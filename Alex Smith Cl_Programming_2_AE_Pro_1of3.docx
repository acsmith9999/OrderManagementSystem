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201E6" w14:textId="5539CC52" w:rsidR="00D761BF" w:rsidRPr="00543D31" w:rsidRDefault="00537826" w:rsidP="00D761BF">
      <w:pPr>
        <w:pStyle w:val="Heading1"/>
      </w:pPr>
      <w:bookmarkStart w:id="0" w:name="_Toc23254944"/>
      <w:bookmarkStart w:id="1" w:name="_Toc28079054"/>
      <w:bookmarkStart w:id="2" w:name="_Toc511220124"/>
      <w:r w:rsidRPr="00543D31">
        <w:t>Project Assessment</w:t>
      </w:r>
      <w:bookmarkEnd w:id="0"/>
      <w:bookmarkEnd w:id="1"/>
      <w:r w:rsidR="00291D83">
        <w:t>: Develop and test an application</w:t>
      </w:r>
    </w:p>
    <w:p w14:paraId="64EFCEFC" w14:textId="77777777" w:rsidR="00D761BF" w:rsidRPr="00A56627" w:rsidRDefault="00537826" w:rsidP="00D761BF">
      <w:pPr>
        <w:pStyle w:val="Heading2"/>
      </w:pPr>
      <w:bookmarkStart w:id="3" w:name="_Toc23254945"/>
      <w:bookmarkStart w:id="4" w:name="_Toc25746365"/>
      <w:bookmarkStart w:id="5" w:name="_Toc28079055"/>
      <w:bookmarkEnd w:id="2"/>
      <w:r w:rsidRPr="00A56627">
        <w:t>Criteria</w:t>
      </w:r>
      <w:bookmarkEnd w:id="3"/>
      <w:bookmarkEnd w:id="4"/>
      <w:bookmarkEnd w:id="5"/>
    </w:p>
    <w:p w14:paraId="5EE4921B" w14:textId="77777777" w:rsidR="00D761BF" w:rsidRDefault="00537826" w:rsidP="00D761BF">
      <w:pPr>
        <w:pStyle w:val="Heading3"/>
      </w:pPr>
      <w:bookmarkStart w:id="6" w:name="_Toc23254946"/>
      <w:bookmarkStart w:id="7" w:name="_Toc25746366"/>
      <w:bookmarkStart w:id="8" w:name="_Toc28079056"/>
      <w:r w:rsidRPr="007A6B4A">
        <w:t>Unit code, name and release number</w:t>
      </w:r>
      <w:bookmarkEnd w:id="6"/>
      <w:bookmarkEnd w:id="7"/>
      <w:bookmarkEnd w:id="8"/>
    </w:p>
    <w:p w14:paraId="01C5F99E" w14:textId="77777777" w:rsidR="00FF3F5A" w:rsidRPr="00A5062F" w:rsidRDefault="00FF3F5A" w:rsidP="00FF3F5A">
      <w:pPr>
        <w:pBdr>
          <w:top w:val="single" w:sz="4" w:space="1" w:color="2D739F"/>
          <w:left w:val="single" w:sz="4" w:space="4" w:color="2D739F"/>
          <w:bottom w:val="single" w:sz="4" w:space="1" w:color="2D739F"/>
          <w:right w:val="single" w:sz="4" w:space="4" w:color="2D739F"/>
        </w:pBdr>
        <w:rPr>
          <w:szCs w:val="24"/>
          <w:lang w:eastAsia="en-AU"/>
        </w:rPr>
      </w:pPr>
      <w:r w:rsidRPr="00A5062F">
        <w:rPr>
          <w:szCs w:val="24"/>
          <w:lang w:eastAsia="en-AU"/>
        </w:rPr>
        <w:t>ICTPRG403 Develop data-driven applications (1)</w:t>
      </w:r>
    </w:p>
    <w:p w14:paraId="2305D3C7" w14:textId="77777777" w:rsidR="00FF3F5A" w:rsidRPr="00A5062F" w:rsidRDefault="00FF3F5A" w:rsidP="00FF3F5A">
      <w:pPr>
        <w:pBdr>
          <w:top w:val="single" w:sz="4" w:space="1" w:color="2D739F"/>
          <w:left w:val="single" w:sz="4" w:space="4" w:color="2D739F"/>
          <w:bottom w:val="single" w:sz="4" w:space="1" w:color="2D739F"/>
          <w:right w:val="single" w:sz="4" w:space="4" w:color="2D739F"/>
        </w:pBdr>
        <w:rPr>
          <w:szCs w:val="24"/>
          <w:lang w:eastAsia="en-AU"/>
        </w:rPr>
      </w:pPr>
      <w:r w:rsidRPr="00A5062F">
        <w:rPr>
          <w:szCs w:val="24"/>
          <w:lang w:eastAsia="en-AU"/>
        </w:rPr>
        <w:t>ICTPRG410 Build a user interface (1)</w:t>
      </w:r>
    </w:p>
    <w:p w14:paraId="319A47AC" w14:textId="77777777" w:rsidR="00D761BF" w:rsidRPr="00A5062F" w:rsidRDefault="00FF3F5A" w:rsidP="00D761BF">
      <w:pPr>
        <w:pBdr>
          <w:top w:val="single" w:sz="4" w:space="1" w:color="2D739F"/>
          <w:left w:val="single" w:sz="4" w:space="4" w:color="2D739F"/>
          <w:bottom w:val="single" w:sz="4" w:space="1" w:color="2D739F"/>
          <w:right w:val="single" w:sz="4" w:space="4" w:color="2D739F"/>
        </w:pBdr>
        <w:rPr>
          <w:szCs w:val="24"/>
          <w:lang w:eastAsia="en-AU"/>
        </w:rPr>
      </w:pPr>
      <w:r w:rsidRPr="00A5062F">
        <w:rPr>
          <w:szCs w:val="24"/>
          <w:lang w:eastAsia="en-AU"/>
        </w:rPr>
        <w:t>ICTPRG404 Test applications (1)</w:t>
      </w:r>
    </w:p>
    <w:p w14:paraId="06BC5BD1" w14:textId="77777777" w:rsidR="00D761BF" w:rsidRDefault="00537826" w:rsidP="00D761BF">
      <w:pPr>
        <w:pStyle w:val="Heading3"/>
      </w:pPr>
      <w:bookmarkStart w:id="9" w:name="_Toc23254947"/>
      <w:bookmarkStart w:id="10" w:name="_Toc25746367"/>
      <w:bookmarkStart w:id="11" w:name="_Toc28079057"/>
      <w:r w:rsidRPr="00A41E27">
        <w:t>Qualification</w:t>
      </w:r>
      <w:r>
        <w:t>/Course</w:t>
      </w:r>
      <w:r w:rsidRPr="00A41E27">
        <w:t xml:space="preserve"> code, name and release number</w:t>
      </w:r>
      <w:bookmarkEnd w:id="9"/>
      <w:bookmarkEnd w:id="10"/>
      <w:bookmarkEnd w:id="11"/>
    </w:p>
    <w:p w14:paraId="031B1B99" w14:textId="01D30C22" w:rsidR="00D761BF" w:rsidRPr="00A5062F" w:rsidRDefault="00537826" w:rsidP="00D761BF">
      <w:pPr>
        <w:pBdr>
          <w:top w:val="single" w:sz="4" w:space="1" w:color="2D739F"/>
          <w:left w:val="single" w:sz="4" w:space="4" w:color="2D739F"/>
          <w:bottom w:val="single" w:sz="4" w:space="1" w:color="2D739F"/>
          <w:right w:val="single" w:sz="4" w:space="4" w:color="2D739F"/>
        </w:pBdr>
        <w:rPr>
          <w:szCs w:val="24"/>
          <w:lang w:eastAsia="en-AU"/>
        </w:rPr>
      </w:pPr>
      <w:bookmarkStart w:id="12" w:name="Qualification"/>
      <w:r w:rsidRPr="00A5062F">
        <w:rPr>
          <w:szCs w:val="24"/>
          <w:lang w:eastAsia="en-AU"/>
        </w:rPr>
        <w:t>ICT40518 - Certificate IV in Programming (1)</w:t>
      </w:r>
      <w:bookmarkEnd w:id="12"/>
    </w:p>
    <w:p w14:paraId="41FE78AD" w14:textId="77777777" w:rsidR="00D761BF" w:rsidRPr="00A56627" w:rsidRDefault="00537826" w:rsidP="00D761BF">
      <w:pPr>
        <w:pStyle w:val="Heading2"/>
      </w:pPr>
      <w:bookmarkStart w:id="13" w:name="_Toc23254948"/>
      <w:bookmarkStart w:id="14" w:name="_Toc25746368"/>
      <w:bookmarkStart w:id="15" w:name="_Toc28079058"/>
      <w:r w:rsidRPr="00A56627">
        <w:t>Student details</w:t>
      </w:r>
      <w:bookmarkEnd w:id="13"/>
      <w:bookmarkEnd w:id="14"/>
      <w:bookmarkEnd w:id="15"/>
    </w:p>
    <w:p w14:paraId="5A685240" w14:textId="77777777" w:rsidR="00D761BF" w:rsidRDefault="00537826" w:rsidP="00D761BF">
      <w:pPr>
        <w:pStyle w:val="Heading3"/>
      </w:pPr>
      <w:bookmarkStart w:id="16" w:name="_Toc23254949"/>
      <w:bookmarkStart w:id="17" w:name="_Toc25746369"/>
      <w:bookmarkStart w:id="18" w:name="_Toc28079059"/>
      <w:r w:rsidRPr="00AA18CF">
        <w:t>Student number</w:t>
      </w:r>
      <w:bookmarkEnd w:id="16"/>
      <w:bookmarkEnd w:id="17"/>
      <w:bookmarkEnd w:id="18"/>
    </w:p>
    <w:p w14:paraId="6F284414" w14:textId="77777777" w:rsidR="00D761BF" w:rsidRPr="00D83795" w:rsidRDefault="00D761BF" w:rsidP="00D761BF">
      <w:pPr>
        <w:pBdr>
          <w:top w:val="single" w:sz="4" w:space="1" w:color="2D739F"/>
          <w:left w:val="single" w:sz="4" w:space="4" w:color="2D739F"/>
          <w:bottom w:val="single" w:sz="4" w:space="1" w:color="2D739F"/>
          <w:right w:val="single" w:sz="4" w:space="4" w:color="2D739F"/>
        </w:pBdr>
        <w:rPr>
          <w:sz w:val="22"/>
          <w:szCs w:val="22"/>
          <w:lang w:eastAsia="en-AU"/>
        </w:rPr>
      </w:pPr>
    </w:p>
    <w:p w14:paraId="76C8A381" w14:textId="77777777" w:rsidR="00D761BF" w:rsidRDefault="00537826" w:rsidP="00D761BF">
      <w:pPr>
        <w:pStyle w:val="Heading3"/>
      </w:pPr>
      <w:bookmarkStart w:id="19" w:name="_Toc23254950"/>
      <w:bookmarkStart w:id="20" w:name="_Toc25746370"/>
      <w:bookmarkStart w:id="21" w:name="_Toc28079060"/>
      <w:r w:rsidRPr="00AA18CF">
        <w:t xml:space="preserve">Student </w:t>
      </w:r>
      <w:r>
        <w:t>name</w:t>
      </w:r>
      <w:bookmarkEnd w:id="19"/>
      <w:bookmarkEnd w:id="20"/>
      <w:bookmarkEnd w:id="21"/>
    </w:p>
    <w:p w14:paraId="0A358FF7" w14:textId="77777777" w:rsidR="00D761BF" w:rsidRPr="00D83795" w:rsidRDefault="00D761BF" w:rsidP="00D761BF">
      <w:pPr>
        <w:pBdr>
          <w:top w:val="single" w:sz="4" w:space="1" w:color="2D739F"/>
          <w:left w:val="single" w:sz="4" w:space="4" w:color="2D739F"/>
          <w:bottom w:val="single" w:sz="4" w:space="1" w:color="2D739F"/>
          <w:right w:val="single" w:sz="4" w:space="4" w:color="2D739F"/>
        </w:pBdr>
        <w:rPr>
          <w:sz w:val="22"/>
          <w:szCs w:val="22"/>
          <w:lang w:eastAsia="en-AU"/>
        </w:rPr>
      </w:pPr>
    </w:p>
    <w:p w14:paraId="43E0B333" w14:textId="42E1BFF9" w:rsidR="00D761BF" w:rsidRDefault="00537826" w:rsidP="00D761BF">
      <w:pPr>
        <w:pStyle w:val="Heading2"/>
      </w:pPr>
      <w:bookmarkStart w:id="22" w:name="_Toc23254951"/>
      <w:bookmarkStart w:id="23" w:name="_Toc25746371"/>
      <w:bookmarkStart w:id="24" w:name="_Toc28079061"/>
      <w:r w:rsidRPr="00A56627">
        <w:t>Assessment Declaration</w:t>
      </w:r>
      <w:bookmarkEnd w:id="22"/>
      <w:bookmarkEnd w:id="23"/>
      <w:bookmarkEnd w:id="24"/>
    </w:p>
    <w:p w14:paraId="698E8B7F" w14:textId="29B84799" w:rsidR="00D26039" w:rsidRPr="00D26039" w:rsidRDefault="00D26039" w:rsidP="00D26039">
      <w:pPr>
        <w:rPr>
          <w:lang w:eastAsia="en-AU"/>
        </w:rPr>
      </w:pPr>
      <w:r>
        <w:rPr>
          <w:lang w:eastAsia="en-AU"/>
        </w:rPr>
        <w:t>By submitting this assessment online you acknowledge:</w:t>
      </w:r>
    </w:p>
    <w:p w14:paraId="1E477569" w14:textId="77777777" w:rsidR="00D761BF" w:rsidRPr="00FF3AA4" w:rsidRDefault="00537826" w:rsidP="001C4096">
      <w:pPr>
        <w:pStyle w:val="Bulletlist"/>
      </w:pPr>
      <w:r w:rsidRPr="00FF3AA4">
        <w:t>This assessment is my original work and no part of it has been copied from any other source except where due acknowledgement is made.</w:t>
      </w:r>
    </w:p>
    <w:p w14:paraId="366FF45E" w14:textId="77777777" w:rsidR="00D761BF" w:rsidRPr="00FF3AA4" w:rsidRDefault="00537826" w:rsidP="001C4096">
      <w:pPr>
        <w:pStyle w:val="Bulletlist"/>
      </w:pPr>
      <w:r w:rsidRPr="00FF3AA4">
        <w:t>No part of this assessment has been written for me by any other person except where such collaboration has been authorised by the assessor concerned.</w:t>
      </w:r>
    </w:p>
    <w:p w14:paraId="7FFE8EF7" w14:textId="77777777" w:rsidR="00D761BF" w:rsidRPr="00FF3AA4" w:rsidRDefault="00537826" w:rsidP="001C4096">
      <w:pPr>
        <w:pStyle w:val="Bulletlist"/>
      </w:pPr>
      <w:r w:rsidRPr="00FF3AA4">
        <w:t xml:space="preserve">I understand that plagiarism is the presentation of the work, idea or creation of </w:t>
      </w:r>
      <w:r>
        <w:t>a</w:t>
      </w:r>
      <w:r w:rsidRPr="00FF3AA4">
        <w:t>nother person as though it is your own. Plagiarism occurs when the origin of the material used is not appropriately cited. No part of this assessment is plagiarised.</w:t>
      </w:r>
    </w:p>
    <w:p w14:paraId="7503F76A" w14:textId="77777777" w:rsidR="00D761BF" w:rsidRDefault="00D761BF" w:rsidP="00D761BF">
      <w:pPr>
        <w:rPr>
          <w:lang w:eastAsia="en-AU"/>
        </w:rPr>
        <w:sectPr w:rsidR="00D761BF" w:rsidSect="00D761BF">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34378FB3" w14:textId="602A80F9" w:rsidR="00D761BF" w:rsidRPr="00F52387" w:rsidRDefault="00537826" w:rsidP="00D761BF">
      <w:pPr>
        <w:pStyle w:val="SmallerText-Black"/>
        <w:tabs>
          <w:tab w:val="left" w:pos="2127"/>
        </w:tabs>
      </w:pPr>
      <w:r w:rsidRPr="00F52387">
        <w:lastRenderedPageBreak/>
        <w:t>Version:</w:t>
      </w:r>
      <w:r w:rsidRPr="00F52387">
        <w:tab/>
      </w:r>
      <w:r w:rsidR="00F52387" w:rsidRPr="00F52387">
        <w:t>20</w:t>
      </w:r>
      <w:r w:rsidR="009916C4">
        <w:t>2</w:t>
      </w:r>
      <w:r w:rsidR="00F52387" w:rsidRPr="00F52387">
        <w:t>00108</w:t>
      </w:r>
    </w:p>
    <w:p w14:paraId="529098F9" w14:textId="4146DCCA" w:rsidR="00D761BF" w:rsidRPr="00F52387" w:rsidRDefault="00537826" w:rsidP="00D761BF">
      <w:pPr>
        <w:pStyle w:val="SmallerText-Black"/>
        <w:tabs>
          <w:tab w:val="left" w:pos="2127"/>
        </w:tabs>
      </w:pPr>
      <w:r w:rsidRPr="00F52387">
        <w:t>Date created:</w:t>
      </w:r>
      <w:r w:rsidRPr="00F52387">
        <w:tab/>
      </w:r>
      <w:r w:rsidRPr="00F52387">
        <w:fldChar w:fldCharType="begin"/>
      </w:r>
      <w:r w:rsidRPr="00F52387">
        <w:instrText xml:space="preserve"> CREATEDATE  \@ "d MMMM yyyy"  \* MERGEFORMAT </w:instrText>
      </w:r>
      <w:r w:rsidRPr="00F52387">
        <w:fldChar w:fldCharType="separate"/>
      </w:r>
      <w:r w:rsidR="007D3B37">
        <w:rPr>
          <w:noProof/>
        </w:rPr>
        <w:t>8 January 2020</w:t>
      </w:r>
      <w:r w:rsidRPr="00F52387">
        <w:fldChar w:fldCharType="end"/>
      </w:r>
    </w:p>
    <w:p w14:paraId="10496539" w14:textId="56F61D60" w:rsidR="00D761BF" w:rsidRPr="00F52387" w:rsidRDefault="00537826" w:rsidP="00D761BF">
      <w:pPr>
        <w:pStyle w:val="SmallerText-Black"/>
        <w:tabs>
          <w:tab w:val="left" w:pos="2127"/>
        </w:tabs>
      </w:pPr>
      <w:r w:rsidRPr="00F52387">
        <w:t>Date modified:</w:t>
      </w:r>
      <w:r w:rsidRPr="00F52387">
        <w:tab/>
      </w:r>
      <w:r w:rsidR="008A5054">
        <w:t>13 January 2020</w:t>
      </w:r>
    </w:p>
    <w:p w14:paraId="6ABCEA3C" w14:textId="77777777" w:rsidR="00D761BF" w:rsidRPr="00F52387" w:rsidRDefault="00D761BF" w:rsidP="00D761BF">
      <w:pPr>
        <w:pStyle w:val="SmallerText-Black"/>
      </w:pPr>
    </w:p>
    <w:p w14:paraId="6C72F847" w14:textId="77777777" w:rsidR="00D761BF" w:rsidRPr="00F52387" w:rsidRDefault="00537826" w:rsidP="00D761BF">
      <w:r w:rsidRPr="00F52387">
        <w:t>For queries, please contact:</w:t>
      </w:r>
    </w:p>
    <w:p w14:paraId="11ABBEFF" w14:textId="47D9D885" w:rsidR="00D761BF" w:rsidRPr="00F52387" w:rsidRDefault="00F52387" w:rsidP="00D761BF">
      <w:pPr>
        <w:pStyle w:val="SmallerText-Black"/>
      </w:pPr>
      <w:r w:rsidRPr="00F52387">
        <w:t xml:space="preserve">Technology and Business Services </w:t>
      </w:r>
      <w:r w:rsidR="00537826" w:rsidRPr="00F52387">
        <w:t>SkillsPoint</w:t>
      </w:r>
    </w:p>
    <w:p w14:paraId="04CAF237" w14:textId="6052F567" w:rsidR="00D761BF" w:rsidRPr="00F52387" w:rsidRDefault="00537826" w:rsidP="00D761BF">
      <w:pPr>
        <w:pStyle w:val="SmallerText-Black"/>
      </w:pPr>
      <w:r w:rsidRPr="00F52387">
        <w:t>Location</w:t>
      </w:r>
      <w:r w:rsidR="00F52387" w:rsidRPr="00F52387">
        <w:t>: Ultimo</w:t>
      </w:r>
      <w:r w:rsidRPr="00F52387">
        <w:t xml:space="preserve"> </w:t>
      </w:r>
    </w:p>
    <w:p w14:paraId="78BAD695" w14:textId="77777777" w:rsidR="00D761BF" w:rsidRPr="000301F0" w:rsidRDefault="00537826" w:rsidP="00D761BF">
      <w:pPr>
        <w:pStyle w:val="SmallerText-Black"/>
        <w:spacing w:before="1440"/>
      </w:pPr>
      <w:r>
        <w:t>© 2019</w:t>
      </w:r>
      <w:r w:rsidRPr="000301F0">
        <w:t xml:space="preserve"> TAFE NSW, Sydney</w:t>
      </w:r>
      <w:r w:rsidRPr="000301F0">
        <w:rPr>
          <w:noProof/>
          <w:lang w:eastAsia="en-AU"/>
        </w:rPr>
        <w:br/>
      </w:r>
      <w:r w:rsidRPr="000301F0">
        <w:t>RTO Provider Number 90003 | CRICOS Provider Code: 00591E</w:t>
      </w:r>
    </w:p>
    <w:p w14:paraId="32C71195" w14:textId="5690FD95" w:rsidR="00D761BF" w:rsidRPr="00D23A6C" w:rsidRDefault="00537826" w:rsidP="00D761BF">
      <w:pPr>
        <w:pStyle w:val="SmallerText-Black"/>
      </w:pPr>
      <w:r>
        <w:t>This assessment can be found in the</w:t>
      </w:r>
      <w:r w:rsidRPr="00D23A6C">
        <w:t xml:space="preserve">: </w:t>
      </w:r>
      <w:hyperlink r:id="rId17" w:history="1">
        <w:r w:rsidRPr="00C036C0">
          <w:rPr>
            <w:rStyle w:val="Hyperlink"/>
          </w:rPr>
          <w:t>Learning Bank</w:t>
        </w:r>
      </w:hyperlink>
    </w:p>
    <w:p w14:paraId="19FA59EC" w14:textId="6AC83272" w:rsidR="00D761BF" w:rsidRPr="000301F0" w:rsidRDefault="00537826" w:rsidP="00D761BF">
      <w:pPr>
        <w:pStyle w:val="SmallerText-Black"/>
      </w:pPr>
      <w:r w:rsidRPr="000301F0">
        <w:t>The contents in this docum</w:t>
      </w:r>
      <w:r>
        <w:t>ent is copyright © TAFE NSW 2019</w:t>
      </w:r>
      <w:r w:rsidRPr="000301F0">
        <w:t xml:space="preserve">, and should not be reproduced without the permission of the TAFE NSW. Information contained in this document is correct at time of printing: </w:t>
      </w:r>
      <w:r w:rsidRPr="000301F0">
        <w:fldChar w:fldCharType="begin"/>
      </w:r>
      <w:r w:rsidRPr="000301F0">
        <w:instrText xml:space="preserve"> DATE  \@ "d MMMM yyyy"  \* MERGEFORMAT </w:instrText>
      </w:r>
      <w:r w:rsidRPr="000301F0">
        <w:fldChar w:fldCharType="separate"/>
      </w:r>
      <w:r w:rsidR="00EB444A">
        <w:rPr>
          <w:noProof/>
        </w:rPr>
        <w:t>23 November 2021</w:t>
      </w:r>
      <w:r w:rsidRPr="000301F0">
        <w:fldChar w:fldCharType="end"/>
      </w:r>
      <w:r w:rsidRPr="000301F0">
        <w:t>. For current information please refer to our website</w:t>
      </w:r>
      <w:r>
        <w:t xml:space="preserve"> or your teacher as appropriate</w:t>
      </w:r>
      <w:r w:rsidRPr="000301F0">
        <w:t>.</w:t>
      </w:r>
    </w:p>
    <w:p w14:paraId="34586F94" w14:textId="77777777" w:rsidR="00D761BF" w:rsidRDefault="00D761BF">
      <w:pPr>
        <w:tabs>
          <w:tab w:val="clear" w:pos="284"/>
        </w:tabs>
        <w:spacing w:before="0" w:after="200" w:line="276" w:lineRule="auto"/>
        <w:rPr>
          <w:sz w:val="22"/>
          <w:szCs w:val="22"/>
        </w:rPr>
        <w:sectPr w:rsidR="00D761BF" w:rsidSect="00D761BF">
          <w:headerReference w:type="even" r:id="rId18"/>
          <w:footerReference w:type="even" r:id="rId19"/>
          <w:headerReference w:type="first" r:id="rId20"/>
          <w:footerReference w:type="first" r:id="rId21"/>
          <w:pgSz w:w="11906" w:h="16838" w:code="9"/>
          <w:pgMar w:top="1418" w:right="1418" w:bottom="1418" w:left="1418" w:header="567" w:footer="454" w:gutter="0"/>
          <w:cols w:space="4253"/>
          <w:vAlign w:val="bottom"/>
          <w:docGrid w:linePitch="360"/>
        </w:sectPr>
      </w:pPr>
    </w:p>
    <w:p w14:paraId="3FBD4720" w14:textId="77777777" w:rsidR="00D761BF" w:rsidRPr="008F6497" w:rsidRDefault="00537826" w:rsidP="00D761BF">
      <w:pPr>
        <w:pStyle w:val="Heading2"/>
      </w:pPr>
      <w:bookmarkStart w:id="25" w:name="_Toc23254953"/>
      <w:bookmarkStart w:id="26" w:name="_Toc25746373"/>
      <w:bookmarkStart w:id="27" w:name="_Toc28079063"/>
      <w:r w:rsidRPr="008F6497">
        <w:lastRenderedPageBreak/>
        <w:t>Assessment instructions</w:t>
      </w:r>
      <w:bookmarkEnd w:id="25"/>
      <w:bookmarkEnd w:id="26"/>
      <w:bookmarkEnd w:id="27"/>
    </w:p>
    <w:p w14:paraId="5B5E5F9B" w14:textId="44E3E7D9" w:rsidR="00D761BF" w:rsidRDefault="00537826" w:rsidP="00D761BF">
      <w:pPr>
        <w:pStyle w:val="Caption"/>
        <w:keepNext/>
      </w:pPr>
      <w:r>
        <w:t xml:space="preserve">Table </w:t>
      </w:r>
      <w:r>
        <w:rPr>
          <w:noProof/>
        </w:rPr>
        <w:fldChar w:fldCharType="begin"/>
      </w:r>
      <w:r>
        <w:rPr>
          <w:noProof/>
        </w:rPr>
        <w:instrText xml:space="preserve"> SEQ Table \* ARABIC </w:instrText>
      </w:r>
      <w:r>
        <w:rPr>
          <w:noProof/>
        </w:rPr>
        <w:fldChar w:fldCharType="separate"/>
      </w:r>
      <w:r w:rsidR="007D3B37">
        <w:rPr>
          <w:noProof/>
        </w:rPr>
        <w:t>1</w:t>
      </w:r>
      <w:r>
        <w:rPr>
          <w:noProof/>
        </w:rPr>
        <w:fldChar w:fldCharType="end"/>
      </w:r>
      <w:r>
        <w:t xml:space="preserve"> </w:t>
      </w:r>
      <w:r w:rsidRPr="00F030CE">
        <w:t>Assessment instructions</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2405"/>
        <w:gridCol w:w="6655"/>
      </w:tblGrid>
      <w:tr w:rsidR="006769DB" w14:paraId="46E4E84D" w14:textId="77777777" w:rsidTr="006769DB">
        <w:trPr>
          <w:cnfStyle w:val="100000000000" w:firstRow="1" w:lastRow="0" w:firstColumn="0" w:lastColumn="0" w:oddVBand="0" w:evenVBand="0" w:oddHBand="0" w:evenHBand="0" w:firstRowFirstColumn="0" w:firstRowLastColumn="0" w:lastRowFirstColumn="0" w:lastRowLastColumn="0"/>
          <w:tblHeader/>
        </w:trPr>
        <w:tc>
          <w:tcPr>
            <w:tcW w:w="1327" w:type="pct"/>
            <w:vAlign w:val="top"/>
          </w:tcPr>
          <w:p w14:paraId="4E869400" w14:textId="77777777" w:rsidR="00D761BF" w:rsidRDefault="00537826" w:rsidP="00D761BF">
            <w:pPr>
              <w:rPr>
                <w:lang w:eastAsia="en-AU"/>
              </w:rPr>
            </w:pPr>
            <w:r>
              <w:rPr>
                <w:lang w:eastAsia="en-AU"/>
              </w:rPr>
              <w:t>Assessment details</w:t>
            </w:r>
          </w:p>
        </w:tc>
        <w:tc>
          <w:tcPr>
            <w:tcW w:w="3673" w:type="pct"/>
            <w:vAlign w:val="top"/>
          </w:tcPr>
          <w:p w14:paraId="1BE8A3E9" w14:textId="77777777" w:rsidR="00D761BF" w:rsidRDefault="00537826" w:rsidP="00D761BF">
            <w:pPr>
              <w:rPr>
                <w:lang w:eastAsia="en-AU"/>
              </w:rPr>
            </w:pPr>
            <w:r>
              <w:rPr>
                <w:lang w:eastAsia="en-AU"/>
              </w:rPr>
              <w:t>Instructions</w:t>
            </w:r>
          </w:p>
        </w:tc>
      </w:tr>
      <w:tr w:rsidR="006769DB" w14:paraId="6802D11D" w14:textId="77777777" w:rsidTr="006769DB">
        <w:tc>
          <w:tcPr>
            <w:tcW w:w="1327" w:type="pct"/>
            <w:vAlign w:val="top"/>
          </w:tcPr>
          <w:p w14:paraId="56B0B6D3" w14:textId="77777777" w:rsidR="00D761BF" w:rsidRPr="00990C2C" w:rsidRDefault="00537826" w:rsidP="00D761BF">
            <w:pPr>
              <w:pStyle w:val="Body"/>
              <w:rPr>
                <w:b/>
                <w:szCs w:val="24"/>
                <w:lang w:eastAsia="en-AU"/>
              </w:rPr>
            </w:pPr>
            <w:r w:rsidRPr="00990C2C">
              <w:rPr>
                <w:b/>
                <w:szCs w:val="24"/>
                <w:lang w:eastAsia="en-AU"/>
              </w:rPr>
              <w:t>Assessment overview</w:t>
            </w:r>
          </w:p>
        </w:tc>
        <w:tc>
          <w:tcPr>
            <w:tcW w:w="3673" w:type="pct"/>
            <w:vAlign w:val="top"/>
          </w:tcPr>
          <w:p w14:paraId="5462A939" w14:textId="506A0D0E" w:rsidR="00D761BF" w:rsidRPr="00291D83" w:rsidRDefault="00537826" w:rsidP="00291D83">
            <w:r w:rsidRPr="00291D83">
              <w:t>The objective of this assessment is to assess your knowledge and performance</w:t>
            </w:r>
            <w:r w:rsidR="00673D13" w:rsidRPr="00291D83">
              <w:t xml:space="preserve"> as required</w:t>
            </w:r>
            <w:r w:rsidR="00990C2C" w:rsidRPr="00291D83">
              <w:t xml:space="preserve"> to</w:t>
            </w:r>
            <w:r w:rsidR="00673D13" w:rsidRPr="00291D83">
              <w:t xml:space="preserve"> develop and test a multi-layer data-driven application. </w:t>
            </w:r>
          </w:p>
        </w:tc>
      </w:tr>
      <w:tr w:rsidR="006769DB" w14:paraId="07302FD1" w14:textId="77777777" w:rsidTr="006769DB">
        <w:tc>
          <w:tcPr>
            <w:tcW w:w="1327" w:type="pct"/>
            <w:vAlign w:val="top"/>
          </w:tcPr>
          <w:p w14:paraId="4F1D2478" w14:textId="77777777" w:rsidR="00D761BF" w:rsidRPr="00990C2C" w:rsidRDefault="00537826" w:rsidP="00D761BF">
            <w:pPr>
              <w:pStyle w:val="Body"/>
              <w:rPr>
                <w:szCs w:val="24"/>
              </w:rPr>
            </w:pPr>
            <w:r w:rsidRPr="00990C2C">
              <w:rPr>
                <w:b/>
                <w:szCs w:val="24"/>
                <w:lang w:eastAsia="en-AU"/>
              </w:rPr>
              <w:t>Assessment Event number</w:t>
            </w:r>
          </w:p>
        </w:tc>
        <w:tc>
          <w:tcPr>
            <w:tcW w:w="3673" w:type="pct"/>
            <w:vAlign w:val="top"/>
          </w:tcPr>
          <w:p w14:paraId="2C0CEEC1" w14:textId="77777777" w:rsidR="00D761BF" w:rsidRPr="00990C2C" w:rsidRDefault="00537826" w:rsidP="00D761BF">
            <w:pPr>
              <w:pStyle w:val="Body"/>
              <w:rPr>
                <w:szCs w:val="24"/>
                <w:lang w:eastAsia="en-AU"/>
              </w:rPr>
            </w:pPr>
            <w:r w:rsidRPr="00990C2C">
              <w:rPr>
                <w:szCs w:val="24"/>
                <w:lang w:eastAsia="en-AU"/>
              </w:rPr>
              <w:t>1 of 3</w:t>
            </w:r>
          </w:p>
        </w:tc>
      </w:tr>
      <w:tr w:rsidR="006769DB" w14:paraId="224D3DD6" w14:textId="77777777" w:rsidTr="006769DB">
        <w:tc>
          <w:tcPr>
            <w:tcW w:w="1327" w:type="pct"/>
            <w:vAlign w:val="top"/>
          </w:tcPr>
          <w:p w14:paraId="5EA72643" w14:textId="5F7D15F6" w:rsidR="00D761BF" w:rsidRPr="00990C2C" w:rsidRDefault="00537826" w:rsidP="00D761BF">
            <w:pPr>
              <w:pStyle w:val="Body"/>
              <w:rPr>
                <w:b/>
                <w:szCs w:val="24"/>
              </w:rPr>
            </w:pPr>
            <w:r w:rsidRPr="00990C2C">
              <w:rPr>
                <w:b/>
                <w:szCs w:val="24"/>
              </w:rPr>
              <w:t>Instructions for this</w:t>
            </w:r>
            <w:r w:rsidR="006770A0" w:rsidRPr="00990C2C">
              <w:rPr>
                <w:b/>
                <w:szCs w:val="24"/>
              </w:rPr>
              <w:t xml:space="preserve"> </w:t>
            </w:r>
            <w:r w:rsidRPr="00990C2C">
              <w:rPr>
                <w:b/>
                <w:szCs w:val="24"/>
              </w:rPr>
              <w:t>assessment</w:t>
            </w:r>
          </w:p>
        </w:tc>
        <w:tc>
          <w:tcPr>
            <w:tcW w:w="3673" w:type="pct"/>
            <w:vAlign w:val="top"/>
          </w:tcPr>
          <w:p w14:paraId="4D73C12A" w14:textId="77777777" w:rsidR="00D761BF" w:rsidRPr="00990C2C" w:rsidRDefault="00537826" w:rsidP="00D761BF">
            <w:pPr>
              <w:pStyle w:val="Body"/>
              <w:rPr>
                <w:szCs w:val="24"/>
              </w:rPr>
            </w:pPr>
            <w:r w:rsidRPr="00990C2C">
              <w:rPr>
                <w:szCs w:val="24"/>
                <w:lang w:eastAsia="en-AU"/>
              </w:rPr>
              <w:t xml:space="preserve">This is a </w:t>
            </w:r>
            <w:r w:rsidR="008B75ED" w:rsidRPr="00990C2C">
              <w:rPr>
                <w:szCs w:val="24"/>
                <w:lang w:eastAsia="en-AU"/>
              </w:rPr>
              <w:t>project-based</w:t>
            </w:r>
            <w:r w:rsidRPr="00990C2C">
              <w:rPr>
                <w:szCs w:val="24"/>
                <w:lang w:eastAsia="en-AU"/>
              </w:rPr>
              <w:t xml:space="preserve"> assessment and will be assessing you on your knowledge and performance of the unit.</w:t>
            </w:r>
          </w:p>
          <w:p w14:paraId="6CC64684" w14:textId="7407B13D" w:rsidR="00D761BF" w:rsidRPr="00990C2C" w:rsidRDefault="00537826" w:rsidP="00D761BF">
            <w:pPr>
              <w:pStyle w:val="Body"/>
              <w:rPr>
                <w:szCs w:val="24"/>
              </w:rPr>
            </w:pPr>
            <w:r w:rsidRPr="00990C2C">
              <w:rPr>
                <w:szCs w:val="24"/>
              </w:rPr>
              <w:t xml:space="preserve">This assessment is in </w:t>
            </w:r>
            <w:r w:rsidR="00990C2C" w:rsidRPr="00990C2C">
              <w:rPr>
                <w:szCs w:val="24"/>
              </w:rPr>
              <w:t>two</w:t>
            </w:r>
            <w:r w:rsidRPr="00990C2C">
              <w:rPr>
                <w:szCs w:val="24"/>
              </w:rPr>
              <w:t xml:space="preserve"> parts</w:t>
            </w:r>
            <w:r w:rsidR="00990C2C">
              <w:rPr>
                <w:szCs w:val="24"/>
              </w:rPr>
              <w:t>:</w:t>
            </w:r>
          </w:p>
          <w:p w14:paraId="542C4F20" w14:textId="77777777" w:rsidR="00D761BF" w:rsidRPr="00990C2C" w:rsidRDefault="00537826" w:rsidP="004D48BD">
            <w:pPr>
              <w:pStyle w:val="Numberedlist"/>
            </w:pPr>
            <w:r w:rsidRPr="00990C2C">
              <w:t>Research</w:t>
            </w:r>
          </w:p>
          <w:p w14:paraId="42E469EC" w14:textId="2210E9CE" w:rsidR="00D761BF" w:rsidRPr="00990C2C" w:rsidRDefault="004D48BD" w:rsidP="004D48BD">
            <w:pPr>
              <w:pStyle w:val="Numberedlist"/>
            </w:pPr>
            <w:r>
              <w:t>Develop an order management system</w:t>
            </w:r>
            <w:r w:rsidR="00990C2C">
              <w:t>.</w:t>
            </w:r>
          </w:p>
          <w:p w14:paraId="660DE72F" w14:textId="77777777" w:rsidR="00990C2C" w:rsidRPr="009C78C9" w:rsidRDefault="00990C2C" w:rsidP="00990C2C">
            <w:pPr>
              <w:pStyle w:val="TableParagraph"/>
              <w:tabs>
                <w:tab w:val="left" w:pos="824"/>
              </w:tabs>
              <w:spacing w:before="186" w:line="276" w:lineRule="auto"/>
              <w:rPr>
                <w:sz w:val="24"/>
                <w:szCs w:val="24"/>
              </w:rPr>
            </w:pPr>
            <w:r w:rsidRPr="009C78C9">
              <w:rPr>
                <w:sz w:val="24"/>
                <w:szCs w:val="24"/>
              </w:rPr>
              <w:t>The assessment also contains:</w:t>
            </w:r>
          </w:p>
          <w:p w14:paraId="3E6ADB3A" w14:textId="3F5B1D3B" w:rsidR="00990C2C" w:rsidRPr="00990C2C" w:rsidRDefault="00990C2C" w:rsidP="001C4096">
            <w:pPr>
              <w:pStyle w:val="Bulletlist"/>
            </w:pPr>
            <w:r w:rsidRPr="00990C2C">
              <w:t>Assessment Checklist</w:t>
            </w:r>
            <w:r w:rsidR="00FD7B40">
              <w:t xml:space="preserve"> 1-2</w:t>
            </w:r>
          </w:p>
          <w:p w14:paraId="24692227" w14:textId="3FDF5C7D" w:rsidR="00990C2C" w:rsidRPr="00990C2C" w:rsidRDefault="00990C2C" w:rsidP="001C4096">
            <w:pPr>
              <w:pStyle w:val="Bulletlist"/>
            </w:pPr>
            <w:r w:rsidRPr="00990C2C">
              <w:t>Observation Checklist 1</w:t>
            </w:r>
            <w:r w:rsidR="00FD7B40">
              <w:t>-2</w:t>
            </w:r>
          </w:p>
          <w:p w14:paraId="489369CA" w14:textId="77777777" w:rsidR="00990C2C" w:rsidRPr="00990C2C" w:rsidRDefault="00990C2C" w:rsidP="001C4096">
            <w:pPr>
              <w:pStyle w:val="Bulletlist"/>
            </w:pPr>
            <w:r w:rsidRPr="00990C2C">
              <w:t>Assessment Feedback.</w:t>
            </w:r>
          </w:p>
          <w:p w14:paraId="4FC060C5" w14:textId="5A4E3B87" w:rsidR="00D761BF" w:rsidRPr="00990C2C" w:rsidRDefault="00990C2C" w:rsidP="00990C2C">
            <w:r w:rsidRPr="00545F64">
              <w:rPr>
                <w:rStyle w:val="Strong"/>
                <w:szCs w:val="24"/>
              </w:rPr>
              <w:t>Check the Assessment and Observation checklists to ensure that you’ve covered all the required tasks.</w:t>
            </w:r>
          </w:p>
        </w:tc>
      </w:tr>
      <w:tr w:rsidR="006769DB" w14:paraId="69BC8B40" w14:textId="77777777" w:rsidTr="006769DB">
        <w:tc>
          <w:tcPr>
            <w:tcW w:w="1327" w:type="pct"/>
            <w:vAlign w:val="top"/>
          </w:tcPr>
          <w:p w14:paraId="0849ED2C" w14:textId="77777777" w:rsidR="00D761BF" w:rsidRPr="00990C2C" w:rsidRDefault="00537826" w:rsidP="00D761BF">
            <w:pPr>
              <w:pStyle w:val="Body"/>
              <w:rPr>
                <w:b/>
                <w:szCs w:val="24"/>
              </w:rPr>
            </w:pPr>
            <w:r w:rsidRPr="00990C2C">
              <w:rPr>
                <w:b/>
                <w:szCs w:val="24"/>
              </w:rPr>
              <w:lastRenderedPageBreak/>
              <w:t xml:space="preserve">Submission instructions </w:t>
            </w:r>
          </w:p>
        </w:tc>
        <w:tc>
          <w:tcPr>
            <w:tcW w:w="3673" w:type="pct"/>
            <w:vAlign w:val="top"/>
          </w:tcPr>
          <w:p w14:paraId="2AC6C893" w14:textId="77777777" w:rsidR="00990C2C" w:rsidRDefault="00537826" w:rsidP="00D761BF">
            <w:pPr>
              <w:pStyle w:val="Body"/>
              <w:rPr>
                <w:szCs w:val="24"/>
                <w:lang w:eastAsia="en-AU"/>
              </w:rPr>
            </w:pPr>
            <w:r w:rsidRPr="00990C2C">
              <w:rPr>
                <w:szCs w:val="24"/>
                <w:lang w:eastAsia="en-AU"/>
              </w:rPr>
              <w:t xml:space="preserve">On completion of this assessment, you are required to upload it or hand it to your assessor for marking. </w:t>
            </w:r>
          </w:p>
          <w:p w14:paraId="701C94B5" w14:textId="77777777" w:rsidR="00990C2C" w:rsidRPr="009C78C9" w:rsidRDefault="00990C2C" w:rsidP="00990C2C">
            <w:pPr>
              <w:pStyle w:val="Body"/>
              <w:rPr>
                <w:szCs w:val="24"/>
                <w:lang w:eastAsia="en-AU"/>
              </w:rPr>
            </w:pPr>
            <w:r w:rsidRPr="009C78C9">
              <w:rPr>
                <w:szCs w:val="24"/>
                <w:lang w:eastAsia="en-AU"/>
              </w:rPr>
              <w:t>Ensure you have written your name at the bottom of each page of your assessment.</w:t>
            </w:r>
          </w:p>
          <w:p w14:paraId="1381C77D" w14:textId="256AEEDB" w:rsidR="00990C2C" w:rsidRDefault="00990C2C" w:rsidP="00990C2C">
            <w:pPr>
              <w:pStyle w:val="Body"/>
              <w:rPr>
                <w:szCs w:val="22"/>
                <w:lang w:eastAsia="en-AU"/>
              </w:rPr>
            </w:pPr>
            <w:r w:rsidRPr="009C78C9">
              <w:rPr>
                <w:szCs w:val="22"/>
                <w:lang w:eastAsia="en-AU"/>
              </w:rPr>
              <w:t>Submit the following documents for each part:</w:t>
            </w:r>
          </w:p>
          <w:p w14:paraId="125A12F1" w14:textId="5FFE3CAC" w:rsidR="00990C2C" w:rsidRDefault="00990C2C" w:rsidP="001C4096">
            <w:pPr>
              <w:pStyle w:val="Bulletlist"/>
              <w:rPr>
                <w:lang w:eastAsia="en-AU"/>
              </w:rPr>
            </w:pPr>
            <w:r>
              <w:rPr>
                <w:lang w:eastAsia="en-AU"/>
              </w:rPr>
              <w:t>Part 1: Research</w:t>
            </w:r>
          </w:p>
          <w:p w14:paraId="376A6DBF" w14:textId="3979081F" w:rsidR="00990C2C" w:rsidRDefault="00990C2C" w:rsidP="00080B90">
            <w:pPr>
              <w:pStyle w:val="Bulletlist"/>
              <w:numPr>
                <w:ilvl w:val="1"/>
                <w:numId w:val="2"/>
              </w:numPr>
              <w:rPr>
                <w:lang w:eastAsia="en-AU"/>
              </w:rPr>
            </w:pPr>
            <w:r>
              <w:rPr>
                <w:lang w:eastAsia="en-AU"/>
              </w:rPr>
              <w:t xml:space="preserve">This </w:t>
            </w:r>
            <w:r w:rsidR="00080B90">
              <w:rPr>
                <w:lang w:eastAsia="en-AU"/>
              </w:rPr>
              <w:t xml:space="preserve">completed </w:t>
            </w:r>
            <w:r>
              <w:rPr>
                <w:lang w:eastAsia="en-AU"/>
              </w:rPr>
              <w:t>document</w:t>
            </w:r>
          </w:p>
          <w:p w14:paraId="517A2CB7" w14:textId="55ED68CA" w:rsidR="00990C2C" w:rsidRDefault="00990C2C" w:rsidP="001C4096">
            <w:pPr>
              <w:pStyle w:val="Bulletlist"/>
              <w:rPr>
                <w:lang w:eastAsia="en-AU"/>
              </w:rPr>
            </w:pPr>
            <w:r>
              <w:rPr>
                <w:lang w:eastAsia="en-AU"/>
              </w:rPr>
              <w:t xml:space="preserve">Part 2: </w:t>
            </w:r>
            <w:r w:rsidR="004D48BD">
              <w:t>Develop an order management system</w:t>
            </w:r>
          </w:p>
          <w:p w14:paraId="0DFB51C4" w14:textId="35236813" w:rsidR="00990C2C" w:rsidRDefault="004D48BD" w:rsidP="00080B90">
            <w:pPr>
              <w:pStyle w:val="Bulletlist"/>
              <w:numPr>
                <w:ilvl w:val="1"/>
                <w:numId w:val="2"/>
              </w:numPr>
              <w:rPr>
                <w:lang w:eastAsia="en-AU"/>
              </w:rPr>
            </w:pPr>
            <w:r>
              <w:rPr>
                <w:lang w:eastAsia="en-AU"/>
              </w:rPr>
              <w:t>OMS p</w:t>
            </w:r>
            <w:r w:rsidR="00990C2C">
              <w:rPr>
                <w:lang w:eastAsia="en-AU"/>
              </w:rPr>
              <w:t>roject code</w:t>
            </w:r>
          </w:p>
          <w:p w14:paraId="1F2DF445" w14:textId="348227D8" w:rsidR="00990C2C" w:rsidRDefault="00990C2C" w:rsidP="00080B90">
            <w:pPr>
              <w:pStyle w:val="Bulletlist"/>
              <w:numPr>
                <w:ilvl w:val="1"/>
                <w:numId w:val="2"/>
              </w:numPr>
              <w:rPr>
                <w:lang w:eastAsia="en-AU"/>
              </w:rPr>
            </w:pPr>
            <w:r>
              <w:rPr>
                <w:lang w:eastAsia="en-AU"/>
              </w:rPr>
              <w:t xml:space="preserve">This </w:t>
            </w:r>
            <w:r w:rsidR="00080B90">
              <w:rPr>
                <w:lang w:eastAsia="en-AU"/>
              </w:rPr>
              <w:t xml:space="preserve">completed </w:t>
            </w:r>
            <w:r>
              <w:rPr>
                <w:lang w:eastAsia="en-AU"/>
              </w:rPr>
              <w:t>document.</w:t>
            </w:r>
          </w:p>
          <w:p w14:paraId="0BB63FDC" w14:textId="54A83032" w:rsidR="00990C2C" w:rsidRPr="00990C2C" w:rsidRDefault="00537826" w:rsidP="00D761BF">
            <w:pPr>
              <w:pStyle w:val="Body"/>
              <w:rPr>
                <w:szCs w:val="24"/>
                <w:lang w:eastAsia="en-AU"/>
              </w:rPr>
            </w:pPr>
            <w:r w:rsidRPr="00990C2C">
              <w:rPr>
                <w:szCs w:val="24"/>
                <w:lang w:eastAsia="en-AU"/>
              </w:rPr>
              <w:t>It is important that you keep a copy of all electronic and hardcopy assessments submitted to TAFE and complete the assessment declaration when submitting the assessment.</w:t>
            </w:r>
          </w:p>
        </w:tc>
      </w:tr>
      <w:tr w:rsidR="006769DB" w14:paraId="51A88B14" w14:textId="77777777" w:rsidTr="006769DB">
        <w:tc>
          <w:tcPr>
            <w:tcW w:w="1327" w:type="pct"/>
            <w:vAlign w:val="top"/>
          </w:tcPr>
          <w:p w14:paraId="0136F62A" w14:textId="77777777" w:rsidR="00D761BF" w:rsidRPr="00990C2C" w:rsidRDefault="00537826" w:rsidP="00D761BF">
            <w:pPr>
              <w:pStyle w:val="Body"/>
              <w:rPr>
                <w:b/>
                <w:szCs w:val="24"/>
              </w:rPr>
            </w:pPr>
            <w:r w:rsidRPr="00990C2C">
              <w:rPr>
                <w:b/>
                <w:szCs w:val="24"/>
              </w:rPr>
              <w:t>What do I need to do to achieve a satisfactory result?</w:t>
            </w:r>
          </w:p>
        </w:tc>
        <w:tc>
          <w:tcPr>
            <w:tcW w:w="3673" w:type="pct"/>
            <w:vAlign w:val="top"/>
          </w:tcPr>
          <w:p w14:paraId="348E498E" w14:textId="1661A65F" w:rsidR="00990C2C" w:rsidRPr="00990C2C" w:rsidRDefault="00990C2C" w:rsidP="009958B1">
            <w:pPr>
              <w:pStyle w:val="Body"/>
            </w:pPr>
            <w:r>
              <w:t>To achieve a satisfactory result for this assessment all questions must be answered correctly and all items in the Assessment and Observation Checklists must be marked Satisfactory.</w:t>
            </w:r>
          </w:p>
        </w:tc>
      </w:tr>
      <w:tr w:rsidR="00990C2C" w14:paraId="6E3FCEBC" w14:textId="77777777" w:rsidTr="006769DB">
        <w:tc>
          <w:tcPr>
            <w:tcW w:w="1327" w:type="pct"/>
            <w:vAlign w:val="top"/>
          </w:tcPr>
          <w:p w14:paraId="1C31C4C8" w14:textId="064A1889" w:rsidR="00990C2C" w:rsidRPr="00990C2C" w:rsidRDefault="00990C2C" w:rsidP="00990C2C">
            <w:pPr>
              <w:pStyle w:val="Body"/>
              <w:rPr>
                <w:b/>
                <w:szCs w:val="24"/>
              </w:rPr>
            </w:pPr>
            <w:r w:rsidRPr="00545F64">
              <w:rPr>
                <w:b/>
                <w:szCs w:val="24"/>
              </w:rPr>
              <w:t>Assessment conditions</w:t>
            </w:r>
          </w:p>
        </w:tc>
        <w:tc>
          <w:tcPr>
            <w:tcW w:w="3673" w:type="pct"/>
            <w:vAlign w:val="top"/>
          </w:tcPr>
          <w:p w14:paraId="639C0141" w14:textId="15DF8AAF" w:rsidR="00990C2C" w:rsidRPr="00F10E69" w:rsidRDefault="00990C2C" w:rsidP="00990C2C">
            <w:pPr>
              <w:rPr>
                <w:szCs w:val="24"/>
              </w:rPr>
            </w:pPr>
            <w:r w:rsidRPr="00F10E69">
              <w:rPr>
                <w:szCs w:val="24"/>
              </w:rPr>
              <w:t xml:space="preserve">Assessment conditions will </w:t>
            </w:r>
            <w:r>
              <w:rPr>
                <w:szCs w:val="24"/>
              </w:rPr>
              <w:t xml:space="preserve">be safe and </w:t>
            </w:r>
            <w:r w:rsidRPr="00F10E69">
              <w:rPr>
                <w:szCs w:val="24"/>
              </w:rPr>
              <w:t>replicate the workplace</w:t>
            </w:r>
            <w:r>
              <w:rPr>
                <w:szCs w:val="24"/>
              </w:rPr>
              <w:t>.</w:t>
            </w:r>
            <w:r w:rsidRPr="00F10E69">
              <w:rPr>
                <w:szCs w:val="24"/>
              </w:rPr>
              <w:t xml:space="preserve"> </w:t>
            </w:r>
            <w:r w:rsidRPr="007E42B2">
              <w:rPr>
                <w:szCs w:val="24"/>
              </w:rPr>
              <w:t xml:space="preserve">Noise levels, production flow, interruptions and time variances must be typical of those experienced in the </w:t>
            </w:r>
            <w:r w:rsidR="002D35CD">
              <w:rPr>
                <w:szCs w:val="24"/>
              </w:rPr>
              <w:t>programming and software</w:t>
            </w:r>
            <w:r w:rsidRPr="007E42B2">
              <w:rPr>
                <w:szCs w:val="24"/>
              </w:rPr>
              <w:t xml:space="preserve"> field of work</w:t>
            </w:r>
            <w:r w:rsidRPr="00F10E69">
              <w:rPr>
                <w:szCs w:val="24"/>
              </w:rPr>
              <w:t xml:space="preserve">. </w:t>
            </w:r>
          </w:p>
          <w:p w14:paraId="3C56EFF1" w14:textId="72E9115F" w:rsidR="00990C2C" w:rsidRDefault="00990C2C" w:rsidP="00990C2C">
            <w:pPr>
              <w:pStyle w:val="Body"/>
            </w:pPr>
            <w:r>
              <w:t>Assessment may be undertaken in normal classroom conditions, which is assumed to be noisy and similar to workplace conditions, or within the workplace. This may include phones ringing, people talking and other interruptions.</w:t>
            </w:r>
          </w:p>
        </w:tc>
      </w:tr>
      <w:tr w:rsidR="00990C2C" w14:paraId="63C037DF" w14:textId="77777777" w:rsidTr="006769DB">
        <w:tc>
          <w:tcPr>
            <w:tcW w:w="1327" w:type="pct"/>
            <w:vAlign w:val="top"/>
          </w:tcPr>
          <w:p w14:paraId="49EC4FFA" w14:textId="77777777" w:rsidR="00990C2C" w:rsidRPr="00990C2C" w:rsidRDefault="00990C2C" w:rsidP="00990C2C">
            <w:pPr>
              <w:pStyle w:val="Body"/>
              <w:rPr>
                <w:b/>
                <w:szCs w:val="24"/>
              </w:rPr>
            </w:pPr>
            <w:r w:rsidRPr="00990C2C">
              <w:rPr>
                <w:b/>
                <w:szCs w:val="24"/>
              </w:rPr>
              <w:t>What do I need to provide?</w:t>
            </w:r>
          </w:p>
        </w:tc>
        <w:tc>
          <w:tcPr>
            <w:tcW w:w="3673" w:type="pct"/>
            <w:vAlign w:val="top"/>
          </w:tcPr>
          <w:p w14:paraId="09C4F38E" w14:textId="45E03F6E" w:rsidR="00990C2C" w:rsidRPr="00990C2C" w:rsidRDefault="00990C2C" w:rsidP="001C4096">
            <w:pPr>
              <w:pStyle w:val="Bulletlist"/>
              <w:rPr>
                <w:szCs w:val="24"/>
              </w:rPr>
            </w:pPr>
            <w:r w:rsidRPr="00F10E69">
              <w:t xml:space="preserve">USB drive or </w:t>
            </w:r>
            <w:r w:rsidRPr="00EF75C6">
              <w:t>other</w:t>
            </w:r>
            <w:r w:rsidRPr="00F10E69">
              <w:t xml:space="preserve"> </w:t>
            </w:r>
            <w:r w:rsidRPr="00EF75C6">
              <w:t>storage</w:t>
            </w:r>
            <w:r w:rsidRPr="00F10E69">
              <w:t xml:space="preserve"> method with enough free space to save work to.</w:t>
            </w:r>
          </w:p>
        </w:tc>
      </w:tr>
      <w:tr w:rsidR="00990C2C" w:rsidRPr="001C4096" w14:paraId="6769529D" w14:textId="77777777" w:rsidTr="006769DB">
        <w:tc>
          <w:tcPr>
            <w:tcW w:w="1327" w:type="pct"/>
            <w:vAlign w:val="top"/>
          </w:tcPr>
          <w:p w14:paraId="602C4312" w14:textId="1F0E0F1F" w:rsidR="00990C2C" w:rsidRPr="00990C2C" w:rsidRDefault="00990C2C" w:rsidP="00990C2C">
            <w:pPr>
              <w:pStyle w:val="Body"/>
              <w:rPr>
                <w:b/>
                <w:szCs w:val="24"/>
              </w:rPr>
            </w:pPr>
            <w:r w:rsidRPr="00990C2C">
              <w:rPr>
                <w:b/>
                <w:szCs w:val="24"/>
              </w:rPr>
              <w:lastRenderedPageBreak/>
              <w:t>What will the assessor provide?</w:t>
            </w:r>
          </w:p>
        </w:tc>
        <w:tc>
          <w:tcPr>
            <w:tcW w:w="3673" w:type="pct"/>
            <w:vAlign w:val="top"/>
          </w:tcPr>
          <w:p w14:paraId="66BAAE14" w14:textId="77777777" w:rsidR="001C4096" w:rsidRPr="001C4096" w:rsidRDefault="001C4096" w:rsidP="001C4096">
            <w:pPr>
              <w:pStyle w:val="Bulletlist"/>
            </w:pPr>
            <w:r w:rsidRPr="001C4096">
              <w:t>An integrated development environment (IDE)</w:t>
            </w:r>
          </w:p>
          <w:p w14:paraId="22B534DF" w14:textId="77777777" w:rsidR="001C4096" w:rsidRPr="001C4096" w:rsidRDefault="001C4096" w:rsidP="001C4096">
            <w:pPr>
              <w:pStyle w:val="Bulletlist"/>
            </w:pPr>
            <w:r w:rsidRPr="001C4096">
              <w:t>Word processing software</w:t>
            </w:r>
          </w:p>
          <w:p w14:paraId="7791BC2E" w14:textId="77777777" w:rsidR="001C4096" w:rsidRPr="001C4096" w:rsidRDefault="001C4096" w:rsidP="001C4096">
            <w:pPr>
              <w:pStyle w:val="Bulletlist"/>
            </w:pPr>
            <w:r>
              <w:t>Internet access</w:t>
            </w:r>
          </w:p>
          <w:p w14:paraId="1016F662" w14:textId="77777777" w:rsidR="007034CE" w:rsidRDefault="007034CE" w:rsidP="007034CE">
            <w:pPr>
              <w:pStyle w:val="Bulletlist"/>
            </w:pPr>
            <w:r>
              <w:t>Code to be tested (student’s code verified by assessor)</w:t>
            </w:r>
          </w:p>
          <w:p w14:paraId="2DB4F25F" w14:textId="77777777" w:rsidR="007D3B37" w:rsidRDefault="007D3B37" w:rsidP="007D3B37">
            <w:pPr>
              <w:pStyle w:val="Bulletlist"/>
            </w:pPr>
            <w:r>
              <w:t>Code to be tested (student’s code verified by assessor)</w:t>
            </w:r>
          </w:p>
          <w:p w14:paraId="11C2F364" w14:textId="77777777" w:rsidR="007D3B37" w:rsidRDefault="007D3B37" w:rsidP="007D3B37">
            <w:pPr>
              <w:pStyle w:val="Bulletlist"/>
            </w:pPr>
            <w:r>
              <w:t>Coding standard as listed in instructions</w:t>
            </w:r>
          </w:p>
          <w:p w14:paraId="1CBA1AC4" w14:textId="414B97FD" w:rsidR="001C4096" w:rsidRPr="001C4096" w:rsidRDefault="001C4096" w:rsidP="001C4096">
            <w:pPr>
              <w:pStyle w:val="Bulletlist"/>
            </w:pPr>
            <w:r w:rsidRPr="001C4096">
              <w:t>Specific licensed tools for the platform you are using</w:t>
            </w:r>
            <w:r w:rsidR="007034CE">
              <w:t xml:space="preserve"> (API)</w:t>
            </w:r>
            <w:r w:rsidRPr="001C4096">
              <w:t>:</w:t>
            </w:r>
          </w:p>
          <w:p w14:paraId="1D15FA4F" w14:textId="74A46749" w:rsidR="00990C2C" w:rsidRPr="001C4096" w:rsidRDefault="00990C2C" w:rsidP="001C4096">
            <w:pPr>
              <w:pStyle w:val="Bulletlist"/>
              <w:numPr>
                <w:ilvl w:val="1"/>
                <w:numId w:val="2"/>
              </w:numPr>
            </w:pPr>
            <w:r w:rsidRPr="001C4096">
              <w:t>Visual Studio 2019 (or higher)</w:t>
            </w:r>
          </w:p>
          <w:p w14:paraId="6F306A55" w14:textId="77777777" w:rsidR="00990C2C" w:rsidRPr="001C4096" w:rsidRDefault="00990C2C" w:rsidP="001C4096">
            <w:pPr>
              <w:pStyle w:val="Bulletlist"/>
              <w:numPr>
                <w:ilvl w:val="1"/>
                <w:numId w:val="2"/>
              </w:numPr>
            </w:pPr>
            <w:r w:rsidRPr="001C4096">
              <w:t>SQL Server + Management Studio 2017 (or higher)</w:t>
            </w:r>
          </w:p>
          <w:p w14:paraId="24059519" w14:textId="77777777" w:rsidR="001C4096" w:rsidRDefault="001C4096" w:rsidP="001C4096">
            <w:pPr>
              <w:pStyle w:val="Bulletlist"/>
            </w:pPr>
            <w:r>
              <w:t>Database management system software and files:</w:t>
            </w:r>
          </w:p>
          <w:p w14:paraId="223DE59A" w14:textId="77777777" w:rsidR="001C4096" w:rsidRDefault="007034CE" w:rsidP="007034CE">
            <w:pPr>
              <w:pStyle w:val="Bulletlist"/>
              <w:numPr>
                <w:ilvl w:val="1"/>
                <w:numId w:val="2"/>
              </w:numPr>
            </w:pPr>
            <w:r>
              <w:t>Database</w:t>
            </w:r>
            <w:r w:rsidR="00990C2C" w:rsidRPr="001C4096">
              <w:t xml:space="preserve"> Script</w:t>
            </w:r>
            <w:r w:rsidR="001C4096">
              <w:t xml:space="preserve"> (</w:t>
            </w:r>
            <w:r w:rsidRPr="007034CE">
              <w:t>DB_Script</w:t>
            </w:r>
            <w:r>
              <w:t>.sql</w:t>
            </w:r>
            <w:r w:rsidR="001C4096">
              <w:t>)</w:t>
            </w:r>
          </w:p>
          <w:p w14:paraId="2F6C4394" w14:textId="785084F6" w:rsidR="007034CE" w:rsidRPr="001C4096" w:rsidRDefault="007034CE" w:rsidP="007034CE">
            <w:pPr>
              <w:pStyle w:val="Bulletlist"/>
              <w:numPr>
                <w:ilvl w:val="1"/>
                <w:numId w:val="2"/>
              </w:numPr>
            </w:pPr>
            <w:r>
              <w:t>Database test data (</w:t>
            </w:r>
            <w:r w:rsidRPr="007034CE">
              <w:t>DB_Test_Data_Script</w:t>
            </w:r>
            <w:r>
              <w:t>.sql)</w:t>
            </w:r>
          </w:p>
        </w:tc>
      </w:tr>
      <w:tr w:rsidR="00990C2C" w14:paraId="5B340C2F" w14:textId="77777777" w:rsidTr="006769DB">
        <w:tc>
          <w:tcPr>
            <w:tcW w:w="1327" w:type="pct"/>
            <w:vAlign w:val="top"/>
          </w:tcPr>
          <w:p w14:paraId="4E9346AC" w14:textId="77777777" w:rsidR="00990C2C" w:rsidRPr="00990C2C" w:rsidRDefault="00990C2C" w:rsidP="00990C2C">
            <w:pPr>
              <w:pStyle w:val="Body"/>
              <w:rPr>
                <w:b/>
                <w:szCs w:val="24"/>
              </w:rPr>
            </w:pPr>
            <w:r w:rsidRPr="00990C2C">
              <w:rPr>
                <w:b/>
                <w:szCs w:val="24"/>
              </w:rPr>
              <w:t>Due date and time allowed</w:t>
            </w:r>
          </w:p>
        </w:tc>
        <w:tc>
          <w:tcPr>
            <w:tcW w:w="3673" w:type="pct"/>
            <w:vAlign w:val="top"/>
          </w:tcPr>
          <w:p w14:paraId="5C416FCE" w14:textId="24517FA2" w:rsidR="00990C2C" w:rsidRDefault="00990C2C" w:rsidP="00990C2C">
            <w:r w:rsidRPr="00055224">
              <w:t>Indicative time to complete assessment:</w:t>
            </w:r>
          </w:p>
          <w:p w14:paraId="659A335B" w14:textId="72496994" w:rsidR="007A220A" w:rsidRPr="007A220A" w:rsidRDefault="007A220A" w:rsidP="007A220A">
            <w:pPr>
              <w:pStyle w:val="Bulletlist"/>
              <w:rPr>
                <w:lang w:val="en-US"/>
              </w:rPr>
            </w:pPr>
            <w:r w:rsidRPr="007A220A">
              <w:rPr>
                <w:lang w:val="en-US"/>
              </w:rPr>
              <w:t xml:space="preserve">In class: </w:t>
            </w:r>
            <w:r w:rsidR="00291D83">
              <w:rPr>
                <w:lang w:val="en-US"/>
              </w:rPr>
              <w:t>Four</w:t>
            </w:r>
            <w:r w:rsidRPr="007A220A">
              <w:rPr>
                <w:lang w:val="en-US"/>
              </w:rPr>
              <w:t xml:space="preserve"> hours</w:t>
            </w:r>
          </w:p>
          <w:p w14:paraId="030B1512" w14:textId="588C8988" w:rsidR="00F44129" w:rsidRPr="00990C2C" w:rsidRDefault="007A220A" w:rsidP="007A220A">
            <w:pPr>
              <w:pStyle w:val="Bulletlist"/>
              <w:rPr>
                <w:lang w:val="en-US"/>
              </w:rPr>
            </w:pPr>
            <w:r w:rsidRPr="007A220A">
              <w:rPr>
                <w:lang w:val="en-US"/>
              </w:rPr>
              <w:t xml:space="preserve">Out of class: </w:t>
            </w:r>
            <w:r>
              <w:rPr>
                <w:lang w:val="en-US"/>
              </w:rPr>
              <w:t>16</w:t>
            </w:r>
            <w:r w:rsidRPr="007A220A">
              <w:rPr>
                <w:lang w:val="en-US"/>
              </w:rPr>
              <w:t xml:space="preserve"> hours</w:t>
            </w:r>
            <w:r>
              <w:rPr>
                <w:lang w:val="en-US"/>
              </w:rPr>
              <w:t>.</w:t>
            </w:r>
          </w:p>
        </w:tc>
      </w:tr>
      <w:tr w:rsidR="00990C2C" w14:paraId="24A45D64" w14:textId="77777777" w:rsidTr="004D48BD">
        <w:tc>
          <w:tcPr>
            <w:tcW w:w="1327" w:type="pct"/>
          </w:tcPr>
          <w:p w14:paraId="22BF4030" w14:textId="5E8AD90D" w:rsidR="00990C2C" w:rsidRPr="00990C2C" w:rsidRDefault="00990C2C" w:rsidP="00990C2C">
            <w:pPr>
              <w:pStyle w:val="Body"/>
              <w:rPr>
                <w:b/>
                <w:szCs w:val="24"/>
              </w:rPr>
            </w:pPr>
            <w:r w:rsidRPr="00545F64">
              <w:rPr>
                <w:b/>
                <w:szCs w:val="24"/>
              </w:rPr>
              <w:t>Assessment location</w:t>
            </w:r>
          </w:p>
        </w:tc>
        <w:tc>
          <w:tcPr>
            <w:tcW w:w="3673" w:type="pct"/>
          </w:tcPr>
          <w:p w14:paraId="0FB5AF0D" w14:textId="71FA15D7" w:rsidR="00990C2C" w:rsidRDefault="002D35CD" w:rsidP="00990C2C">
            <w:pPr>
              <w:rPr>
                <w:b/>
                <w:lang w:eastAsia="en-AU"/>
              </w:rPr>
            </w:pPr>
            <w:r w:rsidRPr="00F06DBD">
              <w:rPr>
                <w:lang w:eastAsia="en-AU"/>
              </w:rPr>
              <w:t xml:space="preserve">Parts 2.4 and 2.10 will </w:t>
            </w:r>
            <w:r w:rsidR="00990C2C" w:rsidRPr="00251979">
              <w:rPr>
                <w:lang w:eastAsia="en-AU"/>
              </w:rPr>
              <w:t>be</w:t>
            </w:r>
            <w:r w:rsidR="00990C2C">
              <w:rPr>
                <w:lang w:eastAsia="en-AU"/>
              </w:rPr>
              <w:t xml:space="preserve"> completed in the classroom. All other parts </w:t>
            </w:r>
            <w:r w:rsidR="007A220A">
              <w:rPr>
                <w:lang w:eastAsia="en-AU"/>
              </w:rPr>
              <w:t>will</w:t>
            </w:r>
            <w:r w:rsidR="00990C2C">
              <w:rPr>
                <w:lang w:eastAsia="en-AU"/>
              </w:rPr>
              <w:t xml:space="preserve"> be completed </w:t>
            </w:r>
            <w:r w:rsidR="00291D83">
              <w:rPr>
                <w:lang w:eastAsia="en-AU"/>
              </w:rPr>
              <w:t xml:space="preserve">both </w:t>
            </w:r>
            <w:r w:rsidR="007A220A">
              <w:rPr>
                <w:lang w:eastAsia="en-AU"/>
              </w:rPr>
              <w:t xml:space="preserve">in and </w:t>
            </w:r>
            <w:r w:rsidR="00990C2C">
              <w:rPr>
                <w:lang w:eastAsia="en-AU"/>
              </w:rPr>
              <w:t>outside of the classroom.</w:t>
            </w:r>
          </w:p>
          <w:p w14:paraId="1E0E461C" w14:textId="48094BB5" w:rsidR="00990C2C" w:rsidRPr="00990C2C" w:rsidRDefault="00990C2C" w:rsidP="00990C2C">
            <w:pPr>
              <w:pStyle w:val="Body"/>
              <w:rPr>
                <w:szCs w:val="24"/>
              </w:rPr>
            </w:pPr>
            <w:r>
              <w:t>The student may access their referenced text, learning notes and other resources.</w:t>
            </w:r>
          </w:p>
        </w:tc>
      </w:tr>
      <w:tr w:rsidR="00990C2C" w14:paraId="022DD7A5" w14:textId="77777777" w:rsidTr="006769DB">
        <w:tc>
          <w:tcPr>
            <w:tcW w:w="1327" w:type="pct"/>
            <w:vAlign w:val="top"/>
          </w:tcPr>
          <w:p w14:paraId="750A5A2B" w14:textId="27AA2B42" w:rsidR="00990C2C" w:rsidRPr="00990C2C" w:rsidRDefault="00990C2C" w:rsidP="00990C2C">
            <w:pPr>
              <w:pStyle w:val="Body"/>
              <w:rPr>
                <w:b/>
                <w:szCs w:val="24"/>
              </w:rPr>
            </w:pPr>
            <w:r>
              <w:rPr>
                <w:b/>
                <w:szCs w:val="24"/>
              </w:rPr>
              <w:t>Supervision</w:t>
            </w:r>
          </w:p>
        </w:tc>
        <w:tc>
          <w:tcPr>
            <w:tcW w:w="3673" w:type="pct"/>
            <w:vAlign w:val="top"/>
          </w:tcPr>
          <w:p w14:paraId="29321A76" w14:textId="464A47E9" w:rsidR="00990C2C" w:rsidRPr="00990C2C" w:rsidRDefault="00990C2C" w:rsidP="00990C2C">
            <w:pPr>
              <w:pStyle w:val="Body"/>
              <w:rPr>
                <w:szCs w:val="24"/>
              </w:rPr>
            </w:pPr>
            <w:r>
              <w:rPr>
                <w:szCs w:val="24"/>
                <w:lang w:eastAsia="en-AU"/>
              </w:rPr>
              <w:t>All other parts are</w:t>
            </w:r>
            <w:r>
              <w:rPr>
                <w:szCs w:val="24"/>
              </w:rPr>
              <w:t xml:space="preserve"> an unsupervised, take-home assessment. Your assessor may ask for additional evidence to verify the authenticity of your submission and confirm that the assessment task was completed by you.</w:t>
            </w:r>
          </w:p>
        </w:tc>
      </w:tr>
      <w:tr w:rsidR="00990C2C" w14:paraId="70C75679" w14:textId="77777777" w:rsidTr="006769DB">
        <w:tc>
          <w:tcPr>
            <w:tcW w:w="1327" w:type="pct"/>
            <w:vAlign w:val="top"/>
          </w:tcPr>
          <w:p w14:paraId="304E22B8" w14:textId="2AB593AE" w:rsidR="00990C2C" w:rsidRPr="00990C2C" w:rsidRDefault="00990C2C" w:rsidP="00990C2C">
            <w:pPr>
              <w:pStyle w:val="Body"/>
              <w:rPr>
                <w:b/>
                <w:szCs w:val="24"/>
              </w:rPr>
            </w:pPr>
            <w:r>
              <w:rPr>
                <w:rFonts w:ascii="Calibri" w:hAnsi="Calibri" w:cs="Calibri"/>
                <w:b/>
                <w:szCs w:val="24"/>
              </w:rPr>
              <w:lastRenderedPageBreak/>
              <w:t>Reasonable adjustment</w:t>
            </w:r>
          </w:p>
        </w:tc>
        <w:tc>
          <w:tcPr>
            <w:tcW w:w="3673" w:type="pct"/>
            <w:vAlign w:val="top"/>
          </w:tcPr>
          <w:p w14:paraId="4096B5C0" w14:textId="12EF527B" w:rsidR="00990C2C" w:rsidRPr="00990C2C" w:rsidRDefault="00990C2C" w:rsidP="00990C2C">
            <w:pPr>
              <w:pStyle w:val="Body"/>
              <w:rPr>
                <w:szCs w:val="24"/>
              </w:rPr>
            </w:pPr>
            <w:r>
              <w:rPr>
                <w:lang w:eastAsia="en-AU"/>
              </w:rPr>
              <w:t>If you have a permanent or temporary condition that may prevent you from successfully completing the assessment event(s) in the way described, you should talk to your assessor about ‘reasonable adjustment’. This is the adjustment of the way you are assessed to take into account your condition, which must be approved BEFORE you attempt the assessment.</w:t>
            </w:r>
          </w:p>
        </w:tc>
      </w:tr>
      <w:tr w:rsidR="00990C2C" w14:paraId="22FC950B" w14:textId="77777777" w:rsidTr="006769DB">
        <w:tc>
          <w:tcPr>
            <w:tcW w:w="1327" w:type="pct"/>
            <w:vAlign w:val="top"/>
          </w:tcPr>
          <w:p w14:paraId="76C44D33" w14:textId="77777777" w:rsidR="00990C2C" w:rsidRPr="00990C2C" w:rsidRDefault="00990C2C" w:rsidP="00990C2C">
            <w:pPr>
              <w:pStyle w:val="Body"/>
              <w:rPr>
                <w:b/>
                <w:szCs w:val="24"/>
              </w:rPr>
            </w:pPr>
            <w:r w:rsidRPr="00990C2C">
              <w:rPr>
                <w:b/>
                <w:szCs w:val="24"/>
              </w:rPr>
              <w:t>Assessment feedback, review or appeals</w:t>
            </w:r>
          </w:p>
        </w:tc>
        <w:tc>
          <w:tcPr>
            <w:tcW w:w="3673" w:type="pct"/>
            <w:vAlign w:val="top"/>
          </w:tcPr>
          <w:p w14:paraId="566DECB8" w14:textId="77777777" w:rsidR="00990C2C" w:rsidRDefault="00990C2C" w:rsidP="00990C2C">
            <w:pPr>
              <w:pStyle w:val="Body"/>
            </w:pPr>
            <w:r>
              <w:t xml:space="preserve">In accordance with the TAFE NSW policy </w:t>
            </w:r>
            <w:r>
              <w:rPr>
                <w:i/>
                <w:iCs/>
              </w:rPr>
              <w:t xml:space="preserve">Manage Assessment Appeals, </w:t>
            </w:r>
            <w:r>
              <w:t xml:space="preserve">all students have the right to appeal an assessment decision in relation to how the assessment was conducted and the outcome of the assessment. Appeals must be lodged within </w:t>
            </w:r>
            <w:r>
              <w:rPr>
                <w:b/>
                <w:bCs/>
              </w:rPr>
              <w:t>14 working days</w:t>
            </w:r>
            <w:r>
              <w:t xml:space="preserve"> of the formal notification of the result of the assessment. </w:t>
            </w:r>
          </w:p>
          <w:p w14:paraId="521F375E" w14:textId="77777777" w:rsidR="00990C2C" w:rsidRDefault="00990C2C" w:rsidP="00990C2C">
            <w:pPr>
              <w:pStyle w:val="Body"/>
              <w:rPr>
                <w:lang w:eastAsia="en-AU"/>
              </w:rPr>
            </w:pPr>
            <w:r>
              <w:rPr>
                <w:lang w:eastAsia="en-AU"/>
              </w:rPr>
              <w:t>If you would like to request a review of your results or if you have any concerns about your results, contact your Teacher or Head Teacher. If they are unavailable, contact the Student Administration Officer.</w:t>
            </w:r>
          </w:p>
          <w:p w14:paraId="63D2A479" w14:textId="129BF9E7" w:rsidR="00990C2C" w:rsidRPr="00990C2C" w:rsidRDefault="00990C2C" w:rsidP="00990C2C">
            <w:pPr>
              <w:pStyle w:val="Body"/>
              <w:rPr>
                <w:szCs w:val="24"/>
                <w:lang w:eastAsia="en-AU"/>
              </w:rPr>
            </w:pPr>
            <w:r>
              <w:rPr>
                <w:lang w:eastAsia="en-AU"/>
              </w:rPr>
              <w:t>Contact your Head Teacher for the assessment appeals procedures at your college/campus.</w:t>
            </w:r>
          </w:p>
        </w:tc>
      </w:tr>
    </w:tbl>
    <w:p w14:paraId="30C00465" w14:textId="5797ADE5" w:rsidR="00D761BF" w:rsidRPr="00ED44EB" w:rsidRDefault="00537826" w:rsidP="00ED44EB">
      <w:r w:rsidRPr="002C058F">
        <w:rPr>
          <w:lang w:eastAsia="en-AU"/>
        </w:rPr>
        <w:t>.</w:t>
      </w:r>
      <w:r>
        <w:br w:type="page"/>
      </w:r>
    </w:p>
    <w:p w14:paraId="0374FA54" w14:textId="71190327" w:rsidR="00D761BF" w:rsidRPr="008F6497" w:rsidRDefault="005076A4" w:rsidP="00D761BF">
      <w:pPr>
        <w:pStyle w:val="Heading2"/>
      </w:pPr>
      <w:bookmarkStart w:id="28" w:name="_Toc28079065"/>
      <w:r>
        <w:lastRenderedPageBreak/>
        <w:t xml:space="preserve">Part </w:t>
      </w:r>
      <w:r w:rsidR="00ED44EB">
        <w:t>1</w:t>
      </w:r>
      <w:r w:rsidR="00537826">
        <w:t xml:space="preserve">: </w:t>
      </w:r>
      <w:r w:rsidR="001136FD">
        <w:t>Research</w:t>
      </w:r>
      <w:bookmarkEnd w:id="28"/>
    </w:p>
    <w:p w14:paraId="43F3D4DE" w14:textId="47BAE3D6" w:rsidR="000C249E" w:rsidRDefault="00E3224C" w:rsidP="00540AC6">
      <w:pPr>
        <w:pStyle w:val="Caption"/>
        <w:keepNext/>
        <w:jc w:val="both"/>
        <w:rPr>
          <w:color w:val="auto"/>
          <w:sz w:val="24"/>
          <w:szCs w:val="20"/>
          <w:lang w:eastAsia="en-AU"/>
        </w:rPr>
      </w:pPr>
      <w:bookmarkStart w:id="29" w:name="_Ref22543483"/>
      <w:bookmarkStart w:id="30" w:name="_Ref22543904"/>
      <w:r w:rsidRPr="00B96E7B">
        <w:rPr>
          <w:color w:val="auto"/>
          <w:sz w:val="24"/>
          <w:szCs w:val="20"/>
          <w:lang w:eastAsia="en-AU"/>
        </w:rPr>
        <w:t>To complete this part of the assessment, you are required to research technologies, techniques and best practices avail</w:t>
      </w:r>
      <w:r>
        <w:rPr>
          <w:color w:val="auto"/>
          <w:sz w:val="24"/>
          <w:szCs w:val="20"/>
          <w:lang w:eastAsia="en-AU"/>
        </w:rPr>
        <w:t>able for the development of a</w:t>
      </w:r>
      <w:r w:rsidRPr="00B96E7B">
        <w:rPr>
          <w:color w:val="auto"/>
          <w:sz w:val="24"/>
          <w:szCs w:val="20"/>
          <w:lang w:eastAsia="en-AU"/>
        </w:rPr>
        <w:t xml:space="preserve"> multi-layer data application. </w:t>
      </w:r>
    </w:p>
    <w:p w14:paraId="67C3741D" w14:textId="120D1A71" w:rsidR="000C249E" w:rsidRPr="00885931" w:rsidRDefault="000C249E" w:rsidP="00540AC6">
      <w:pPr>
        <w:jc w:val="both"/>
        <w:rPr>
          <w:lang w:eastAsia="en-AU"/>
        </w:rPr>
      </w:pPr>
      <w:r>
        <w:rPr>
          <w:lang w:eastAsia="en-AU"/>
        </w:rPr>
        <w:t xml:space="preserve">In the Moodle Section “Knowledge Assessment </w:t>
      </w:r>
      <w:r w:rsidR="005E5272">
        <w:rPr>
          <w:lang w:eastAsia="en-AU"/>
        </w:rPr>
        <w:t>for Cluster 2” complete the questions given in “Project Part 1 Question”</w:t>
      </w:r>
      <w:r w:rsidR="00D26039">
        <w:rPr>
          <w:lang w:eastAsia="en-AU"/>
        </w:rPr>
        <w:t xml:space="preserve"> </w:t>
      </w:r>
      <w:r w:rsidR="005E5272">
        <w:rPr>
          <w:lang w:eastAsia="en-AU"/>
        </w:rPr>
        <w:t>Quiz.</w:t>
      </w:r>
    </w:p>
    <w:p w14:paraId="5720FEB3" w14:textId="5150CD02" w:rsidR="00ED44EB" w:rsidRDefault="00ED44EB" w:rsidP="00ED44EB">
      <w:pPr>
        <w:pStyle w:val="Heading2"/>
      </w:pPr>
      <w:bookmarkStart w:id="31" w:name="_Toc28079064"/>
      <w:bookmarkStart w:id="32" w:name="_Ref22545708"/>
      <w:bookmarkStart w:id="33" w:name="_Toc28079066"/>
      <w:bookmarkStart w:id="34" w:name="_Hlk27646418"/>
      <w:bookmarkEnd w:id="29"/>
      <w:bookmarkEnd w:id="30"/>
      <w:r>
        <w:t xml:space="preserve">Part 2: Develop </w:t>
      </w:r>
      <w:r w:rsidR="00DD1030">
        <w:t xml:space="preserve">an </w:t>
      </w:r>
      <w:r>
        <w:t>order management system</w:t>
      </w:r>
    </w:p>
    <w:p w14:paraId="27D7F4D1" w14:textId="77777777" w:rsidR="00ED44EB" w:rsidRDefault="00ED44EB" w:rsidP="00ED44EB">
      <w:pPr>
        <w:pStyle w:val="Heading3"/>
      </w:pPr>
      <w:r>
        <w:t>Scenario</w:t>
      </w:r>
      <w:bookmarkEnd w:id="31"/>
      <w:bookmarkEnd w:id="32"/>
    </w:p>
    <w:p w14:paraId="22D7BCF6" w14:textId="77777777" w:rsidR="00ED44EB" w:rsidRDefault="00ED44EB" w:rsidP="00ED44EB">
      <w:pPr>
        <w:rPr>
          <w:lang w:eastAsia="en-AU"/>
        </w:rPr>
      </w:pPr>
      <w:r>
        <w:rPr>
          <w:lang w:eastAsia="en-AU"/>
        </w:rPr>
        <w:t xml:space="preserve">XYZ &amp; Co. has requested your services for developing a multi-layer data-driven desktop application. They need an Order Management System (OMS) so their employees can record and manage custom orders of their available stock items. </w:t>
      </w:r>
    </w:p>
    <w:p w14:paraId="4978E456" w14:textId="31F8B7C4" w:rsidR="00ED44EB" w:rsidRDefault="00ED44EB" w:rsidP="00ED44EB">
      <w:pPr>
        <w:rPr>
          <w:lang w:eastAsia="en-AU"/>
        </w:rPr>
      </w:pPr>
      <w:r>
        <w:rPr>
          <w:lang w:eastAsia="en-AU"/>
        </w:rPr>
        <w:t>XYZ &amp; Co. has already been working with a consultant and provided you with the client requirements</w:t>
      </w:r>
      <w:r w:rsidR="00B50ADB">
        <w:rPr>
          <w:lang w:eastAsia="en-AU"/>
        </w:rPr>
        <w:t xml:space="preserve"> </w:t>
      </w:r>
      <w:r w:rsidR="006770A0">
        <w:rPr>
          <w:lang w:eastAsia="en-AU"/>
        </w:rPr>
        <w:t xml:space="preserve">for the product </w:t>
      </w:r>
      <w:r w:rsidR="00B50ADB">
        <w:rPr>
          <w:lang w:eastAsia="en-AU"/>
        </w:rPr>
        <w:t>as listed below.</w:t>
      </w:r>
    </w:p>
    <w:p w14:paraId="2DAEA31C" w14:textId="0345D4CA" w:rsidR="00043995" w:rsidRDefault="00043995" w:rsidP="00ED44EB">
      <w:pPr>
        <w:rPr>
          <w:lang w:eastAsia="en-AU"/>
        </w:rPr>
      </w:pPr>
      <w:r w:rsidRPr="00FC7527">
        <w:rPr>
          <w:lang w:eastAsia="en-AU"/>
        </w:rPr>
        <w:t>Download</w:t>
      </w:r>
      <w:r>
        <w:rPr>
          <w:lang w:eastAsia="en-AU"/>
        </w:rPr>
        <w:t xml:space="preserve"> and unzip </w:t>
      </w:r>
      <w:r w:rsidRPr="00CC4452">
        <w:rPr>
          <w:lang w:eastAsia="en-AU"/>
        </w:rPr>
        <w:t>the resource folder (Cl</w:t>
      </w:r>
      <w:r w:rsidRPr="00043995">
        <w:rPr>
          <w:lang w:eastAsia="en-AU"/>
        </w:rPr>
        <w:t>_Programming_2_AE_Pro_1of3_SR1</w:t>
      </w:r>
      <w:r>
        <w:rPr>
          <w:lang w:eastAsia="en-AU"/>
        </w:rPr>
        <w:t>.zip) to access files referred to within the assessment.</w:t>
      </w:r>
    </w:p>
    <w:p w14:paraId="69E9E132" w14:textId="77777777" w:rsidR="007908C4" w:rsidRPr="00447D49" w:rsidRDefault="00C16DAB" w:rsidP="00ED44EB">
      <w:pPr>
        <w:pStyle w:val="Heading4"/>
      </w:pPr>
      <w:bookmarkStart w:id="35" w:name="_Ref25746754"/>
      <w:bookmarkStart w:id="36" w:name="_Toc28079068"/>
      <w:bookmarkStart w:id="37" w:name="_Hlk27654603"/>
      <w:bookmarkEnd w:id="33"/>
      <w:bookmarkEnd w:id="34"/>
      <w:r>
        <w:t>Product d</w:t>
      </w:r>
      <w:r w:rsidR="007908C4">
        <w:t>escription</w:t>
      </w:r>
      <w:bookmarkEnd w:id="35"/>
      <w:bookmarkEnd w:id="36"/>
    </w:p>
    <w:p w14:paraId="4C713200" w14:textId="77ED8441" w:rsidR="004221F4" w:rsidRDefault="00D761BF" w:rsidP="00ED44EB">
      <w:pPr>
        <w:rPr>
          <w:lang w:eastAsia="en-AU"/>
        </w:rPr>
      </w:pPr>
      <w:r>
        <w:rPr>
          <w:lang w:eastAsia="en-AU"/>
        </w:rPr>
        <w:t xml:space="preserve">The OMS </w:t>
      </w:r>
      <w:r w:rsidR="00E2415F">
        <w:rPr>
          <w:lang w:eastAsia="en-AU"/>
        </w:rPr>
        <w:t>will be used for</w:t>
      </w:r>
      <w:r>
        <w:rPr>
          <w:lang w:eastAsia="en-AU"/>
        </w:rPr>
        <w:t xml:space="preserve"> record</w:t>
      </w:r>
      <w:r w:rsidR="00897F8C">
        <w:rPr>
          <w:lang w:eastAsia="en-AU"/>
        </w:rPr>
        <w:t>ing and managing</w:t>
      </w:r>
      <w:r>
        <w:rPr>
          <w:lang w:eastAsia="en-AU"/>
        </w:rPr>
        <w:t xml:space="preserve"> customer orders and </w:t>
      </w:r>
      <w:r w:rsidR="00E2415F">
        <w:rPr>
          <w:lang w:eastAsia="en-AU"/>
        </w:rPr>
        <w:t xml:space="preserve">tracking </w:t>
      </w:r>
      <w:r>
        <w:rPr>
          <w:lang w:eastAsia="en-AU"/>
        </w:rPr>
        <w:t>stock item</w:t>
      </w:r>
      <w:r w:rsidR="00E2415F">
        <w:rPr>
          <w:lang w:eastAsia="en-AU"/>
        </w:rPr>
        <w:t xml:space="preserve"> level</w:t>
      </w:r>
      <w:r>
        <w:rPr>
          <w:lang w:eastAsia="en-AU"/>
        </w:rPr>
        <w:t xml:space="preserve">s. </w:t>
      </w:r>
    </w:p>
    <w:p w14:paraId="2D9806FD" w14:textId="4FCF0A81" w:rsidR="00185EC6" w:rsidRPr="00185EC6" w:rsidRDefault="00185EC6" w:rsidP="00DD1030">
      <w:pPr>
        <w:pStyle w:val="Heading5"/>
        <w:numPr>
          <w:ilvl w:val="2"/>
          <w:numId w:val="7"/>
        </w:numPr>
      </w:pPr>
      <w:r w:rsidRPr="00185EC6">
        <w:t>A</w:t>
      </w:r>
      <w:r w:rsidR="00E501B7">
        <w:t xml:space="preserve">dding </w:t>
      </w:r>
      <w:r w:rsidR="008A5054">
        <w:t xml:space="preserve">a </w:t>
      </w:r>
      <w:r w:rsidR="008A5054" w:rsidRPr="001E31F4">
        <w:t>new</w:t>
      </w:r>
      <w:r w:rsidR="008A5054" w:rsidRPr="00185EC6">
        <w:t xml:space="preserve"> order</w:t>
      </w:r>
    </w:p>
    <w:p w14:paraId="3C50DB59" w14:textId="77777777" w:rsidR="00D761BF" w:rsidRPr="00ED44EB" w:rsidRDefault="00D761BF" w:rsidP="00D761BF">
      <w:r w:rsidRPr="00ED44EB">
        <w:t xml:space="preserve">A typical scenario of use starts when a customer contacts XYZ &amp; Co and places an order. At this point an employee of XYZ &amp; Co will start to enter the details of the order into the system. When a new order is </w:t>
      </w:r>
      <w:r w:rsidR="005A35B7" w:rsidRPr="00ED44EB">
        <w:t>created,</w:t>
      </w:r>
      <w:r w:rsidRPr="00ED44EB">
        <w:t xml:space="preserve"> a unique identifier is generated and assigned to the order. The current date and time is also captured and associated with the order. </w:t>
      </w:r>
      <w:r w:rsidR="00897F8C" w:rsidRPr="00ED44EB">
        <w:t>If at any time the employee</w:t>
      </w:r>
      <w:r w:rsidR="00897F8C">
        <w:rPr>
          <w:b/>
          <w:sz w:val="22"/>
          <w:szCs w:val="22"/>
          <w:lang w:eastAsia="en-AU"/>
        </w:rPr>
        <w:t xml:space="preserve"> </w:t>
      </w:r>
      <w:r w:rsidR="00897F8C" w:rsidRPr="00ED44EB">
        <w:t xml:space="preserve">cancels entering the order, any data relating to the Order that has already been saved to the database must be deleted. </w:t>
      </w:r>
    </w:p>
    <w:p w14:paraId="04FBAB18" w14:textId="193CF59F" w:rsidR="00E501B7" w:rsidRPr="00E501B7" w:rsidRDefault="00E501B7" w:rsidP="00DD1030">
      <w:pPr>
        <w:pStyle w:val="Heading5"/>
        <w:numPr>
          <w:ilvl w:val="2"/>
          <w:numId w:val="7"/>
        </w:numPr>
      </w:pPr>
      <w:r w:rsidRPr="00E501B7">
        <w:t xml:space="preserve">Adding </w:t>
      </w:r>
      <w:r w:rsidR="008A5054" w:rsidRPr="00E501B7">
        <w:t>order line items</w:t>
      </w:r>
    </w:p>
    <w:bookmarkEnd w:id="37"/>
    <w:p w14:paraId="45DF6F51" w14:textId="07A5AFAD" w:rsidR="005B7ECC" w:rsidRDefault="00D761BF" w:rsidP="00ED44EB">
      <w:pPr>
        <w:rPr>
          <w:lang w:eastAsia="en-AU"/>
        </w:rPr>
      </w:pPr>
      <w:r>
        <w:rPr>
          <w:lang w:eastAsia="en-AU"/>
        </w:rPr>
        <w:t xml:space="preserve">The employee will then add the </w:t>
      </w:r>
      <w:r w:rsidRPr="005A35B7">
        <w:rPr>
          <w:lang w:eastAsia="en-AU"/>
        </w:rPr>
        <w:t>order line items</w:t>
      </w:r>
      <w:r w:rsidR="00897F8C" w:rsidRPr="005A35B7">
        <w:rPr>
          <w:lang w:eastAsia="en-AU"/>
        </w:rPr>
        <w:t xml:space="preserve"> by </w:t>
      </w:r>
      <w:r w:rsidR="00031ECD" w:rsidRPr="005A35B7">
        <w:rPr>
          <w:lang w:eastAsia="en-AU"/>
        </w:rPr>
        <w:t>select</w:t>
      </w:r>
      <w:r w:rsidR="00897F8C" w:rsidRPr="005A35B7">
        <w:rPr>
          <w:lang w:eastAsia="en-AU"/>
        </w:rPr>
        <w:t>ing</w:t>
      </w:r>
      <w:r w:rsidR="00031ECD" w:rsidRPr="005A35B7">
        <w:rPr>
          <w:lang w:eastAsia="en-AU"/>
        </w:rPr>
        <w:t xml:space="preserve"> a stock item, enter</w:t>
      </w:r>
      <w:r w:rsidR="00897F8C" w:rsidRPr="005A35B7">
        <w:rPr>
          <w:lang w:eastAsia="en-AU"/>
        </w:rPr>
        <w:t>ing</w:t>
      </w:r>
      <w:r w:rsidRPr="005A35B7">
        <w:rPr>
          <w:lang w:eastAsia="en-AU"/>
        </w:rPr>
        <w:t xml:space="preserve"> the quantity</w:t>
      </w:r>
      <w:r w:rsidR="005A35B7" w:rsidRPr="005A35B7">
        <w:rPr>
          <w:lang w:eastAsia="en-AU"/>
        </w:rPr>
        <w:t xml:space="preserve"> and</w:t>
      </w:r>
      <w:r w:rsidR="00031ECD">
        <w:rPr>
          <w:lang w:eastAsia="en-AU"/>
        </w:rPr>
        <w:t xml:space="preserve"> click</w:t>
      </w:r>
      <w:r w:rsidR="005A35B7">
        <w:rPr>
          <w:lang w:eastAsia="en-AU"/>
        </w:rPr>
        <w:t>ing</w:t>
      </w:r>
      <w:r w:rsidR="00031ECD">
        <w:rPr>
          <w:lang w:eastAsia="en-AU"/>
        </w:rPr>
        <w:t xml:space="preserve"> the </w:t>
      </w:r>
      <w:r w:rsidR="00DD1030">
        <w:rPr>
          <w:lang w:eastAsia="en-AU"/>
        </w:rPr>
        <w:t>‘</w:t>
      </w:r>
      <w:r w:rsidR="00031ECD">
        <w:rPr>
          <w:lang w:eastAsia="en-AU"/>
        </w:rPr>
        <w:t>Add Item</w:t>
      </w:r>
      <w:r w:rsidR="00DD1030">
        <w:rPr>
          <w:lang w:eastAsia="en-AU"/>
        </w:rPr>
        <w:t>’</w:t>
      </w:r>
      <w:r w:rsidR="00031ECD">
        <w:rPr>
          <w:lang w:eastAsia="en-AU"/>
        </w:rPr>
        <w:t xml:space="preserve"> button. The employee will follow this process for every order </w:t>
      </w:r>
      <w:r w:rsidR="00E501B7">
        <w:rPr>
          <w:lang w:eastAsia="en-AU"/>
        </w:rPr>
        <w:t xml:space="preserve">line </w:t>
      </w:r>
      <w:r w:rsidR="00031ECD">
        <w:rPr>
          <w:lang w:eastAsia="en-AU"/>
        </w:rPr>
        <w:t xml:space="preserve">item. </w:t>
      </w:r>
    </w:p>
    <w:p w14:paraId="27BE47BA" w14:textId="77777777" w:rsidR="00031ECD" w:rsidRDefault="00E8178D" w:rsidP="00ED44EB">
      <w:pPr>
        <w:rPr>
          <w:lang w:eastAsia="en-AU"/>
        </w:rPr>
      </w:pPr>
      <w:r>
        <w:rPr>
          <w:lang w:eastAsia="en-AU"/>
        </w:rPr>
        <w:lastRenderedPageBreak/>
        <w:t xml:space="preserve">If the quantity entered for a stock </w:t>
      </w:r>
      <w:r w:rsidR="00E501B7">
        <w:rPr>
          <w:lang w:eastAsia="en-AU"/>
        </w:rPr>
        <w:t xml:space="preserve">item </w:t>
      </w:r>
      <w:r>
        <w:rPr>
          <w:lang w:eastAsia="en-AU"/>
        </w:rPr>
        <w:t xml:space="preserve">is higher than what is currently </w:t>
      </w:r>
      <w:r w:rsidR="00E501B7">
        <w:rPr>
          <w:lang w:eastAsia="en-AU"/>
        </w:rPr>
        <w:t xml:space="preserve">available </w:t>
      </w:r>
      <w:r>
        <w:rPr>
          <w:lang w:eastAsia="en-AU"/>
        </w:rPr>
        <w:t xml:space="preserve">in stock a warning must be displayed. </w:t>
      </w:r>
      <w:r w:rsidR="00D97503">
        <w:rPr>
          <w:lang w:eastAsia="en-AU"/>
        </w:rPr>
        <w:t xml:space="preserve">Validation is also required to ensure a value greater than zero is entered for the </w:t>
      </w:r>
      <w:r w:rsidR="007324F6">
        <w:rPr>
          <w:lang w:eastAsia="en-AU"/>
        </w:rPr>
        <w:t>quantity</w:t>
      </w:r>
      <w:r w:rsidR="00D97503">
        <w:rPr>
          <w:lang w:eastAsia="en-AU"/>
        </w:rPr>
        <w:t>.</w:t>
      </w:r>
    </w:p>
    <w:p w14:paraId="49D2611E" w14:textId="0C5F7298" w:rsidR="00E85517" w:rsidRDefault="00211CF8" w:rsidP="00ED44EB">
      <w:pPr>
        <w:rPr>
          <w:lang w:eastAsia="en-AU"/>
        </w:rPr>
      </w:pPr>
      <w:r>
        <w:rPr>
          <w:lang w:eastAsia="en-AU"/>
        </w:rPr>
        <w:t xml:space="preserve">When an order is first created it is flagged as </w:t>
      </w:r>
      <w:r w:rsidR="00DD1030">
        <w:rPr>
          <w:lang w:eastAsia="en-AU"/>
        </w:rPr>
        <w:t>‘</w:t>
      </w:r>
      <w:r>
        <w:rPr>
          <w:lang w:eastAsia="en-AU"/>
        </w:rPr>
        <w:t>New</w:t>
      </w:r>
      <w:r w:rsidR="00DD1030">
        <w:rPr>
          <w:lang w:eastAsia="en-AU"/>
        </w:rPr>
        <w:t>’</w:t>
      </w:r>
      <w:r>
        <w:rPr>
          <w:lang w:eastAsia="en-AU"/>
        </w:rPr>
        <w:t xml:space="preserve"> indicating</w:t>
      </w:r>
      <w:r w:rsidR="00E501B7">
        <w:rPr>
          <w:lang w:eastAsia="en-AU"/>
        </w:rPr>
        <w:t xml:space="preserve"> order line</w:t>
      </w:r>
      <w:r>
        <w:rPr>
          <w:lang w:eastAsia="en-AU"/>
        </w:rPr>
        <w:t xml:space="preserve"> items are still being added. After all of the items have been added the </w:t>
      </w:r>
      <w:r w:rsidR="00E501B7">
        <w:rPr>
          <w:lang w:eastAsia="en-AU"/>
        </w:rPr>
        <w:t xml:space="preserve">employee will </w:t>
      </w:r>
      <w:r w:rsidR="00DD1030">
        <w:rPr>
          <w:lang w:eastAsia="en-AU"/>
        </w:rPr>
        <w:t>‘</w:t>
      </w:r>
      <w:r w:rsidR="005A35B7">
        <w:rPr>
          <w:lang w:eastAsia="en-AU"/>
        </w:rPr>
        <w:t>Submit</w:t>
      </w:r>
      <w:r w:rsidR="00DD1030">
        <w:rPr>
          <w:lang w:eastAsia="en-AU"/>
        </w:rPr>
        <w:t>’</w:t>
      </w:r>
      <w:r w:rsidR="005A35B7">
        <w:rPr>
          <w:lang w:eastAsia="en-AU"/>
        </w:rPr>
        <w:t xml:space="preserve"> the order, this </w:t>
      </w:r>
      <w:r w:rsidR="00E501B7">
        <w:rPr>
          <w:lang w:eastAsia="en-AU"/>
        </w:rPr>
        <w:t>will result in the order being</w:t>
      </w:r>
      <w:r>
        <w:rPr>
          <w:lang w:eastAsia="en-AU"/>
        </w:rPr>
        <w:t xml:space="preserve"> flagged as </w:t>
      </w:r>
      <w:r w:rsidR="00DD1030">
        <w:rPr>
          <w:lang w:eastAsia="en-AU"/>
        </w:rPr>
        <w:t>‘</w:t>
      </w:r>
      <w:r>
        <w:rPr>
          <w:lang w:eastAsia="en-AU"/>
        </w:rPr>
        <w:t>Pending</w:t>
      </w:r>
      <w:r w:rsidR="00DD1030">
        <w:rPr>
          <w:lang w:eastAsia="en-AU"/>
        </w:rPr>
        <w:t>’</w:t>
      </w:r>
      <w:r>
        <w:rPr>
          <w:lang w:eastAsia="en-AU"/>
        </w:rPr>
        <w:t>.</w:t>
      </w:r>
      <w:r w:rsidR="006770A0">
        <w:rPr>
          <w:lang w:eastAsia="en-AU"/>
        </w:rPr>
        <w:t xml:space="preserve"> </w:t>
      </w:r>
      <w:r>
        <w:rPr>
          <w:lang w:eastAsia="en-AU"/>
        </w:rPr>
        <w:t xml:space="preserve">An order </w:t>
      </w:r>
      <w:r w:rsidR="007D7A7C">
        <w:rPr>
          <w:lang w:eastAsia="en-AU"/>
        </w:rPr>
        <w:t xml:space="preserve">can be pending for any period of time but most orders are processed within 2 – 3 </w:t>
      </w:r>
      <w:r w:rsidR="00C97A32">
        <w:rPr>
          <w:lang w:eastAsia="en-AU"/>
        </w:rPr>
        <w:t xml:space="preserve">business </w:t>
      </w:r>
      <w:r w:rsidR="007D7A7C">
        <w:rPr>
          <w:lang w:eastAsia="en-AU"/>
        </w:rPr>
        <w:t xml:space="preserve">days. </w:t>
      </w:r>
    </w:p>
    <w:p w14:paraId="26E49EBB" w14:textId="3423F6B6" w:rsidR="005A35B7" w:rsidRDefault="005A35B7" w:rsidP="00ED44EB">
      <w:pPr>
        <w:rPr>
          <w:lang w:eastAsia="en-AU"/>
        </w:rPr>
      </w:pPr>
      <w:r>
        <w:rPr>
          <w:lang w:eastAsia="en-AU"/>
        </w:rPr>
        <w:t xml:space="preserve">It is also required that order items can be deleted from an order whilst it is flagged as </w:t>
      </w:r>
      <w:r w:rsidR="00DD1030">
        <w:rPr>
          <w:lang w:eastAsia="en-AU"/>
        </w:rPr>
        <w:t>‘</w:t>
      </w:r>
      <w:r>
        <w:rPr>
          <w:lang w:eastAsia="en-AU"/>
        </w:rPr>
        <w:t>New</w:t>
      </w:r>
      <w:r w:rsidR="00DD1030">
        <w:rPr>
          <w:lang w:eastAsia="en-AU"/>
        </w:rPr>
        <w:t>’</w:t>
      </w:r>
      <w:r>
        <w:rPr>
          <w:lang w:eastAsia="en-AU"/>
        </w:rPr>
        <w:t>.</w:t>
      </w:r>
    </w:p>
    <w:p w14:paraId="3BDF4A26" w14:textId="1D2E329E" w:rsidR="00984094" w:rsidRPr="00984094" w:rsidRDefault="00984094" w:rsidP="00DD1030">
      <w:pPr>
        <w:pStyle w:val="Heading5"/>
        <w:numPr>
          <w:ilvl w:val="2"/>
          <w:numId w:val="7"/>
        </w:numPr>
      </w:pPr>
      <w:bookmarkStart w:id="38" w:name="_Hlk27654824"/>
      <w:r w:rsidRPr="00984094">
        <w:t xml:space="preserve">Viewing </w:t>
      </w:r>
      <w:r w:rsidR="00B50ADB" w:rsidRPr="00984094">
        <w:t>and processing orders</w:t>
      </w:r>
    </w:p>
    <w:bookmarkEnd w:id="38"/>
    <w:p w14:paraId="002C68A1" w14:textId="77777777" w:rsidR="00984094" w:rsidRDefault="00652F9E" w:rsidP="00ED44EB">
      <w:pPr>
        <w:rPr>
          <w:lang w:eastAsia="en-AU"/>
        </w:rPr>
      </w:pPr>
      <w:r>
        <w:rPr>
          <w:lang w:eastAsia="en-AU"/>
        </w:rPr>
        <w:t xml:space="preserve">When the application is </w:t>
      </w:r>
      <w:r w:rsidR="007908C4">
        <w:rPr>
          <w:lang w:eastAsia="en-AU"/>
        </w:rPr>
        <w:t>launched,</w:t>
      </w:r>
      <w:r>
        <w:rPr>
          <w:lang w:eastAsia="en-AU"/>
        </w:rPr>
        <w:t xml:space="preserve"> the employee will be presented with a view</w:t>
      </w:r>
      <w:r w:rsidR="00E501B7">
        <w:rPr>
          <w:lang w:eastAsia="en-AU"/>
        </w:rPr>
        <w:t xml:space="preserve"> that</w:t>
      </w:r>
      <w:r>
        <w:rPr>
          <w:lang w:eastAsia="en-AU"/>
        </w:rPr>
        <w:t xml:space="preserve"> list</w:t>
      </w:r>
      <w:r w:rsidR="00E501B7">
        <w:rPr>
          <w:lang w:eastAsia="en-AU"/>
        </w:rPr>
        <w:t>s</w:t>
      </w:r>
      <w:r>
        <w:rPr>
          <w:lang w:eastAsia="en-AU"/>
        </w:rPr>
        <w:t xml:space="preserve"> </w:t>
      </w:r>
      <w:r w:rsidR="00E501B7">
        <w:rPr>
          <w:lang w:eastAsia="en-AU"/>
        </w:rPr>
        <w:t>all of the orders</w:t>
      </w:r>
      <w:r w:rsidR="00984094">
        <w:rPr>
          <w:lang w:eastAsia="en-AU"/>
        </w:rPr>
        <w:t xml:space="preserve"> in a </w:t>
      </w:r>
      <w:r w:rsidR="004A7215">
        <w:rPr>
          <w:lang w:eastAsia="en-AU"/>
        </w:rPr>
        <w:t xml:space="preserve">data </w:t>
      </w:r>
      <w:r w:rsidR="00984094">
        <w:rPr>
          <w:lang w:eastAsia="en-AU"/>
        </w:rPr>
        <w:t xml:space="preserve">grid. </w:t>
      </w:r>
    </w:p>
    <w:p w14:paraId="42B68D47" w14:textId="77777777" w:rsidR="00652F9E" w:rsidRDefault="00984094" w:rsidP="00ED44EB">
      <w:pPr>
        <w:rPr>
          <w:lang w:eastAsia="en-AU"/>
        </w:rPr>
      </w:pPr>
      <w:r>
        <w:rPr>
          <w:lang w:eastAsia="en-AU"/>
        </w:rPr>
        <w:t>Each row will</w:t>
      </w:r>
      <w:r w:rsidR="00E501B7">
        <w:rPr>
          <w:lang w:eastAsia="en-AU"/>
        </w:rPr>
        <w:t xml:space="preserve"> </w:t>
      </w:r>
      <w:r>
        <w:rPr>
          <w:lang w:eastAsia="en-AU"/>
        </w:rPr>
        <w:t>display the</w:t>
      </w:r>
      <w:r w:rsidR="00E501B7">
        <w:rPr>
          <w:lang w:eastAsia="en-AU"/>
        </w:rPr>
        <w:t xml:space="preserve"> unique identifier</w:t>
      </w:r>
      <w:r>
        <w:rPr>
          <w:lang w:eastAsia="en-AU"/>
        </w:rPr>
        <w:t xml:space="preserve"> (Id),</w:t>
      </w:r>
      <w:r w:rsidR="00E501B7">
        <w:rPr>
          <w:lang w:eastAsia="en-AU"/>
        </w:rPr>
        <w:t xml:space="preserve"> date/time, number of line items, total and the current state of the order (New, Pending, Complete or Rejected). </w:t>
      </w:r>
    </w:p>
    <w:p w14:paraId="7056BDC0" w14:textId="6FA07B64" w:rsidR="00984094" w:rsidRDefault="00E501B7" w:rsidP="00ED44EB">
      <w:pPr>
        <w:rPr>
          <w:lang w:eastAsia="en-AU"/>
        </w:rPr>
      </w:pPr>
      <w:r>
        <w:rPr>
          <w:lang w:eastAsia="en-AU"/>
        </w:rPr>
        <w:t xml:space="preserve">The employee </w:t>
      </w:r>
      <w:r w:rsidR="00984094">
        <w:rPr>
          <w:lang w:eastAsia="en-AU"/>
        </w:rPr>
        <w:t>will</w:t>
      </w:r>
      <w:r>
        <w:rPr>
          <w:lang w:eastAsia="en-AU"/>
        </w:rPr>
        <w:t xml:space="preserve"> then </w:t>
      </w:r>
      <w:r w:rsidR="00984094">
        <w:rPr>
          <w:lang w:eastAsia="en-AU"/>
        </w:rPr>
        <w:t xml:space="preserve">be able to </w:t>
      </w:r>
      <w:r>
        <w:rPr>
          <w:lang w:eastAsia="en-AU"/>
        </w:rPr>
        <w:t xml:space="preserve">select one of the orders and navigate to the </w:t>
      </w:r>
      <w:r w:rsidR="00DD1030">
        <w:rPr>
          <w:lang w:eastAsia="en-AU"/>
        </w:rPr>
        <w:t>‘</w:t>
      </w:r>
      <w:r>
        <w:rPr>
          <w:lang w:eastAsia="en-AU"/>
        </w:rPr>
        <w:t>Order Details</w:t>
      </w:r>
      <w:r w:rsidR="00DD1030">
        <w:rPr>
          <w:lang w:eastAsia="en-AU"/>
        </w:rPr>
        <w:t>’</w:t>
      </w:r>
      <w:r>
        <w:rPr>
          <w:lang w:eastAsia="en-AU"/>
        </w:rPr>
        <w:t xml:space="preserve"> </w:t>
      </w:r>
      <w:r w:rsidR="005A35B7">
        <w:rPr>
          <w:lang w:eastAsia="en-AU"/>
        </w:rPr>
        <w:t>view, which</w:t>
      </w:r>
      <w:r>
        <w:rPr>
          <w:lang w:eastAsia="en-AU"/>
        </w:rPr>
        <w:t xml:space="preserve"> will </w:t>
      </w:r>
      <w:r w:rsidR="00984094">
        <w:rPr>
          <w:lang w:eastAsia="en-AU"/>
        </w:rPr>
        <w:t>display</w:t>
      </w:r>
      <w:r>
        <w:rPr>
          <w:lang w:eastAsia="en-AU"/>
        </w:rPr>
        <w:t xml:space="preserve"> </w:t>
      </w:r>
      <w:r w:rsidR="005A35B7">
        <w:rPr>
          <w:lang w:eastAsia="en-AU"/>
        </w:rPr>
        <w:t xml:space="preserve">the order details </w:t>
      </w:r>
      <w:r>
        <w:rPr>
          <w:lang w:eastAsia="en-AU"/>
        </w:rPr>
        <w:t>including the line items</w:t>
      </w:r>
      <w:r w:rsidR="004A7215">
        <w:rPr>
          <w:lang w:eastAsia="en-AU"/>
        </w:rPr>
        <w:t xml:space="preserve"> (SKU, Name, Price, Quantity and Total)</w:t>
      </w:r>
      <w:r>
        <w:rPr>
          <w:lang w:eastAsia="en-AU"/>
        </w:rPr>
        <w:t xml:space="preserve">. </w:t>
      </w:r>
    </w:p>
    <w:p w14:paraId="4ABA58A0" w14:textId="77DB1A9C" w:rsidR="00211CF8" w:rsidRPr="00ED44EB" w:rsidRDefault="00984094" w:rsidP="00ED44EB">
      <w:r>
        <w:rPr>
          <w:lang w:eastAsia="en-AU"/>
        </w:rPr>
        <w:t xml:space="preserve">If the order </w:t>
      </w:r>
      <w:r w:rsidR="005A35B7">
        <w:rPr>
          <w:lang w:eastAsia="en-AU"/>
        </w:rPr>
        <w:t>is flagged as</w:t>
      </w:r>
      <w:r>
        <w:rPr>
          <w:lang w:eastAsia="en-AU"/>
        </w:rPr>
        <w:t xml:space="preserve"> </w:t>
      </w:r>
      <w:r w:rsidR="00DD1030">
        <w:rPr>
          <w:lang w:eastAsia="en-AU"/>
        </w:rPr>
        <w:t>‘</w:t>
      </w:r>
      <w:r>
        <w:rPr>
          <w:lang w:eastAsia="en-AU"/>
        </w:rPr>
        <w:t>Pending</w:t>
      </w:r>
      <w:r w:rsidR="00DD1030">
        <w:rPr>
          <w:lang w:eastAsia="en-AU"/>
        </w:rPr>
        <w:t>’</w:t>
      </w:r>
      <w:r>
        <w:rPr>
          <w:lang w:eastAsia="en-AU"/>
        </w:rPr>
        <w:t xml:space="preserve"> a </w:t>
      </w:r>
      <w:r w:rsidR="00DD1030">
        <w:rPr>
          <w:lang w:eastAsia="en-AU"/>
        </w:rPr>
        <w:t>‘</w:t>
      </w:r>
      <w:r>
        <w:rPr>
          <w:lang w:eastAsia="en-AU"/>
        </w:rPr>
        <w:t>Process</w:t>
      </w:r>
      <w:r w:rsidR="00DD1030">
        <w:rPr>
          <w:lang w:eastAsia="en-AU"/>
        </w:rPr>
        <w:t>’</w:t>
      </w:r>
      <w:r>
        <w:rPr>
          <w:lang w:eastAsia="en-AU"/>
        </w:rPr>
        <w:t xml:space="preserve"> button will be </w:t>
      </w:r>
      <w:r w:rsidR="005A35B7">
        <w:rPr>
          <w:lang w:eastAsia="en-AU"/>
        </w:rPr>
        <w:t>visible</w:t>
      </w:r>
      <w:r>
        <w:rPr>
          <w:lang w:eastAsia="en-AU"/>
        </w:rPr>
        <w:t xml:space="preserve"> </w:t>
      </w:r>
      <w:r w:rsidR="005A35B7">
        <w:rPr>
          <w:lang w:eastAsia="en-AU"/>
        </w:rPr>
        <w:t>so the order can be processed</w:t>
      </w:r>
      <w:r w:rsidR="00447028">
        <w:rPr>
          <w:lang w:eastAsia="en-AU"/>
        </w:rPr>
        <w:t>.</w:t>
      </w:r>
      <w:r w:rsidR="006770A0">
        <w:rPr>
          <w:lang w:eastAsia="en-AU"/>
        </w:rPr>
        <w:t xml:space="preserve"> </w:t>
      </w:r>
      <w:r w:rsidR="00C5105D">
        <w:rPr>
          <w:lang w:eastAsia="en-AU"/>
        </w:rPr>
        <w:t xml:space="preserve">When an order is processed the quantity of each item ordered is checked against the quantity currently in stock. If there </w:t>
      </w:r>
      <w:r w:rsidR="007E0D44">
        <w:rPr>
          <w:lang w:eastAsia="en-AU"/>
        </w:rPr>
        <w:t>is</w:t>
      </w:r>
      <w:r w:rsidR="00C5105D">
        <w:rPr>
          <w:lang w:eastAsia="en-AU"/>
        </w:rPr>
        <w:t xml:space="preserve"> enough items in stock </w:t>
      </w:r>
      <w:r>
        <w:rPr>
          <w:lang w:eastAsia="en-AU"/>
        </w:rPr>
        <w:t>for the quantity order</w:t>
      </w:r>
      <w:r w:rsidR="005A35B7">
        <w:rPr>
          <w:lang w:eastAsia="en-AU"/>
        </w:rPr>
        <w:t>ed</w:t>
      </w:r>
      <w:r>
        <w:rPr>
          <w:lang w:eastAsia="en-AU"/>
        </w:rPr>
        <w:t xml:space="preserve"> of </w:t>
      </w:r>
      <w:r w:rsidR="005A35B7">
        <w:rPr>
          <w:lang w:eastAsia="en-AU"/>
        </w:rPr>
        <w:t>all</w:t>
      </w:r>
      <w:r>
        <w:rPr>
          <w:lang w:eastAsia="en-AU"/>
        </w:rPr>
        <w:t xml:space="preserve"> line item</w:t>
      </w:r>
      <w:r w:rsidR="005A35B7">
        <w:rPr>
          <w:lang w:eastAsia="en-AU"/>
        </w:rPr>
        <w:t xml:space="preserve">s, the quantity ordered is decremented from the stock available and </w:t>
      </w:r>
      <w:r w:rsidR="00C5105D">
        <w:rPr>
          <w:lang w:eastAsia="en-AU"/>
        </w:rPr>
        <w:t xml:space="preserve">the order it is flagged as </w:t>
      </w:r>
      <w:r w:rsidR="00DD1030">
        <w:rPr>
          <w:lang w:eastAsia="en-AU"/>
        </w:rPr>
        <w:t>‘</w:t>
      </w:r>
      <w:r w:rsidR="00C5105D">
        <w:rPr>
          <w:lang w:eastAsia="en-AU"/>
        </w:rPr>
        <w:t>Complete</w:t>
      </w:r>
      <w:r w:rsidR="00DD1030">
        <w:rPr>
          <w:lang w:eastAsia="en-AU"/>
        </w:rPr>
        <w:t>’</w:t>
      </w:r>
      <w:r>
        <w:rPr>
          <w:lang w:eastAsia="en-AU"/>
        </w:rPr>
        <w:t>. If there is not enough stock available at the order is flagged as</w:t>
      </w:r>
      <w:r w:rsidR="007B001F">
        <w:rPr>
          <w:lang w:eastAsia="en-AU"/>
        </w:rPr>
        <w:t xml:space="preserve"> </w:t>
      </w:r>
      <w:r w:rsidR="00DD1030">
        <w:rPr>
          <w:lang w:eastAsia="en-AU"/>
        </w:rPr>
        <w:t>‘</w:t>
      </w:r>
      <w:r w:rsidR="007B001F">
        <w:rPr>
          <w:lang w:eastAsia="en-AU"/>
        </w:rPr>
        <w:t>Rejected</w:t>
      </w:r>
      <w:r w:rsidR="00DD1030">
        <w:rPr>
          <w:lang w:eastAsia="en-AU"/>
        </w:rPr>
        <w:t>’</w:t>
      </w:r>
      <w:r w:rsidR="007B001F">
        <w:rPr>
          <w:lang w:eastAsia="en-AU"/>
        </w:rPr>
        <w:t xml:space="preserve">, </w:t>
      </w:r>
      <w:r w:rsidR="009A11B7">
        <w:rPr>
          <w:lang w:eastAsia="en-AU"/>
        </w:rPr>
        <w:t xml:space="preserve">see </w:t>
      </w:r>
      <w:r w:rsidR="00C5105D" w:rsidRPr="00E65ECE">
        <w:rPr>
          <w:b/>
          <w:lang w:eastAsia="en-AU"/>
        </w:rPr>
        <w:fldChar w:fldCharType="begin"/>
      </w:r>
      <w:r w:rsidR="00C5105D" w:rsidRPr="00E65ECE">
        <w:rPr>
          <w:b/>
          <w:lang w:eastAsia="en-AU"/>
        </w:rPr>
        <w:instrText xml:space="preserve"> REF _Ref22548320 \h  \* MERGEFORMAT </w:instrText>
      </w:r>
      <w:r w:rsidR="00C5105D" w:rsidRPr="00E65ECE">
        <w:rPr>
          <w:b/>
          <w:lang w:eastAsia="en-AU"/>
        </w:rPr>
      </w:r>
      <w:r w:rsidR="00C5105D" w:rsidRPr="00E65ECE">
        <w:rPr>
          <w:b/>
          <w:lang w:eastAsia="en-AU"/>
        </w:rPr>
        <w:fldChar w:fldCharType="separate"/>
      </w:r>
      <w:r w:rsidR="007D3B37" w:rsidRPr="007D3B37">
        <w:rPr>
          <w:b/>
        </w:rPr>
        <w:t xml:space="preserve">Figure </w:t>
      </w:r>
      <w:r w:rsidR="007D3B37" w:rsidRPr="007D3B37">
        <w:rPr>
          <w:b/>
          <w:noProof/>
        </w:rPr>
        <w:t>1</w:t>
      </w:r>
      <w:r w:rsidR="007D3B37" w:rsidRPr="007D3B37">
        <w:rPr>
          <w:b/>
        </w:rPr>
        <w:t xml:space="preserve"> - Order State Flow Diagram</w:t>
      </w:r>
      <w:r w:rsidR="00C5105D" w:rsidRPr="00E65ECE">
        <w:rPr>
          <w:b/>
          <w:lang w:eastAsia="en-AU"/>
        </w:rPr>
        <w:fldChar w:fldCharType="end"/>
      </w:r>
      <w:r w:rsidR="007B001F" w:rsidRPr="00ED44EB">
        <w:t>.</w:t>
      </w:r>
    </w:p>
    <w:p w14:paraId="69E6BEED" w14:textId="77777777" w:rsidR="00C5105D" w:rsidRDefault="00211CF8" w:rsidP="00C5105D">
      <w:pPr>
        <w:keepNext/>
        <w:jc w:val="center"/>
      </w:pPr>
      <w:r>
        <w:rPr>
          <w:noProof/>
          <w:lang w:eastAsia="en-AU"/>
        </w:rPr>
        <w:lastRenderedPageBreak/>
        <w:drawing>
          <wp:inline distT="0" distB="0" distL="0" distR="0" wp14:anchorId="60B85065" wp14:editId="19F10F75">
            <wp:extent cx="3060000" cy="3579044"/>
            <wp:effectExtent l="0" t="0" r="7620" b="2540"/>
            <wp:docPr id="2" name="Picture 2" descr="Order sta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60000" cy="3579044"/>
                    </a:xfrm>
                    <a:prstGeom prst="rect">
                      <a:avLst/>
                    </a:prstGeom>
                  </pic:spPr>
                </pic:pic>
              </a:graphicData>
            </a:graphic>
          </wp:inline>
        </w:drawing>
      </w:r>
    </w:p>
    <w:p w14:paraId="54376AE7" w14:textId="67F49E43" w:rsidR="00C5105D" w:rsidRPr="000B7103" w:rsidRDefault="00C5105D" w:rsidP="000B7103">
      <w:pPr>
        <w:pStyle w:val="Caption"/>
        <w:jc w:val="center"/>
        <w:rPr>
          <w:sz w:val="22"/>
          <w:szCs w:val="22"/>
          <w:lang w:eastAsia="en-AU"/>
        </w:rPr>
      </w:pPr>
      <w:bookmarkStart w:id="39" w:name="_Ref22548320"/>
      <w:r>
        <w:t xml:space="preserve">Figure </w:t>
      </w:r>
      <w:r w:rsidR="00494E5F">
        <w:rPr>
          <w:noProof/>
        </w:rPr>
        <w:fldChar w:fldCharType="begin"/>
      </w:r>
      <w:r w:rsidR="00494E5F">
        <w:rPr>
          <w:noProof/>
        </w:rPr>
        <w:instrText xml:space="preserve"> SEQ Figure \* ARABIC </w:instrText>
      </w:r>
      <w:r w:rsidR="00494E5F">
        <w:rPr>
          <w:noProof/>
        </w:rPr>
        <w:fldChar w:fldCharType="separate"/>
      </w:r>
      <w:r w:rsidR="007D3B37">
        <w:rPr>
          <w:noProof/>
        </w:rPr>
        <w:t>1</w:t>
      </w:r>
      <w:r w:rsidR="00494E5F">
        <w:rPr>
          <w:noProof/>
        </w:rPr>
        <w:fldChar w:fldCharType="end"/>
      </w:r>
      <w:r>
        <w:t xml:space="preserve"> - Order State Flow Diagram</w:t>
      </w:r>
      <w:bookmarkEnd w:id="39"/>
    </w:p>
    <w:p w14:paraId="6D0D13D4" w14:textId="5981F02C" w:rsidR="00D761BF" w:rsidRDefault="004221F4" w:rsidP="00DD1030">
      <w:pPr>
        <w:pStyle w:val="Heading5"/>
        <w:numPr>
          <w:ilvl w:val="2"/>
          <w:numId w:val="7"/>
        </w:numPr>
      </w:pPr>
      <w:bookmarkStart w:id="40" w:name="_Hlk27655125"/>
      <w:r>
        <w:t xml:space="preserve">Stock </w:t>
      </w:r>
      <w:r w:rsidR="00B50ADB">
        <w:t>i</w:t>
      </w:r>
      <w:r>
        <w:t>tem</w:t>
      </w:r>
      <w:r w:rsidR="005C639A">
        <w:t>s</w:t>
      </w:r>
    </w:p>
    <w:bookmarkEnd w:id="40"/>
    <w:p w14:paraId="29BEAC25" w14:textId="108FCF61" w:rsidR="004A7215" w:rsidRDefault="004221F4" w:rsidP="00ED44EB">
      <w:r>
        <w:t>Each stock item has a unique identifier</w:t>
      </w:r>
      <w:r w:rsidR="003C6E38">
        <w:t xml:space="preserve"> (SKU)</w:t>
      </w:r>
      <w:r>
        <w:t xml:space="preserve">, name, price and </w:t>
      </w:r>
      <w:r w:rsidR="003C6E38">
        <w:t xml:space="preserve">current </w:t>
      </w:r>
      <w:r>
        <w:t>stock level (number of items currently in stock).</w:t>
      </w:r>
      <w:r w:rsidR="006770A0">
        <w:t xml:space="preserve"> </w:t>
      </w:r>
      <w:r w:rsidR="005C639A">
        <w:t xml:space="preserve">When an order is processed the number of items in stock is decremented accordingly. </w:t>
      </w:r>
    </w:p>
    <w:p w14:paraId="093672B2" w14:textId="3031AD5C" w:rsidR="008927BA" w:rsidRDefault="004A7215" w:rsidP="00DD1030">
      <w:pPr>
        <w:pStyle w:val="Heading5"/>
        <w:numPr>
          <w:ilvl w:val="2"/>
          <w:numId w:val="7"/>
        </w:numPr>
      </w:pPr>
      <w:bookmarkStart w:id="41" w:name="_Hlk27655192"/>
      <w:r w:rsidRPr="004A7215">
        <w:t>Navigation</w:t>
      </w:r>
    </w:p>
    <w:p w14:paraId="7CD45DE9" w14:textId="6EE13493" w:rsidR="00EA1990" w:rsidRPr="00EA1990" w:rsidRDefault="00EA1990" w:rsidP="00EA1990">
      <w:pPr>
        <w:rPr>
          <w:lang w:eastAsia="en-AU"/>
        </w:rPr>
      </w:pPr>
      <w:r>
        <w:rPr>
          <w:lang w:eastAsia="en-AU"/>
        </w:rPr>
        <w:t xml:space="preserve">Design your UIs and provide </w:t>
      </w:r>
      <w:r w:rsidR="002E0241">
        <w:rPr>
          <w:lang w:eastAsia="en-AU"/>
        </w:rPr>
        <w:t xml:space="preserve">a diagram to show how your application navigates between multiple views. </w:t>
      </w:r>
    </w:p>
    <w:bookmarkEnd w:id="41"/>
    <w:p w14:paraId="11D0ED2D" w14:textId="71AC4663" w:rsidR="00080B90" w:rsidRDefault="00080B90" w:rsidP="00080B90">
      <w:pPr>
        <w:pStyle w:val="Heading3"/>
      </w:pPr>
      <w:r>
        <w:t>Technical specifications</w:t>
      </w:r>
    </w:p>
    <w:p w14:paraId="49681C1D" w14:textId="64A3DE88" w:rsidR="00080B90" w:rsidRPr="00A35A83" w:rsidRDefault="00080B90" w:rsidP="00080B90">
      <w:pPr>
        <w:rPr>
          <w:szCs w:val="24"/>
          <w:lang w:eastAsia="en-AU"/>
        </w:rPr>
      </w:pPr>
      <w:r>
        <w:rPr>
          <w:szCs w:val="24"/>
          <w:lang w:eastAsia="en-AU"/>
        </w:rPr>
        <w:t xml:space="preserve">The architecture listed below must be used for the application. This includes one Windows Presentation Foundation (WPF) project, </w:t>
      </w:r>
      <w:r w:rsidR="00D26039">
        <w:rPr>
          <w:szCs w:val="24"/>
          <w:lang w:eastAsia="en-AU"/>
        </w:rPr>
        <w:t xml:space="preserve">and the files needed to create the </w:t>
      </w:r>
      <w:r w:rsidR="00D47EEA">
        <w:rPr>
          <w:szCs w:val="24"/>
          <w:lang w:eastAsia="en-AU"/>
        </w:rPr>
        <w:t xml:space="preserve"> Domain, Data access and </w:t>
      </w:r>
      <w:r w:rsidR="00D26039">
        <w:rPr>
          <w:szCs w:val="24"/>
          <w:lang w:eastAsia="en-AU"/>
        </w:rPr>
        <w:t>user interface</w:t>
      </w:r>
      <w:r>
        <w:rPr>
          <w:szCs w:val="24"/>
          <w:lang w:eastAsia="en-AU"/>
        </w:rPr>
        <w:t>.</w:t>
      </w:r>
    </w:p>
    <w:p w14:paraId="3A0B590E" w14:textId="77777777" w:rsidR="00080B90" w:rsidRPr="003B497E" w:rsidRDefault="00080B90" w:rsidP="00080B90">
      <w:pPr>
        <w:pStyle w:val="Bulletlist"/>
        <w:rPr>
          <w:lang w:eastAsia="en-AU"/>
        </w:rPr>
      </w:pPr>
      <w:r w:rsidRPr="003B497E">
        <w:rPr>
          <w:lang w:eastAsia="en-AU"/>
        </w:rPr>
        <w:t>OrderManagementSystem (Solution)</w:t>
      </w:r>
    </w:p>
    <w:p w14:paraId="572685A4" w14:textId="6403E57D" w:rsidR="007D3B37" w:rsidRPr="007D3B37" w:rsidRDefault="007D3B37" w:rsidP="007D3B37">
      <w:pPr>
        <w:pStyle w:val="Heading3"/>
      </w:pPr>
      <w:r w:rsidRPr="007D3B37">
        <w:t>Development principles and practices</w:t>
      </w:r>
    </w:p>
    <w:p w14:paraId="5EF5CEE6" w14:textId="1AFB1AC4" w:rsidR="007D3B37" w:rsidRDefault="007D3B37" w:rsidP="007D3B37">
      <w:pPr>
        <w:pStyle w:val="Bulletlist"/>
        <w:rPr>
          <w:lang w:eastAsia="en-AU"/>
        </w:rPr>
      </w:pPr>
      <w:r>
        <w:rPr>
          <w:lang w:eastAsia="en-AU"/>
        </w:rPr>
        <w:t xml:space="preserve">All coding must comply with the coding standards as described at </w:t>
      </w:r>
      <w:hyperlink r:id="rId23" w:history="1">
        <w:r w:rsidRPr="007D3B37">
          <w:rPr>
            <w:rStyle w:val="Hyperlink"/>
            <w:lang w:eastAsia="en-AU"/>
          </w:rPr>
          <w:t>C# Coding Standards and Naming Conventions</w:t>
        </w:r>
      </w:hyperlink>
      <w:r>
        <w:rPr>
          <w:lang w:eastAsia="en-AU"/>
        </w:rPr>
        <w:t>.</w:t>
      </w:r>
    </w:p>
    <w:p w14:paraId="4498AE7E" w14:textId="6841CA46" w:rsidR="007D3B37" w:rsidRPr="007D3B37" w:rsidRDefault="007D3B37" w:rsidP="007D3B37">
      <w:pPr>
        <w:pStyle w:val="Bulletlist"/>
        <w:rPr>
          <w:lang w:eastAsia="en-AU"/>
        </w:rPr>
      </w:pPr>
      <w:r>
        <w:rPr>
          <w:lang w:eastAsia="en-AU"/>
        </w:rPr>
        <w:lastRenderedPageBreak/>
        <w:t xml:space="preserve">All methods must have internal XML documentation as illustrated below in </w:t>
      </w:r>
      <w:r w:rsidRPr="007D3B37">
        <w:rPr>
          <w:b/>
          <w:lang w:eastAsia="en-AU"/>
        </w:rPr>
        <w:fldChar w:fldCharType="begin"/>
      </w:r>
      <w:r w:rsidRPr="007D3B37">
        <w:rPr>
          <w:b/>
          <w:lang w:eastAsia="en-AU"/>
        </w:rPr>
        <w:instrText xml:space="preserve"> REF _Ref29984870 \h </w:instrText>
      </w:r>
      <w:r>
        <w:rPr>
          <w:b/>
          <w:lang w:eastAsia="en-AU"/>
        </w:rPr>
        <w:instrText xml:space="preserve"> \* MERGEFORMAT </w:instrText>
      </w:r>
      <w:r w:rsidRPr="007D3B37">
        <w:rPr>
          <w:b/>
          <w:lang w:eastAsia="en-AU"/>
        </w:rPr>
      </w:r>
      <w:r w:rsidRPr="007D3B37">
        <w:rPr>
          <w:b/>
          <w:lang w:eastAsia="en-AU"/>
        </w:rPr>
        <w:fldChar w:fldCharType="separate"/>
      </w:r>
      <w:r w:rsidRPr="007D3B37">
        <w:rPr>
          <w:b/>
        </w:rPr>
        <w:t xml:space="preserve">Figure </w:t>
      </w:r>
      <w:r w:rsidRPr="007D3B37">
        <w:rPr>
          <w:b/>
          <w:noProof/>
        </w:rPr>
        <w:t>3</w:t>
      </w:r>
      <w:r w:rsidRPr="007D3B37">
        <w:rPr>
          <w:b/>
        </w:rPr>
        <w:t>: C# Internal XML comments (example)</w:t>
      </w:r>
      <w:r w:rsidRPr="007D3B37">
        <w:rPr>
          <w:b/>
          <w:lang w:eastAsia="en-AU"/>
        </w:rPr>
        <w:fldChar w:fldCharType="end"/>
      </w:r>
      <w:r>
        <w:rPr>
          <w:lang w:eastAsia="en-AU"/>
        </w:rPr>
        <w:t xml:space="preserve">; further information is available at </w:t>
      </w:r>
      <w:hyperlink r:id="rId24" w:history="1">
        <w:r w:rsidRPr="007D3B37">
          <w:rPr>
            <w:rStyle w:val="Hyperlink"/>
            <w:lang w:eastAsia="en-AU"/>
          </w:rPr>
          <w:t>Recommended Tags for Documentation Comments (C# Programming Guide)</w:t>
        </w:r>
      </w:hyperlink>
      <w:r>
        <w:rPr>
          <w:lang w:eastAsia="en-AU"/>
        </w:rPr>
        <w:t>.</w:t>
      </w:r>
    </w:p>
    <w:p w14:paraId="5EED69D7" w14:textId="516DC5E7" w:rsidR="007D3B37" w:rsidRDefault="007D3B37" w:rsidP="007D3B37">
      <w:pPr>
        <w:pStyle w:val="NormalWeb"/>
        <w:keepNext/>
        <w:shd w:val="clear" w:color="auto" w:fill="FFFFFF"/>
        <w:jc w:val="center"/>
      </w:pPr>
      <w:r>
        <w:rPr>
          <w:noProof/>
        </w:rPr>
        <w:drawing>
          <wp:inline distT="0" distB="0" distL="0" distR="0" wp14:anchorId="7B4E138B" wp14:editId="41F4287F">
            <wp:extent cx="4363059" cy="183858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standard.png"/>
                    <pic:cNvPicPr/>
                  </pic:nvPicPr>
                  <pic:blipFill>
                    <a:blip r:embed="rId25">
                      <a:extLst>
                        <a:ext uri="{28A0092B-C50C-407E-A947-70E740481C1C}">
                          <a14:useLocalDpi xmlns:a14="http://schemas.microsoft.com/office/drawing/2010/main" val="0"/>
                        </a:ext>
                      </a:extLst>
                    </a:blip>
                    <a:stretch>
                      <a:fillRect/>
                    </a:stretch>
                  </pic:blipFill>
                  <pic:spPr>
                    <a:xfrm>
                      <a:off x="0" y="0"/>
                      <a:ext cx="4363059" cy="1838582"/>
                    </a:xfrm>
                    <a:prstGeom prst="rect">
                      <a:avLst/>
                    </a:prstGeom>
                  </pic:spPr>
                </pic:pic>
              </a:graphicData>
            </a:graphic>
          </wp:inline>
        </w:drawing>
      </w:r>
    </w:p>
    <w:p w14:paraId="72015A7B" w14:textId="1FD96550" w:rsidR="007D3B37" w:rsidRDefault="007D3B37" w:rsidP="007D3B37">
      <w:pPr>
        <w:pStyle w:val="Caption"/>
        <w:jc w:val="center"/>
        <w:rPr>
          <w:rFonts w:ascii="Segoe UI" w:hAnsi="Segoe UI" w:cs="Segoe UI"/>
          <w:sz w:val="18"/>
          <w:szCs w:val="18"/>
        </w:rPr>
      </w:pPr>
      <w:bookmarkStart w:id="42" w:name="_Ref29984870"/>
      <w:r>
        <w:t xml:space="preserve">Figure </w:t>
      </w:r>
      <w:r w:rsidR="008C6896">
        <w:fldChar w:fldCharType="begin"/>
      </w:r>
      <w:r w:rsidR="008C6896">
        <w:instrText xml:space="preserve"> SEQ Figure \* ARABIC </w:instrText>
      </w:r>
      <w:r w:rsidR="008C6896">
        <w:fldChar w:fldCharType="separate"/>
      </w:r>
      <w:r>
        <w:rPr>
          <w:noProof/>
        </w:rPr>
        <w:t>3</w:t>
      </w:r>
      <w:r w:rsidR="008C6896">
        <w:rPr>
          <w:noProof/>
        </w:rPr>
        <w:fldChar w:fldCharType="end"/>
      </w:r>
      <w:r>
        <w:t xml:space="preserve">: </w:t>
      </w:r>
      <w:r w:rsidRPr="00AB7AEE">
        <w:t xml:space="preserve">C# </w:t>
      </w:r>
      <w:r>
        <w:t>Internal XML comments (example)</w:t>
      </w:r>
      <w:bookmarkEnd w:id="42"/>
    </w:p>
    <w:p w14:paraId="3DED7818" w14:textId="3BEA1980" w:rsidR="007D6314" w:rsidRDefault="00441977" w:rsidP="00441977">
      <w:pPr>
        <w:pStyle w:val="Heading3"/>
      </w:pPr>
      <w:bookmarkStart w:id="43" w:name="_Toc28079069"/>
      <w:bookmarkStart w:id="44" w:name="_Hlk27655505"/>
      <w:r>
        <w:t>T</w:t>
      </w:r>
      <w:r w:rsidR="00482111">
        <w:t>ask</w:t>
      </w:r>
      <w:r>
        <w:t xml:space="preserve"> 1</w:t>
      </w:r>
      <w:r w:rsidR="00482111">
        <w:t>:</w:t>
      </w:r>
      <w:r>
        <w:t xml:space="preserve"> </w:t>
      </w:r>
      <w:r w:rsidR="00D9638D">
        <w:t>User interface requirements</w:t>
      </w:r>
      <w:bookmarkEnd w:id="43"/>
    </w:p>
    <w:p w14:paraId="7AE121B9" w14:textId="1E663F81" w:rsidR="006770A0" w:rsidRDefault="00DD1030" w:rsidP="00441977">
      <w:r>
        <w:t>D</w:t>
      </w:r>
      <w:r w:rsidR="00441977" w:rsidRPr="00ED44EB">
        <w:t>ocu</w:t>
      </w:r>
      <w:r w:rsidR="004E240D" w:rsidRPr="00ED44EB">
        <w:t>ment the requirements for the application presentation layer (</w:t>
      </w:r>
      <w:r w:rsidR="00651083" w:rsidRPr="00ED44EB">
        <w:t>user interface</w:t>
      </w:r>
      <w:r w:rsidR="004E240D" w:rsidRPr="00ED44EB">
        <w:t>)</w:t>
      </w:r>
      <w:r w:rsidR="006770A0">
        <w:t xml:space="preserve"> according to the Product description from the client</w:t>
      </w:r>
      <w:r w:rsidR="004E240D" w:rsidRPr="00ED44EB">
        <w:t xml:space="preserve">. </w:t>
      </w:r>
      <w:r w:rsidR="0042281B" w:rsidRPr="00ED44EB">
        <w:t xml:space="preserve">List the requirements for each user interface (view) of the application in </w:t>
      </w:r>
      <w:r w:rsidR="0042281B" w:rsidRPr="0042281B">
        <w:rPr>
          <w:b/>
          <w:sz w:val="22"/>
          <w:szCs w:val="22"/>
          <w:lang w:eastAsia="en-AU"/>
        </w:rPr>
        <w:fldChar w:fldCharType="begin"/>
      </w:r>
      <w:r w:rsidR="0042281B" w:rsidRPr="0042281B">
        <w:rPr>
          <w:b/>
          <w:sz w:val="22"/>
          <w:szCs w:val="22"/>
          <w:lang w:eastAsia="en-AU"/>
        </w:rPr>
        <w:instrText xml:space="preserve"> REF _Ref22719484 \h  \* MERGEFORMAT </w:instrText>
      </w:r>
      <w:r w:rsidR="0042281B" w:rsidRPr="0042281B">
        <w:rPr>
          <w:b/>
          <w:sz w:val="22"/>
          <w:szCs w:val="22"/>
          <w:lang w:eastAsia="en-AU"/>
        </w:rPr>
      </w:r>
      <w:r w:rsidR="0042281B" w:rsidRPr="0042281B">
        <w:rPr>
          <w:b/>
          <w:sz w:val="22"/>
          <w:szCs w:val="22"/>
          <w:lang w:eastAsia="en-AU"/>
        </w:rPr>
        <w:fldChar w:fldCharType="separate"/>
      </w:r>
      <w:r w:rsidR="007D3B37" w:rsidRPr="007D3B37">
        <w:rPr>
          <w:b/>
          <w:sz w:val="22"/>
          <w:szCs w:val="22"/>
        </w:rPr>
        <w:t>Table</w:t>
      </w:r>
      <w:r w:rsidR="007D3B37" w:rsidRPr="007D3B37">
        <w:rPr>
          <w:b/>
          <w:szCs w:val="24"/>
        </w:rPr>
        <w:t xml:space="preserve"> </w:t>
      </w:r>
      <w:r w:rsidR="007D3B37" w:rsidRPr="007D3B37">
        <w:rPr>
          <w:b/>
          <w:noProof/>
          <w:szCs w:val="24"/>
        </w:rPr>
        <w:t>5</w:t>
      </w:r>
      <w:r w:rsidR="007D3B37" w:rsidRPr="007D3B37">
        <w:rPr>
          <w:b/>
          <w:szCs w:val="24"/>
        </w:rPr>
        <w:t xml:space="preserve"> - User Interface Requirements</w:t>
      </w:r>
      <w:r w:rsidR="0042281B" w:rsidRPr="0042281B">
        <w:rPr>
          <w:b/>
          <w:sz w:val="22"/>
          <w:szCs w:val="22"/>
          <w:lang w:eastAsia="en-AU"/>
        </w:rPr>
        <w:fldChar w:fldCharType="end"/>
      </w:r>
      <w:r w:rsidR="006770A0">
        <w:rPr>
          <w:b/>
          <w:sz w:val="22"/>
          <w:szCs w:val="22"/>
          <w:lang w:eastAsia="en-AU"/>
        </w:rPr>
        <w:t>.</w:t>
      </w:r>
    </w:p>
    <w:p w14:paraId="5A250F47" w14:textId="30B56551" w:rsidR="0042281B" w:rsidRPr="00ED44EB" w:rsidRDefault="006770A0" w:rsidP="00441977">
      <w:r>
        <w:t>E</w:t>
      </w:r>
      <w:r w:rsidR="0042281B" w:rsidRPr="00ED44EB">
        <w:t>ach record must include an it</w:t>
      </w:r>
      <w:r w:rsidR="00D9638D" w:rsidRPr="00ED44EB">
        <w:t xml:space="preserve">emised list containing the </w:t>
      </w:r>
      <w:r w:rsidR="00651083">
        <w:t xml:space="preserve">following </w:t>
      </w:r>
      <w:r w:rsidR="00D9638D" w:rsidRPr="00ED44EB">
        <w:t>view</w:t>
      </w:r>
      <w:r w:rsidR="0042281B" w:rsidRPr="00ED44EB">
        <w:t>s:</w:t>
      </w:r>
    </w:p>
    <w:p w14:paraId="5AC7F979" w14:textId="77777777" w:rsidR="0042281B" w:rsidRDefault="0042281B" w:rsidP="001C4096">
      <w:pPr>
        <w:pStyle w:val="Bulletlist"/>
        <w:rPr>
          <w:lang w:eastAsia="en-AU"/>
        </w:rPr>
      </w:pPr>
      <w:r>
        <w:rPr>
          <w:lang w:eastAsia="en-AU"/>
        </w:rPr>
        <w:t xml:space="preserve">Responsibilities: What function(s) is the view responsible for providing? </w:t>
      </w:r>
    </w:p>
    <w:p w14:paraId="44BA7943" w14:textId="156403AA" w:rsidR="0042281B" w:rsidRDefault="0042281B" w:rsidP="001C4096">
      <w:pPr>
        <w:pStyle w:val="Bulletlist"/>
        <w:rPr>
          <w:lang w:eastAsia="en-AU"/>
        </w:rPr>
      </w:pPr>
      <w:r>
        <w:rPr>
          <w:lang w:eastAsia="en-AU"/>
        </w:rPr>
        <w:t>Components:</w:t>
      </w:r>
      <w:r w:rsidR="006770A0">
        <w:rPr>
          <w:lang w:eastAsia="en-AU"/>
        </w:rPr>
        <w:t xml:space="preserve"> </w:t>
      </w:r>
      <w:r>
        <w:rPr>
          <w:lang w:eastAsia="en-AU"/>
        </w:rPr>
        <w:t>What components are required?</w:t>
      </w:r>
      <w:r w:rsidR="006770A0">
        <w:rPr>
          <w:lang w:eastAsia="en-AU"/>
        </w:rPr>
        <w:t xml:space="preserve"> </w:t>
      </w:r>
      <w:r>
        <w:rPr>
          <w:lang w:eastAsia="en-AU"/>
        </w:rPr>
        <w:t>E.g. button</w:t>
      </w:r>
    </w:p>
    <w:p w14:paraId="40CAE52B" w14:textId="5CDFC14C" w:rsidR="00441977" w:rsidRDefault="0042281B" w:rsidP="001C4096">
      <w:pPr>
        <w:pStyle w:val="Bulletlist"/>
        <w:rPr>
          <w:lang w:eastAsia="en-AU"/>
        </w:rPr>
      </w:pPr>
      <w:r>
        <w:rPr>
          <w:lang w:eastAsia="en-AU"/>
        </w:rPr>
        <w:t>A</w:t>
      </w:r>
      <w:r w:rsidRPr="0042281B">
        <w:rPr>
          <w:lang w:eastAsia="en-AU"/>
        </w:rPr>
        <w:t>ction</w:t>
      </w:r>
      <w:r>
        <w:rPr>
          <w:lang w:eastAsia="en-AU"/>
        </w:rPr>
        <w:t>s: What actions can the end-user perform? E.g. process order</w:t>
      </w:r>
    </w:p>
    <w:p w14:paraId="42C676B1" w14:textId="77777777" w:rsidR="0042281B" w:rsidRDefault="0042281B" w:rsidP="001C4096">
      <w:pPr>
        <w:pStyle w:val="Bulletlist"/>
        <w:rPr>
          <w:lang w:eastAsia="en-AU"/>
        </w:rPr>
      </w:pPr>
      <w:r>
        <w:rPr>
          <w:lang w:eastAsia="en-AU"/>
        </w:rPr>
        <w:t>Events: What events can occur? E.g. button clicked</w:t>
      </w:r>
    </w:p>
    <w:p w14:paraId="4C6B89F1" w14:textId="0A7A45F7" w:rsidR="006A03F9" w:rsidRDefault="006A03F9" w:rsidP="001C4096">
      <w:pPr>
        <w:pStyle w:val="Bulletlist"/>
        <w:rPr>
          <w:lang w:eastAsia="en-AU"/>
        </w:rPr>
      </w:pPr>
      <w:r>
        <w:rPr>
          <w:lang w:eastAsia="en-AU"/>
        </w:rPr>
        <w:t>Input</w:t>
      </w:r>
      <w:r w:rsidR="000452B3">
        <w:rPr>
          <w:lang w:eastAsia="en-AU"/>
        </w:rPr>
        <w:t>s</w:t>
      </w:r>
      <w:r>
        <w:rPr>
          <w:lang w:eastAsia="en-AU"/>
        </w:rPr>
        <w:t>/</w:t>
      </w:r>
      <w:r w:rsidR="00651083">
        <w:rPr>
          <w:lang w:eastAsia="en-AU"/>
        </w:rPr>
        <w:t>o</w:t>
      </w:r>
      <w:r>
        <w:rPr>
          <w:lang w:eastAsia="en-AU"/>
        </w:rPr>
        <w:t>utput</w:t>
      </w:r>
      <w:r w:rsidR="000452B3">
        <w:rPr>
          <w:lang w:eastAsia="en-AU"/>
        </w:rPr>
        <w:t>s</w:t>
      </w:r>
      <w:r>
        <w:rPr>
          <w:lang w:eastAsia="en-AU"/>
        </w:rPr>
        <w:t xml:space="preserve">: What </w:t>
      </w:r>
      <w:r w:rsidR="00E37956">
        <w:rPr>
          <w:lang w:eastAsia="en-AU"/>
        </w:rPr>
        <w:t>input data is required</w:t>
      </w:r>
      <w:r>
        <w:rPr>
          <w:lang w:eastAsia="en-AU"/>
        </w:rPr>
        <w:t xml:space="preserve"> and wh</w:t>
      </w:r>
      <w:r w:rsidR="00E37956">
        <w:rPr>
          <w:lang w:eastAsia="en-AU"/>
        </w:rPr>
        <w:t>at output data is visible</w:t>
      </w:r>
      <w:r>
        <w:rPr>
          <w:lang w:eastAsia="en-AU"/>
        </w:rPr>
        <w:t>?</w:t>
      </w:r>
    </w:p>
    <w:p w14:paraId="5497BA4A" w14:textId="77777777" w:rsidR="00B77A49" w:rsidRPr="00B77A49" w:rsidRDefault="00B77A49" w:rsidP="00ED44EB">
      <w:pPr>
        <w:rPr>
          <w:lang w:eastAsia="en-AU"/>
        </w:rPr>
      </w:pPr>
      <w:r>
        <w:rPr>
          <w:lang w:eastAsia="en-AU"/>
        </w:rPr>
        <w:t xml:space="preserve">A minimum of four rows is </w:t>
      </w:r>
      <w:r w:rsidR="00804074">
        <w:rPr>
          <w:lang w:eastAsia="en-AU"/>
        </w:rPr>
        <w:t>required;</w:t>
      </w:r>
      <w:r>
        <w:rPr>
          <w:lang w:eastAsia="en-AU"/>
        </w:rPr>
        <w:t xml:space="preserve"> add additional rows to the table if required. </w:t>
      </w:r>
    </w:p>
    <w:p w14:paraId="5BD29D9F" w14:textId="54A43B6C" w:rsidR="0042281B" w:rsidRDefault="0042281B" w:rsidP="0042281B">
      <w:pPr>
        <w:pStyle w:val="Caption"/>
        <w:keepNext/>
      </w:pPr>
      <w:bookmarkStart w:id="45" w:name="_Ref22719484"/>
      <w:r>
        <w:t xml:space="preserve">Table </w:t>
      </w:r>
      <w:r w:rsidR="00494E5F">
        <w:rPr>
          <w:noProof/>
        </w:rPr>
        <w:fldChar w:fldCharType="begin"/>
      </w:r>
      <w:r w:rsidR="00494E5F">
        <w:rPr>
          <w:noProof/>
        </w:rPr>
        <w:instrText xml:space="preserve"> SEQ Table \* ARABIC </w:instrText>
      </w:r>
      <w:r w:rsidR="00494E5F">
        <w:rPr>
          <w:noProof/>
        </w:rPr>
        <w:fldChar w:fldCharType="separate"/>
      </w:r>
      <w:r w:rsidR="007D3B37">
        <w:rPr>
          <w:noProof/>
        </w:rPr>
        <w:t>5</w:t>
      </w:r>
      <w:r w:rsidR="00494E5F">
        <w:rPr>
          <w:noProof/>
        </w:rPr>
        <w:fldChar w:fldCharType="end"/>
      </w:r>
      <w:r>
        <w:t xml:space="preserve"> - User Interface Requirements</w:t>
      </w:r>
      <w:bookmarkEnd w:id="45"/>
    </w:p>
    <w:tbl>
      <w:tblPr>
        <w:tblStyle w:val="TableGrid"/>
        <w:tblW w:w="9067" w:type="dxa"/>
        <w:tblLook w:val="04A0" w:firstRow="1" w:lastRow="0" w:firstColumn="1" w:lastColumn="0" w:noHBand="0" w:noVBand="1"/>
      </w:tblPr>
      <w:tblGrid>
        <w:gridCol w:w="1606"/>
        <w:gridCol w:w="7461"/>
      </w:tblGrid>
      <w:tr w:rsidR="00B50ADB" w14:paraId="21E9CA02" w14:textId="77777777" w:rsidTr="00B50ADB">
        <w:trPr>
          <w:cnfStyle w:val="100000000000" w:firstRow="1" w:lastRow="0" w:firstColumn="0" w:lastColumn="0" w:oddVBand="0" w:evenVBand="0" w:oddHBand="0" w:evenHBand="0" w:firstRowFirstColumn="0" w:firstRowLastColumn="0" w:lastRowFirstColumn="0" w:lastRowLastColumn="0"/>
        </w:trPr>
        <w:tc>
          <w:tcPr>
            <w:tcW w:w="1606" w:type="dxa"/>
          </w:tcPr>
          <w:p w14:paraId="6ACA2301" w14:textId="1C91039F" w:rsidR="00B50ADB" w:rsidRPr="00856321" w:rsidRDefault="00B50ADB" w:rsidP="00651083">
            <w:pPr>
              <w:jc w:val="center"/>
            </w:pPr>
            <w:r w:rsidRPr="00856321">
              <w:t>View</w:t>
            </w:r>
          </w:p>
        </w:tc>
        <w:tc>
          <w:tcPr>
            <w:tcW w:w="7461" w:type="dxa"/>
          </w:tcPr>
          <w:p w14:paraId="226543E1" w14:textId="3A367201" w:rsidR="00B50ADB" w:rsidRPr="00856321" w:rsidRDefault="00B50ADB" w:rsidP="00651083">
            <w:pPr>
              <w:jc w:val="center"/>
            </w:pPr>
            <w:r>
              <w:t>Requirements</w:t>
            </w:r>
          </w:p>
        </w:tc>
      </w:tr>
      <w:tr w:rsidR="00B50ADB" w14:paraId="1DCE93C4" w14:textId="77777777" w:rsidTr="00B50ADB">
        <w:tc>
          <w:tcPr>
            <w:tcW w:w="1606" w:type="dxa"/>
          </w:tcPr>
          <w:p w14:paraId="1444FEF3" w14:textId="32F082A9" w:rsidR="00B50ADB" w:rsidRDefault="00B56014" w:rsidP="00441977">
            <w:pPr>
              <w:rPr>
                <w:sz w:val="22"/>
                <w:szCs w:val="22"/>
                <w:lang w:eastAsia="en-AU"/>
              </w:rPr>
            </w:pPr>
            <w:r>
              <w:rPr>
                <w:sz w:val="22"/>
                <w:szCs w:val="22"/>
                <w:lang w:eastAsia="en-AU"/>
              </w:rPr>
              <w:lastRenderedPageBreak/>
              <w:t>View and process orders</w:t>
            </w:r>
          </w:p>
        </w:tc>
        <w:tc>
          <w:tcPr>
            <w:tcW w:w="7461" w:type="dxa"/>
          </w:tcPr>
          <w:p w14:paraId="649805F6" w14:textId="1D18E2F9" w:rsidR="00B50ADB" w:rsidRDefault="00B50ADB" w:rsidP="00441977">
            <w:pPr>
              <w:rPr>
                <w:lang w:eastAsia="en-AU"/>
              </w:rPr>
            </w:pPr>
            <w:r>
              <w:rPr>
                <w:lang w:eastAsia="en-AU"/>
              </w:rPr>
              <w:t>Responsibilities:</w:t>
            </w:r>
            <w:r w:rsidR="00B56014">
              <w:rPr>
                <w:lang w:eastAsia="en-AU"/>
              </w:rPr>
              <w:t xml:space="preserve"> Landing page, shows user list of orders in a </w:t>
            </w:r>
            <w:r w:rsidR="005C000E">
              <w:rPr>
                <w:lang w:eastAsia="en-AU"/>
              </w:rPr>
              <w:t>listview</w:t>
            </w:r>
            <w:r w:rsidR="00B56014">
              <w:rPr>
                <w:lang w:eastAsia="en-AU"/>
              </w:rPr>
              <w:t xml:space="preserve"> with ID, Date, no of line items, total and status</w:t>
            </w:r>
          </w:p>
          <w:p w14:paraId="2F5E5B2B" w14:textId="785AB801" w:rsidR="00B50ADB" w:rsidRDefault="00B50ADB" w:rsidP="00441977">
            <w:pPr>
              <w:rPr>
                <w:lang w:eastAsia="en-AU"/>
              </w:rPr>
            </w:pPr>
            <w:r>
              <w:rPr>
                <w:lang w:eastAsia="en-AU"/>
              </w:rPr>
              <w:t>Components:</w:t>
            </w:r>
            <w:r w:rsidR="00B56014">
              <w:rPr>
                <w:lang w:eastAsia="en-AU"/>
              </w:rPr>
              <w:t xml:space="preserve"> </w:t>
            </w:r>
            <w:r w:rsidR="00A853B5">
              <w:rPr>
                <w:lang w:eastAsia="en-AU"/>
              </w:rPr>
              <w:t xml:space="preserve">Button to refresh </w:t>
            </w:r>
            <w:r w:rsidR="005C000E">
              <w:rPr>
                <w:lang w:eastAsia="en-AU"/>
              </w:rPr>
              <w:t>listview</w:t>
            </w:r>
            <w:r w:rsidR="00A853B5">
              <w:rPr>
                <w:lang w:eastAsia="en-AU"/>
              </w:rPr>
              <w:t xml:space="preserve">, </w:t>
            </w:r>
            <w:r w:rsidR="00F464DA">
              <w:rPr>
                <w:lang w:eastAsia="en-AU"/>
              </w:rPr>
              <w:t>view order details</w:t>
            </w:r>
            <w:r w:rsidR="00306AB0">
              <w:rPr>
                <w:lang w:eastAsia="en-AU"/>
              </w:rPr>
              <w:t>, add items button</w:t>
            </w:r>
            <w:r w:rsidR="0038188C">
              <w:rPr>
                <w:lang w:eastAsia="en-AU"/>
              </w:rPr>
              <w:t>, new order button</w:t>
            </w:r>
          </w:p>
          <w:p w14:paraId="0B64CD2C" w14:textId="75E131CF" w:rsidR="00B50ADB" w:rsidRDefault="00B50ADB" w:rsidP="00441977">
            <w:pPr>
              <w:rPr>
                <w:lang w:eastAsia="en-AU"/>
              </w:rPr>
            </w:pPr>
            <w:r>
              <w:rPr>
                <w:lang w:eastAsia="en-AU"/>
              </w:rPr>
              <w:t>A</w:t>
            </w:r>
            <w:r w:rsidRPr="0042281B">
              <w:rPr>
                <w:lang w:eastAsia="en-AU"/>
              </w:rPr>
              <w:t>ction</w:t>
            </w:r>
            <w:r>
              <w:rPr>
                <w:lang w:eastAsia="en-AU"/>
              </w:rPr>
              <w:t>s:</w:t>
            </w:r>
            <w:r w:rsidR="00B56014">
              <w:rPr>
                <w:lang w:eastAsia="en-AU"/>
              </w:rPr>
              <w:t xml:space="preserve"> </w:t>
            </w:r>
            <w:r w:rsidR="00F155F3">
              <w:rPr>
                <w:lang w:eastAsia="en-AU"/>
              </w:rPr>
              <w:t>ViewOrderDetail</w:t>
            </w:r>
            <w:r w:rsidR="00F349B1">
              <w:rPr>
                <w:lang w:eastAsia="en-AU"/>
              </w:rPr>
              <w:t>s</w:t>
            </w:r>
            <w:r w:rsidR="00F464DA">
              <w:rPr>
                <w:lang w:eastAsia="en-AU"/>
              </w:rPr>
              <w:t>, RefreshOrders,</w:t>
            </w:r>
            <w:r w:rsidR="0038188C">
              <w:rPr>
                <w:lang w:eastAsia="en-AU"/>
              </w:rPr>
              <w:t xml:space="preserve"> CreateOrder</w:t>
            </w:r>
            <w:r w:rsidR="00B6684C">
              <w:rPr>
                <w:lang w:eastAsia="en-AU"/>
              </w:rPr>
              <w:t xml:space="preserve"> adds automatic ID and time/date stamp</w:t>
            </w:r>
            <w:r w:rsidR="003D347B">
              <w:rPr>
                <w:lang w:eastAsia="en-AU"/>
              </w:rPr>
              <w:t>, EditOrder</w:t>
            </w:r>
          </w:p>
          <w:p w14:paraId="12B8F5D4" w14:textId="76897808" w:rsidR="00B50ADB" w:rsidRDefault="00B50ADB" w:rsidP="00441977">
            <w:pPr>
              <w:rPr>
                <w:lang w:eastAsia="en-AU"/>
              </w:rPr>
            </w:pPr>
            <w:r>
              <w:rPr>
                <w:lang w:eastAsia="en-AU"/>
              </w:rPr>
              <w:t>Events:</w:t>
            </w:r>
            <w:r w:rsidR="006C603D">
              <w:rPr>
                <w:lang w:eastAsia="en-AU"/>
              </w:rPr>
              <w:t xml:space="preserve"> </w:t>
            </w:r>
            <w:r w:rsidR="00306AB0">
              <w:rPr>
                <w:lang w:eastAsia="en-AU"/>
              </w:rPr>
              <w:t xml:space="preserve">OnClick </w:t>
            </w:r>
            <w:r w:rsidR="00A853B5">
              <w:rPr>
                <w:lang w:eastAsia="en-AU"/>
              </w:rPr>
              <w:t xml:space="preserve">refresh, OnSelectionChanged </w:t>
            </w:r>
            <w:r w:rsidR="003D347B">
              <w:rPr>
                <w:lang w:eastAsia="en-AU"/>
              </w:rPr>
              <w:t>select order to edit/view</w:t>
            </w:r>
            <w:r w:rsidR="00306AB0">
              <w:rPr>
                <w:lang w:eastAsia="en-AU"/>
              </w:rPr>
              <w:t>, OnClick View details</w:t>
            </w:r>
            <w:r w:rsidR="0038188C">
              <w:rPr>
                <w:lang w:eastAsia="en-AU"/>
              </w:rPr>
              <w:t>, OnClick CreateOrder</w:t>
            </w:r>
            <w:r w:rsidR="003D347B">
              <w:rPr>
                <w:lang w:eastAsia="en-AU"/>
              </w:rPr>
              <w:t>, OnClick Edit order details, OnClick sort listview columns</w:t>
            </w:r>
          </w:p>
          <w:p w14:paraId="5164A9B0" w14:textId="4E82BBBD" w:rsidR="00B50ADB" w:rsidRDefault="00B50ADB" w:rsidP="00441977">
            <w:pPr>
              <w:rPr>
                <w:sz w:val="22"/>
                <w:szCs w:val="22"/>
                <w:lang w:eastAsia="en-AU"/>
              </w:rPr>
            </w:pPr>
            <w:r>
              <w:rPr>
                <w:lang w:eastAsia="en-AU"/>
              </w:rPr>
              <w:t>Inputs/outputs:</w:t>
            </w:r>
            <w:r w:rsidR="006C603D">
              <w:rPr>
                <w:lang w:eastAsia="en-AU"/>
              </w:rPr>
              <w:t xml:space="preserve"> Output all orders as datarow</w:t>
            </w:r>
            <w:r w:rsidR="003D347B">
              <w:rPr>
                <w:lang w:eastAsia="en-AU"/>
              </w:rPr>
              <w:t>, inputs are mouse click</w:t>
            </w:r>
            <w:r w:rsidR="00A75BA6">
              <w:rPr>
                <w:lang w:eastAsia="en-AU"/>
              </w:rPr>
              <w:t>, output time.now to new order.</w:t>
            </w:r>
          </w:p>
        </w:tc>
      </w:tr>
      <w:tr w:rsidR="00B50ADB" w14:paraId="2474BFAF" w14:textId="77777777" w:rsidTr="00B50ADB">
        <w:tc>
          <w:tcPr>
            <w:tcW w:w="1606" w:type="dxa"/>
          </w:tcPr>
          <w:p w14:paraId="24033DA3" w14:textId="5C487E8C" w:rsidR="00B50ADB" w:rsidRDefault="00B56014" w:rsidP="00441977">
            <w:pPr>
              <w:rPr>
                <w:sz w:val="22"/>
                <w:szCs w:val="22"/>
                <w:lang w:eastAsia="en-AU"/>
              </w:rPr>
            </w:pPr>
            <w:r>
              <w:rPr>
                <w:sz w:val="22"/>
                <w:szCs w:val="22"/>
                <w:lang w:eastAsia="en-AU"/>
              </w:rPr>
              <w:t>Order details</w:t>
            </w:r>
          </w:p>
        </w:tc>
        <w:tc>
          <w:tcPr>
            <w:tcW w:w="7461" w:type="dxa"/>
          </w:tcPr>
          <w:p w14:paraId="276907F3" w14:textId="2AF4D743" w:rsidR="00B50ADB" w:rsidRDefault="00B50ADB" w:rsidP="00B50ADB">
            <w:pPr>
              <w:rPr>
                <w:lang w:eastAsia="en-AU"/>
              </w:rPr>
            </w:pPr>
            <w:r>
              <w:rPr>
                <w:lang w:eastAsia="en-AU"/>
              </w:rPr>
              <w:t>Responsibilities:</w:t>
            </w:r>
            <w:r w:rsidR="00956836">
              <w:rPr>
                <w:lang w:eastAsia="en-AU"/>
              </w:rPr>
              <w:t xml:space="preserve"> Show details of order: SKU, name, price, quantity, total</w:t>
            </w:r>
          </w:p>
          <w:p w14:paraId="0362B92B" w14:textId="4A566D9B" w:rsidR="00B50ADB" w:rsidRDefault="00B50ADB" w:rsidP="00B50ADB">
            <w:pPr>
              <w:rPr>
                <w:lang w:eastAsia="en-AU"/>
              </w:rPr>
            </w:pPr>
            <w:r>
              <w:rPr>
                <w:lang w:eastAsia="en-AU"/>
              </w:rPr>
              <w:t>Components:</w:t>
            </w:r>
            <w:r w:rsidR="008F7EA6">
              <w:rPr>
                <w:lang w:eastAsia="en-AU"/>
              </w:rPr>
              <w:t xml:space="preserve"> Cancel order button</w:t>
            </w:r>
            <w:r w:rsidR="00F349B1">
              <w:rPr>
                <w:lang w:eastAsia="en-AU"/>
              </w:rPr>
              <w:t>, Process</w:t>
            </w:r>
            <w:r w:rsidR="00EE778D">
              <w:rPr>
                <w:lang w:eastAsia="en-AU"/>
              </w:rPr>
              <w:t xml:space="preserve"> order</w:t>
            </w:r>
            <w:r w:rsidR="00F349B1">
              <w:rPr>
                <w:lang w:eastAsia="en-AU"/>
              </w:rPr>
              <w:t xml:space="preserve"> button</w:t>
            </w:r>
          </w:p>
          <w:p w14:paraId="7D664976" w14:textId="03FD866E" w:rsidR="00B50ADB" w:rsidRDefault="00B50ADB" w:rsidP="00B50ADB">
            <w:pPr>
              <w:rPr>
                <w:lang w:eastAsia="en-AU"/>
              </w:rPr>
            </w:pPr>
            <w:r>
              <w:rPr>
                <w:lang w:eastAsia="en-AU"/>
              </w:rPr>
              <w:t>A</w:t>
            </w:r>
            <w:r w:rsidRPr="0042281B">
              <w:rPr>
                <w:lang w:eastAsia="en-AU"/>
              </w:rPr>
              <w:t>ction</w:t>
            </w:r>
            <w:r>
              <w:rPr>
                <w:lang w:eastAsia="en-AU"/>
              </w:rPr>
              <w:t>s:</w:t>
            </w:r>
            <w:r w:rsidR="008F7EA6">
              <w:rPr>
                <w:lang w:eastAsia="en-AU"/>
              </w:rPr>
              <w:t xml:space="preserve"> CancelOrder</w:t>
            </w:r>
            <w:r w:rsidR="00F349B1">
              <w:rPr>
                <w:lang w:eastAsia="en-AU"/>
              </w:rPr>
              <w:t>, ProcessOrder</w:t>
            </w:r>
          </w:p>
          <w:p w14:paraId="581D1F77" w14:textId="36094681" w:rsidR="00B50ADB" w:rsidRDefault="00B50ADB" w:rsidP="00B50ADB">
            <w:pPr>
              <w:rPr>
                <w:lang w:eastAsia="en-AU"/>
              </w:rPr>
            </w:pPr>
            <w:r>
              <w:rPr>
                <w:lang w:eastAsia="en-AU"/>
              </w:rPr>
              <w:t>Events:</w:t>
            </w:r>
            <w:r w:rsidR="008F7EA6">
              <w:rPr>
                <w:lang w:eastAsia="en-AU"/>
              </w:rPr>
              <w:t xml:space="preserve"> click cancel button</w:t>
            </w:r>
            <w:r w:rsidR="00F349B1">
              <w:rPr>
                <w:lang w:eastAsia="en-AU"/>
              </w:rPr>
              <w:t>, click process button</w:t>
            </w:r>
            <w:r w:rsidR="003D3369">
              <w:rPr>
                <w:lang w:eastAsia="en-AU"/>
              </w:rPr>
              <w:t>, OnSelectionChanged determine visibility of ProcessOrder</w:t>
            </w:r>
          </w:p>
          <w:p w14:paraId="4F525431" w14:textId="06C5087B" w:rsidR="00B50ADB" w:rsidRDefault="00B50ADB" w:rsidP="00B50ADB">
            <w:pPr>
              <w:rPr>
                <w:sz w:val="22"/>
                <w:szCs w:val="22"/>
                <w:lang w:eastAsia="en-AU"/>
              </w:rPr>
            </w:pPr>
            <w:r>
              <w:rPr>
                <w:lang w:eastAsia="en-AU"/>
              </w:rPr>
              <w:t>Inputs/outputs:</w:t>
            </w:r>
            <w:r w:rsidR="008F7EA6">
              <w:rPr>
                <w:lang w:eastAsia="en-AU"/>
              </w:rPr>
              <w:t xml:space="preserve"> Remove order from db</w:t>
            </w:r>
            <w:r w:rsidR="00F349B1">
              <w:rPr>
                <w:lang w:eastAsia="en-AU"/>
              </w:rPr>
              <w:t xml:space="preserve"> (&amp; associated orderItems)</w:t>
            </w:r>
            <w:r w:rsidR="001A4506">
              <w:rPr>
                <w:lang w:eastAsia="en-AU"/>
              </w:rPr>
              <w:t>, decrement stock from available, change status to rejected or complete</w:t>
            </w:r>
          </w:p>
        </w:tc>
      </w:tr>
      <w:tr w:rsidR="00B50ADB" w14:paraId="5A7AE2F9" w14:textId="77777777" w:rsidTr="00B50ADB">
        <w:tc>
          <w:tcPr>
            <w:tcW w:w="1606" w:type="dxa"/>
          </w:tcPr>
          <w:p w14:paraId="2C560AAB" w14:textId="40E16CAB" w:rsidR="00B50ADB" w:rsidRDefault="00B56014" w:rsidP="00441977">
            <w:pPr>
              <w:rPr>
                <w:sz w:val="22"/>
                <w:szCs w:val="22"/>
                <w:lang w:eastAsia="en-AU"/>
              </w:rPr>
            </w:pPr>
            <w:r>
              <w:rPr>
                <w:sz w:val="22"/>
                <w:szCs w:val="22"/>
                <w:lang w:eastAsia="en-AU"/>
              </w:rPr>
              <w:lastRenderedPageBreak/>
              <w:t>Create order</w:t>
            </w:r>
          </w:p>
        </w:tc>
        <w:tc>
          <w:tcPr>
            <w:tcW w:w="7461" w:type="dxa"/>
          </w:tcPr>
          <w:p w14:paraId="27D6CB69" w14:textId="20E0FE93" w:rsidR="00EB4BE7" w:rsidRDefault="00B50ADB" w:rsidP="00EB4BE7">
            <w:pPr>
              <w:rPr>
                <w:lang w:eastAsia="en-AU"/>
              </w:rPr>
            </w:pPr>
            <w:r>
              <w:rPr>
                <w:lang w:eastAsia="en-AU"/>
              </w:rPr>
              <w:t>Responsibilities:</w:t>
            </w:r>
            <w:r w:rsidR="00EB4BE7">
              <w:rPr>
                <w:lang w:eastAsia="en-AU"/>
              </w:rPr>
              <w:t xml:space="preserve"> User can view all </w:t>
            </w:r>
            <w:r w:rsidR="00205417">
              <w:rPr>
                <w:lang w:eastAsia="en-AU"/>
              </w:rPr>
              <w:t xml:space="preserve">items that form part of an order. They can see </w:t>
            </w:r>
            <w:r w:rsidR="00EB4BE7">
              <w:rPr>
                <w:lang w:eastAsia="en-AU"/>
              </w:rPr>
              <w:t>stock items and select which to add to order</w:t>
            </w:r>
            <w:r w:rsidR="00205417">
              <w:rPr>
                <w:lang w:eastAsia="en-AU"/>
              </w:rPr>
              <w:t>.</w:t>
            </w:r>
          </w:p>
          <w:p w14:paraId="47BB08BE" w14:textId="52362EBA" w:rsidR="00B50ADB" w:rsidRDefault="00B50ADB" w:rsidP="00B50ADB">
            <w:pPr>
              <w:rPr>
                <w:lang w:eastAsia="en-AU"/>
              </w:rPr>
            </w:pPr>
            <w:r>
              <w:rPr>
                <w:lang w:eastAsia="en-AU"/>
              </w:rPr>
              <w:t>Components:</w:t>
            </w:r>
            <w:r w:rsidR="00956836">
              <w:rPr>
                <w:lang w:eastAsia="en-AU"/>
              </w:rPr>
              <w:t xml:space="preserve"> Button to </w:t>
            </w:r>
            <w:r w:rsidR="00EB4BE7">
              <w:rPr>
                <w:lang w:eastAsia="en-AU"/>
              </w:rPr>
              <w:t>submit</w:t>
            </w:r>
            <w:r w:rsidR="001A4506">
              <w:rPr>
                <w:lang w:eastAsia="en-AU"/>
              </w:rPr>
              <w:t>, button to cancel</w:t>
            </w:r>
            <w:r w:rsidR="00EB4BE7">
              <w:rPr>
                <w:lang w:eastAsia="en-AU"/>
              </w:rPr>
              <w:t>,</w:t>
            </w:r>
            <w:r w:rsidR="00205417">
              <w:rPr>
                <w:lang w:eastAsia="en-AU"/>
              </w:rPr>
              <w:t xml:space="preserve"> button to save draft,</w:t>
            </w:r>
            <w:r w:rsidR="00EB4BE7">
              <w:rPr>
                <w:lang w:eastAsia="en-AU"/>
              </w:rPr>
              <w:t xml:space="preserve"> Item number selector (arrows), add to order button, </w:t>
            </w:r>
            <w:r w:rsidR="00205417">
              <w:rPr>
                <w:lang w:eastAsia="en-AU"/>
              </w:rPr>
              <w:t xml:space="preserve">remove from order button, </w:t>
            </w:r>
            <w:r w:rsidR="00EB4BE7">
              <w:rPr>
                <w:lang w:eastAsia="en-AU"/>
              </w:rPr>
              <w:t xml:space="preserve">warning message box, </w:t>
            </w:r>
            <w:r w:rsidR="00EC3AC7">
              <w:rPr>
                <w:lang w:eastAsia="en-AU"/>
              </w:rPr>
              <w:t>currentorder</w:t>
            </w:r>
            <w:r w:rsidR="00EB4BE7">
              <w:rPr>
                <w:lang w:eastAsia="en-AU"/>
              </w:rPr>
              <w:t xml:space="preserve"> listview</w:t>
            </w:r>
            <w:r w:rsidR="00EC3AC7">
              <w:rPr>
                <w:lang w:eastAsia="en-AU"/>
              </w:rPr>
              <w:t>, stock items cbobox</w:t>
            </w:r>
            <w:r w:rsidR="00205417">
              <w:rPr>
                <w:lang w:eastAsia="en-AU"/>
              </w:rPr>
              <w:t>, txtbox to show currently available stock, txtbox to show cost to add selected items, txtbox to show total cost of order.</w:t>
            </w:r>
          </w:p>
          <w:p w14:paraId="6D4B43ED" w14:textId="249BB24C" w:rsidR="00B50ADB" w:rsidRDefault="00B50ADB" w:rsidP="00B50ADB">
            <w:pPr>
              <w:rPr>
                <w:lang w:eastAsia="en-AU"/>
              </w:rPr>
            </w:pPr>
            <w:r>
              <w:rPr>
                <w:lang w:eastAsia="en-AU"/>
              </w:rPr>
              <w:t>A</w:t>
            </w:r>
            <w:r w:rsidRPr="0042281B">
              <w:rPr>
                <w:lang w:eastAsia="en-AU"/>
              </w:rPr>
              <w:t>ction</w:t>
            </w:r>
            <w:r>
              <w:rPr>
                <w:lang w:eastAsia="en-AU"/>
              </w:rPr>
              <w:t>s:</w:t>
            </w:r>
            <w:r w:rsidR="00956836">
              <w:rPr>
                <w:lang w:eastAsia="en-AU"/>
              </w:rPr>
              <w:t xml:space="preserve"> </w:t>
            </w:r>
            <w:r w:rsidR="00EB4BE7">
              <w:rPr>
                <w:lang w:eastAsia="en-AU"/>
              </w:rPr>
              <w:t>Submit</w:t>
            </w:r>
            <w:r w:rsidR="00F155F3">
              <w:rPr>
                <w:lang w:eastAsia="en-AU"/>
              </w:rPr>
              <w:t>Order</w:t>
            </w:r>
            <w:r w:rsidR="005F5DD9">
              <w:rPr>
                <w:lang w:eastAsia="en-AU"/>
              </w:rPr>
              <w:t xml:space="preserve">: </w:t>
            </w:r>
            <w:r w:rsidR="00EB4BE7">
              <w:rPr>
                <w:lang w:eastAsia="en-AU"/>
              </w:rPr>
              <w:t>changes order status from ‘new’ to ‘pending’</w:t>
            </w:r>
            <w:r w:rsidR="001A4506">
              <w:rPr>
                <w:lang w:eastAsia="en-AU"/>
              </w:rPr>
              <w:t>, CancelOrder</w:t>
            </w:r>
            <w:r w:rsidR="00EB4BE7">
              <w:rPr>
                <w:lang w:eastAsia="en-AU"/>
              </w:rPr>
              <w:t>: removes order from db if status is ‘new’, Add</w:t>
            </w:r>
            <w:r w:rsidR="00205417">
              <w:rPr>
                <w:lang w:eastAsia="en-AU"/>
              </w:rPr>
              <w:t>Item</w:t>
            </w:r>
            <w:r w:rsidR="00EB4BE7">
              <w:rPr>
                <w:lang w:eastAsia="en-AU"/>
              </w:rPr>
              <w:t xml:space="preserve">ToOrder, </w:t>
            </w:r>
            <w:r w:rsidR="00205417">
              <w:rPr>
                <w:lang w:eastAsia="en-AU"/>
              </w:rPr>
              <w:t>RemoveItemFromOrder, SaveDraftOrder: closes current window and refreshes view of all orders.</w:t>
            </w:r>
          </w:p>
          <w:p w14:paraId="7B79D24E" w14:textId="06248250" w:rsidR="00B50ADB" w:rsidRDefault="00B50ADB" w:rsidP="00B50ADB">
            <w:pPr>
              <w:rPr>
                <w:lang w:eastAsia="en-AU"/>
              </w:rPr>
            </w:pPr>
            <w:r>
              <w:rPr>
                <w:lang w:eastAsia="en-AU"/>
              </w:rPr>
              <w:t>Events:</w:t>
            </w:r>
            <w:r w:rsidR="00F155F3">
              <w:rPr>
                <w:lang w:eastAsia="en-AU"/>
              </w:rPr>
              <w:t xml:space="preserve"> click </w:t>
            </w:r>
            <w:r w:rsidR="00EB4BE7">
              <w:rPr>
                <w:lang w:eastAsia="en-AU"/>
              </w:rPr>
              <w:t>submit</w:t>
            </w:r>
            <w:r w:rsidR="00F155F3">
              <w:rPr>
                <w:lang w:eastAsia="en-AU"/>
              </w:rPr>
              <w:t xml:space="preserve"> order button</w:t>
            </w:r>
            <w:r w:rsidR="001A4506">
              <w:rPr>
                <w:lang w:eastAsia="en-AU"/>
              </w:rPr>
              <w:t>, click cancel order button</w:t>
            </w:r>
            <w:r w:rsidR="00EB4BE7">
              <w:rPr>
                <w:lang w:eastAsia="en-AU"/>
              </w:rPr>
              <w:t xml:space="preserve">, </w:t>
            </w:r>
            <w:r w:rsidR="00DC6615">
              <w:rPr>
                <w:lang w:eastAsia="en-AU"/>
              </w:rPr>
              <w:t xml:space="preserve">click save draft order button, </w:t>
            </w:r>
            <w:r w:rsidR="00EB4BE7">
              <w:rPr>
                <w:lang w:eastAsia="en-AU"/>
              </w:rPr>
              <w:t xml:space="preserve">click add </w:t>
            </w:r>
            <w:r w:rsidR="00DC6615">
              <w:rPr>
                <w:lang w:eastAsia="en-AU"/>
              </w:rPr>
              <w:t>to order</w:t>
            </w:r>
            <w:r w:rsidR="00EB4BE7">
              <w:rPr>
                <w:lang w:eastAsia="en-AU"/>
              </w:rPr>
              <w:t xml:space="preserve"> button</w:t>
            </w:r>
            <w:r w:rsidR="00432D3D">
              <w:rPr>
                <w:lang w:eastAsia="en-AU"/>
              </w:rPr>
              <w:t>,</w:t>
            </w:r>
            <w:r w:rsidR="00DC6615">
              <w:rPr>
                <w:lang w:eastAsia="en-AU"/>
              </w:rPr>
              <w:t xml:space="preserve"> click remove from order button,</w:t>
            </w:r>
            <w:r w:rsidR="00432D3D">
              <w:rPr>
                <w:lang w:eastAsia="en-AU"/>
              </w:rPr>
              <w:t xml:space="preserve"> </w:t>
            </w:r>
            <w:r w:rsidR="00EC3AC7">
              <w:rPr>
                <w:lang w:eastAsia="en-AU"/>
              </w:rPr>
              <w:t>OnSelectionChanged cboStockItems</w:t>
            </w:r>
            <w:r w:rsidR="00DC6615">
              <w:rPr>
                <w:lang w:eastAsia="en-AU"/>
              </w:rPr>
              <w:t>, click less and more quantity buttons</w:t>
            </w:r>
          </w:p>
          <w:p w14:paraId="11C8ABFE" w14:textId="141DF4E5" w:rsidR="00B50ADB" w:rsidRDefault="00B50ADB" w:rsidP="00B50ADB">
            <w:pPr>
              <w:rPr>
                <w:sz w:val="22"/>
                <w:szCs w:val="22"/>
                <w:lang w:eastAsia="en-AU"/>
              </w:rPr>
            </w:pPr>
            <w:r>
              <w:rPr>
                <w:lang w:eastAsia="en-AU"/>
              </w:rPr>
              <w:t>Inputs/outputs:</w:t>
            </w:r>
            <w:r w:rsidR="00EB4BE7">
              <w:rPr>
                <w:lang w:eastAsia="en-AU"/>
              </w:rPr>
              <w:t xml:space="preserve"> output all </w:t>
            </w:r>
            <w:r w:rsidR="00A75BA6">
              <w:rPr>
                <w:lang w:eastAsia="en-AU"/>
              </w:rPr>
              <w:t>order items from current order</w:t>
            </w:r>
            <w:r w:rsidR="00EB4BE7">
              <w:rPr>
                <w:lang w:eastAsia="en-AU"/>
              </w:rPr>
              <w:t xml:space="preserve"> as listview, input item quantity, output order, output order status to pending</w:t>
            </w:r>
            <w:r w:rsidR="00A75BA6">
              <w:rPr>
                <w:lang w:eastAsia="en-AU"/>
              </w:rPr>
              <w:t>, output available stock</w:t>
            </w:r>
          </w:p>
        </w:tc>
      </w:tr>
      <w:tr w:rsidR="00B50ADB" w14:paraId="09DE99F6" w14:textId="77777777" w:rsidTr="00B50ADB">
        <w:tc>
          <w:tcPr>
            <w:tcW w:w="1606" w:type="dxa"/>
          </w:tcPr>
          <w:p w14:paraId="7479D2EE" w14:textId="0D38DCB3" w:rsidR="00B50ADB" w:rsidRDefault="00EB4BE7" w:rsidP="00441977">
            <w:pPr>
              <w:rPr>
                <w:sz w:val="22"/>
                <w:szCs w:val="22"/>
                <w:lang w:eastAsia="en-AU"/>
              </w:rPr>
            </w:pPr>
            <w:r>
              <w:rPr>
                <w:sz w:val="22"/>
                <w:szCs w:val="22"/>
                <w:lang w:eastAsia="en-AU"/>
              </w:rPr>
              <w:t>V</w:t>
            </w:r>
            <w:r w:rsidR="00B56014">
              <w:rPr>
                <w:sz w:val="22"/>
                <w:szCs w:val="22"/>
                <w:lang w:eastAsia="en-AU"/>
              </w:rPr>
              <w:t>iew stock</w:t>
            </w:r>
          </w:p>
        </w:tc>
        <w:tc>
          <w:tcPr>
            <w:tcW w:w="7461" w:type="dxa"/>
          </w:tcPr>
          <w:p w14:paraId="10219F8A" w14:textId="1B8CBB82" w:rsidR="00B50ADB" w:rsidRDefault="00B50ADB" w:rsidP="00B50ADB">
            <w:pPr>
              <w:rPr>
                <w:lang w:eastAsia="en-AU"/>
              </w:rPr>
            </w:pPr>
            <w:r>
              <w:rPr>
                <w:lang w:eastAsia="en-AU"/>
              </w:rPr>
              <w:t>Responsibilities:</w:t>
            </w:r>
            <w:r w:rsidR="00F155F3">
              <w:rPr>
                <w:lang w:eastAsia="en-AU"/>
              </w:rPr>
              <w:t xml:space="preserve"> User can view all stock items</w:t>
            </w:r>
          </w:p>
          <w:p w14:paraId="74F21A91" w14:textId="13B42081" w:rsidR="00B50ADB" w:rsidRDefault="00B50ADB" w:rsidP="00B50ADB">
            <w:pPr>
              <w:rPr>
                <w:lang w:eastAsia="en-AU"/>
              </w:rPr>
            </w:pPr>
            <w:r>
              <w:rPr>
                <w:lang w:eastAsia="en-AU"/>
              </w:rPr>
              <w:t>Components:</w:t>
            </w:r>
            <w:r w:rsidR="008F7EA6">
              <w:rPr>
                <w:lang w:eastAsia="en-AU"/>
              </w:rPr>
              <w:t xml:space="preserve"> </w:t>
            </w:r>
            <w:r w:rsidR="00EB4BE7">
              <w:rPr>
                <w:lang w:eastAsia="en-AU"/>
              </w:rPr>
              <w:t>stock items listview</w:t>
            </w:r>
            <w:r w:rsidR="00A75BA6">
              <w:rPr>
                <w:lang w:eastAsia="en-AU"/>
              </w:rPr>
              <w:t>, txtboxes to display stock id, name, PPU and quantity in stock. Buttons to add, update, delete and cancel</w:t>
            </w:r>
          </w:p>
          <w:p w14:paraId="06F217AD" w14:textId="7BD4923F" w:rsidR="00B50ADB" w:rsidRDefault="00B50ADB" w:rsidP="00B50ADB">
            <w:pPr>
              <w:rPr>
                <w:lang w:eastAsia="en-AU"/>
              </w:rPr>
            </w:pPr>
            <w:r>
              <w:rPr>
                <w:lang w:eastAsia="en-AU"/>
              </w:rPr>
              <w:t>A</w:t>
            </w:r>
            <w:r w:rsidRPr="0042281B">
              <w:rPr>
                <w:lang w:eastAsia="en-AU"/>
              </w:rPr>
              <w:t>ction</w:t>
            </w:r>
            <w:r>
              <w:rPr>
                <w:lang w:eastAsia="en-AU"/>
              </w:rPr>
              <w:t>s:</w:t>
            </w:r>
            <w:r w:rsidR="008F7EA6">
              <w:rPr>
                <w:lang w:eastAsia="en-AU"/>
              </w:rPr>
              <w:t xml:space="preserve"> </w:t>
            </w:r>
            <w:r w:rsidR="00A75BA6">
              <w:rPr>
                <w:lang w:eastAsia="en-AU"/>
              </w:rPr>
              <w:t>AddStock, UpdateStock, DeleteStock</w:t>
            </w:r>
          </w:p>
          <w:p w14:paraId="10830A03" w14:textId="7446097F" w:rsidR="00B50ADB" w:rsidRDefault="00B50ADB" w:rsidP="00B50ADB">
            <w:pPr>
              <w:rPr>
                <w:lang w:eastAsia="en-AU"/>
              </w:rPr>
            </w:pPr>
            <w:r>
              <w:rPr>
                <w:lang w:eastAsia="en-AU"/>
              </w:rPr>
              <w:t>Events:</w:t>
            </w:r>
            <w:r w:rsidR="008F7EA6">
              <w:rPr>
                <w:lang w:eastAsia="en-AU"/>
              </w:rPr>
              <w:t xml:space="preserve"> </w:t>
            </w:r>
            <w:r w:rsidR="00A75BA6">
              <w:rPr>
                <w:lang w:eastAsia="en-AU"/>
              </w:rPr>
              <w:t>OnSelectionChanged lvStockItems, OnClick btnAdd, OnClick btnUpdate, OnClick btnDelete, OnClick btnCancel</w:t>
            </w:r>
          </w:p>
          <w:p w14:paraId="51CB934C" w14:textId="77EAFD52" w:rsidR="00B50ADB" w:rsidRDefault="00B50ADB" w:rsidP="00B50ADB">
            <w:pPr>
              <w:rPr>
                <w:sz w:val="22"/>
                <w:szCs w:val="22"/>
                <w:lang w:eastAsia="en-AU"/>
              </w:rPr>
            </w:pPr>
            <w:r>
              <w:rPr>
                <w:lang w:eastAsia="en-AU"/>
              </w:rPr>
              <w:t>Inputs/outputs:</w:t>
            </w:r>
            <w:r w:rsidR="00F155F3">
              <w:rPr>
                <w:lang w:eastAsia="en-AU"/>
              </w:rPr>
              <w:t xml:space="preserve"> output all stock items as </w:t>
            </w:r>
            <w:r w:rsidR="005C000E">
              <w:rPr>
                <w:lang w:eastAsia="en-AU"/>
              </w:rPr>
              <w:t>listview</w:t>
            </w:r>
            <w:r w:rsidR="00A75BA6">
              <w:rPr>
                <w:lang w:eastAsia="en-AU"/>
              </w:rPr>
              <w:t>, input name, price &amp; stock on update</w:t>
            </w:r>
          </w:p>
        </w:tc>
      </w:tr>
      <w:tr w:rsidR="00432D3D" w14:paraId="531DE696" w14:textId="77777777" w:rsidTr="00B50ADB">
        <w:tc>
          <w:tcPr>
            <w:tcW w:w="1606" w:type="dxa"/>
          </w:tcPr>
          <w:p w14:paraId="705B2005" w14:textId="4469680F" w:rsidR="00432D3D" w:rsidRDefault="00432D3D" w:rsidP="00441977">
            <w:pPr>
              <w:rPr>
                <w:sz w:val="22"/>
                <w:szCs w:val="22"/>
                <w:lang w:eastAsia="en-AU"/>
              </w:rPr>
            </w:pPr>
            <w:r>
              <w:rPr>
                <w:sz w:val="22"/>
                <w:szCs w:val="22"/>
                <w:lang w:eastAsia="en-AU"/>
              </w:rPr>
              <w:t>Message Box</w:t>
            </w:r>
          </w:p>
        </w:tc>
        <w:tc>
          <w:tcPr>
            <w:tcW w:w="7461" w:type="dxa"/>
          </w:tcPr>
          <w:p w14:paraId="463E0D14" w14:textId="3FD92607" w:rsidR="00432D3D" w:rsidRDefault="00432D3D" w:rsidP="00432D3D">
            <w:pPr>
              <w:rPr>
                <w:lang w:eastAsia="en-AU"/>
              </w:rPr>
            </w:pPr>
            <w:r>
              <w:rPr>
                <w:lang w:eastAsia="en-AU"/>
              </w:rPr>
              <w:t>Responsibilities: Displays warning</w:t>
            </w:r>
            <w:r w:rsidR="00954B1E">
              <w:rPr>
                <w:lang w:eastAsia="en-AU"/>
              </w:rPr>
              <w:t xml:space="preserve"> or success</w:t>
            </w:r>
            <w:r>
              <w:rPr>
                <w:lang w:eastAsia="en-AU"/>
              </w:rPr>
              <w:t xml:space="preserve"> message</w:t>
            </w:r>
          </w:p>
          <w:p w14:paraId="55889540" w14:textId="3B6A5D9B" w:rsidR="00432D3D" w:rsidRDefault="00432D3D" w:rsidP="00432D3D">
            <w:pPr>
              <w:rPr>
                <w:lang w:eastAsia="en-AU"/>
              </w:rPr>
            </w:pPr>
            <w:r>
              <w:rPr>
                <w:lang w:eastAsia="en-AU"/>
              </w:rPr>
              <w:t>Components: OK button</w:t>
            </w:r>
            <w:r w:rsidR="00561688">
              <w:rPr>
                <w:lang w:eastAsia="en-AU"/>
              </w:rPr>
              <w:t>, yes/no buttons</w:t>
            </w:r>
          </w:p>
          <w:p w14:paraId="73D2A20C" w14:textId="265DC7A9" w:rsidR="00432D3D" w:rsidRDefault="00432D3D" w:rsidP="00432D3D">
            <w:pPr>
              <w:rPr>
                <w:lang w:eastAsia="en-AU"/>
              </w:rPr>
            </w:pPr>
            <w:r>
              <w:rPr>
                <w:lang w:eastAsia="en-AU"/>
              </w:rPr>
              <w:t>A</w:t>
            </w:r>
            <w:r w:rsidRPr="0042281B">
              <w:rPr>
                <w:lang w:eastAsia="en-AU"/>
              </w:rPr>
              <w:t>ction</w:t>
            </w:r>
            <w:r>
              <w:rPr>
                <w:lang w:eastAsia="en-AU"/>
              </w:rPr>
              <w:t>s: Close()</w:t>
            </w:r>
          </w:p>
          <w:p w14:paraId="729F927A" w14:textId="3C5BEC4C" w:rsidR="00432D3D" w:rsidRDefault="00432D3D" w:rsidP="00432D3D">
            <w:pPr>
              <w:rPr>
                <w:lang w:eastAsia="en-AU"/>
              </w:rPr>
            </w:pPr>
            <w:r>
              <w:rPr>
                <w:lang w:eastAsia="en-AU"/>
              </w:rPr>
              <w:t>Events: OnClick button</w:t>
            </w:r>
          </w:p>
          <w:p w14:paraId="72E8414C" w14:textId="3BEAD62C" w:rsidR="00432D3D" w:rsidRDefault="00432D3D" w:rsidP="00432D3D">
            <w:pPr>
              <w:rPr>
                <w:lang w:eastAsia="en-AU"/>
              </w:rPr>
            </w:pPr>
            <w:r>
              <w:rPr>
                <w:lang w:eastAsia="en-AU"/>
              </w:rPr>
              <w:t>Inputs/outputs: mouse click</w:t>
            </w:r>
          </w:p>
        </w:tc>
      </w:tr>
    </w:tbl>
    <w:p w14:paraId="3BC5338E" w14:textId="59B6E84D" w:rsidR="00C564AD" w:rsidRDefault="00C564AD" w:rsidP="00F65987">
      <w:pPr>
        <w:pStyle w:val="Heading3"/>
      </w:pPr>
      <w:bookmarkStart w:id="46" w:name="_Toc28079070"/>
      <w:bookmarkEnd w:id="44"/>
      <w:r>
        <w:lastRenderedPageBreak/>
        <w:t>Tas</w:t>
      </w:r>
      <w:r w:rsidR="00D9638D">
        <w:t>k 2: User interface technology and programming language</w:t>
      </w:r>
      <w:bookmarkEnd w:id="46"/>
    </w:p>
    <w:p w14:paraId="1757A97A" w14:textId="643F49C7" w:rsidR="00C564AD" w:rsidRPr="00CB7F26" w:rsidRDefault="00D33456" w:rsidP="00ED44EB">
      <w:pPr>
        <w:rPr>
          <w:lang w:eastAsia="en-AU"/>
        </w:rPr>
      </w:pPr>
      <w:r>
        <w:rPr>
          <w:lang w:eastAsia="en-AU"/>
        </w:rPr>
        <w:t>Identify</w:t>
      </w:r>
      <w:r w:rsidR="00C564AD" w:rsidRPr="00CB7F26">
        <w:rPr>
          <w:lang w:eastAsia="en-AU"/>
        </w:rPr>
        <w:t xml:space="preserve"> a</w:t>
      </w:r>
      <w:r>
        <w:rPr>
          <w:lang w:eastAsia="en-AU"/>
        </w:rPr>
        <w:t>n appropriate</w:t>
      </w:r>
      <w:r w:rsidR="00C564AD" w:rsidRPr="00CB7F26">
        <w:rPr>
          <w:lang w:eastAsia="en-AU"/>
        </w:rPr>
        <w:t xml:space="preserve"> </w:t>
      </w:r>
      <w:r>
        <w:rPr>
          <w:lang w:eastAsia="en-AU"/>
        </w:rPr>
        <w:t>application development</w:t>
      </w:r>
      <w:r w:rsidR="00C564AD" w:rsidRPr="00CB7F26">
        <w:rPr>
          <w:lang w:eastAsia="en-AU"/>
        </w:rPr>
        <w:t xml:space="preserve"> language to use for </w:t>
      </w:r>
      <w:r>
        <w:rPr>
          <w:lang w:eastAsia="en-AU"/>
        </w:rPr>
        <w:t>building</w:t>
      </w:r>
      <w:r w:rsidR="00C564AD" w:rsidRPr="00CB7F26">
        <w:rPr>
          <w:lang w:eastAsia="en-AU"/>
        </w:rPr>
        <w:t xml:space="preserve"> the user interface. </w:t>
      </w:r>
      <w:r w:rsidR="0038450B">
        <w:rPr>
          <w:lang w:eastAsia="en-AU"/>
        </w:rPr>
        <w:t>Explain</w:t>
      </w:r>
      <w:r>
        <w:rPr>
          <w:lang w:eastAsia="en-AU"/>
        </w:rPr>
        <w:t xml:space="preserve"> </w:t>
      </w:r>
      <w:r w:rsidR="00534D92">
        <w:rPr>
          <w:lang w:eastAsia="en-AU"/>
        </w:rPr>
        <w:t xml:space="preserve">why you have chosen this language and </w:t>
      </w:r>
      <w:r>
        <w:rPr>
          <w:lang w:eastAsia="en-AU"/>
        </w:rPr>
        <w:t xml:space="preserve">how </w:t>
      </w:r>
      <w:r w:rsidR="00534D92">
        <w:rPr>
          <w:lang w:eastAsia="en-AU"/>
        </w:rPr>
        <w:t>it</w:t>
      </w:r>
      <w:r>
        <w:rPr>
          <w:lang w:eastAsia="en-AU"/>
        </w:rPr>
        <w:t xml:space="preserve"> will meet current and/or future needs</w:t>
      </w:r>
      <w:r w:rsidR="00551E1D">
        <w:rPr>
          <w:lang w:eastAsia="en-AU"/>
        </w:rPr>
        <w:t xml:space="preserve"> </w:t>
      </w:r>
      <w:r w:rsidR="00534D92">
        <w:rPr>
          <w:lang w:eastAsia="en-AU"/>
        </w:rPr>
        <w:t>(approximately 50-</w:t>
      </w:r>
      <w:r w:rsidR="00C564AD" w:rsidRPr="00CB7F26">
        <w:rPr>
          <w:lang w:eastAsia="en-AU"/>
        </w:rPr>
        <w:t>100 words</w:t>
      </w:r>
      <w:r w:rsidR="00534D92">
        <w:rPr>
          <w:lang w:eastAsia="en-AU"/>
        </w:rPr>
        <w:t>)</w:t>
      </w:r>
      <w:r w:rsidR="0038450B">
        <w:rPr>
          <w:lang w:eastAsia="en-AU"/>
        </w:rPr>
        <w:t>.</w:t>
      </w:r>
    </w:p>
    <w:tbl>
      <w:tblPr>
        <w:tblStyle w:val="TableGrid"/>
        <w:tblW w:w="0" w:type="auto"/>
        <w:tblLook w:val="04A0" w:firstRow="1" w:lastRow="0" w:firstColumn="1" w:lastColumn="0" w:noHBand="0" w:noVBand="1"/>
      </w:tblPr>
      <w:tblGrid>
        <w:gridCol w:w="9060"/>
      </w:tblGrid>
      <w:tr w:rsidR="00C564AD" w14:paraId="332D0DED" w14:textId="77777777" w:rsidTr="00C564AD">
        <w:trPr>
          <w:cnfStyle w:val="100000000000" w:firstRow="1" w:lastRow="0" w:firstColumn="0" w:lastColumn="0" w:oddVBand="0" w:evenVBand="0" w:oddHBand="0" w:evenHBand="0" w:firstRowFirstColumn="0" w:firstRowLastColumn="0" w:lastRowFirstColumn="0" w:lastRowLastColumn="0"/>
        </w:trPr>
        <w:tc>
          <w:tcPr>
            <w:tcW w:w="9060" w:type="dxa"/>
          </w:tcPr>
          <w:p w14:paraId="190D6D76" w14:textId="112A6B84" w:rsidR="00C564AD" w:rsidRDefault="00C564AD" w:rsidP="00856321">
            <w:pPr>
              <w:jc w:val="center"/>
              <w:rPr>
                <w:lang w:eastAsia="en-AU"/>
              </w:rPr>
            </w:pPr>
            <w:r>
              <w:t xml:space="preserve">User </w:t>
            </w:r>
            <w:r w:rsidR="00856321">
              <w:t>interface technology and programming language</w:t>
            </w:r>
          </w:p>
        </w:tc>
      </w:tr>
      <w:tr w:rsidR="00C564AD" w14:paraId="28441A04" w14:textId="77777777" w:rsidTr="00C564AD">
        <w:tc>
          <w:tcPr>
            <w:tcW w:w="9060" w:type="dxa"/>
          </w:tcPr>
          <w:p w14:paraId="627C1091" w14:textId="77777777" w:rsidR="00C564AD" w:rsidRDefault="00C564AD" w:rsidP="00C564AD">
            <w:pPr>
              <w:jc w:val="center"/>
              <w:rPr>
                <w:i/>
                <w:color w:val="A6A6A6" w:themeColor="background1" w:themeShade="A6"/>
                <w:sz w:val="22"/>
                <w:szCs w:val="22"/>
                <w:lang w:eastAsia="en-AU"/>
              </w:rPr>
            </w:pPr>
          </w:p>
          <w:p w14:paraId="4C9471DA" w14:textId="41527643" w:rsidR="00C564AD" w:rsidRDefault="00C564AD" w:rsidP="00C564AD">
            <w:pPr>
              <w:jc w:val="center"/>
              <w:rPr>
                <w:i/>
                <w:color w:val="A6A6A6" w:themeColor="background1" w:themeShade="A6"/>
                <w:sz w:val="22"/>
                <w:szCs w:val="22"/>
                <w:lang w:eastAsia="en-AU"/>
              </w:rPr>
            </w:pPr>
            <w:r w:rsidRPr="00D50E96">
              <w:rPr>
                <w:i/>
                <w:color w:val="A6A6A6" w:themeColor="background1" w:themeShade="A6"/>
                <w:sz w:val="22"/>
                <w:szCs w:val="22"/>
                <w:lang w:eastAsia="en-AU"/>
              </w:rPr>
              <w:t>(</w:t>
            </w:r>
            <w:r>
              <w:rPr>
                <w:i/>
                <w:color w:val="A6A6A6" w:themeColor="background1" w:themeShade="A6"/>
                <w:sz w:val="22"/>
                <w:szCs w:val="22"/>
                <w:lang w:eastAsia="en-AU"/>
              </w:rPr>
              <w:t>provide a summary and details of the selected technology and programming language</w:t>
            </w:r>
            <w:r w:rsidR="006770A0">
              <w:rPr>
                <w:i/>
                <w:color w:val="A6A6A6" w:themeColor="background1" w:themeShade="A6"/>
                <w:sz w:val="22"/>
                <w:szCs w:val="22"/>
                <w:lang w:eastAsia="en-AU"/>
              </w:rPr>
              <w:t xml:space="preserve"> </w:t>
            </w:r>
            <w:r w:rsidRPr="00D50E96">
              <w:rPr>
                <w:i/>
                <w:color w:val="A6A6A6" w:themeColor="background1" w:themeShade="A6"/>
                <w:sz w:val="22"/>
                <w:szCs w:val="22"/>
                <w:lang w:eastAsia="en-AU"/>
              </w:rPr>
              <w:t>here)</w:t>
            </w:r>
          </w:p>
          <w:p w14:paraId="75E0969A" w14:textId="2096CCCA" w:rsidR="004704F9" w:rsidRPr="00AB0656" w:rsidRDefault="00AB0656" w:rsidP="00AB0656">
            <w:pPr>
              <w:rPr>
                <w:iCs/>
                <w:sz w:val="22"/>
                <w:szCs w:val="22"/>
                <w:lang w:eastAsia="en-AU"/>
              </w:rPr>
            </w:pPr>
            <w:r>
              <w:rPr>
                <w:iCs/>
                <w:sz w:val="22"/>
                <w:szCs w:val="22"/>
                <w:lang w:eastAsia="en-AU"/>
              </w:rPr>
              <w:t xml:space="preserve">The user interface will be written </w:t>
            </w:r>
            <w:r w:rsidR="001A7087">
              <w:rPr>
                <w:iCs/>
                <w:sz w:val="22"/>
                <w:szCs w:val="22"/>
                <w:lang w:eastAsia="en-AU"/>
              </w:rPr>
              <w:t>with the markup language</w:t>
            </w:r>
            <w:r>
              <w:rPr>
                <w:iCs/>
                <w:sz w:val="22"/>
                <w:szCs w:val="22"/>
                <w:lang w:eastAsia="en-AU"/>
              </w:rPr>
              <w:t xml:space="preserve"> </w:t>
            </w:r>
            <w:r w:rsidR="001A7087">
              <w:rPr>
                <w:iCs/>
                <w:sz w:val="22"/>
                <w:szCs w:val="22"/>
                <w:lang w:eastAsia="en-AU"/>
              </w:rPr>
              <w:t>X</w:t>
            </w:r>
            <w:r>
              <w:rPr>
                <w:iCs/>
                <w:sz w:val="22"/>
                <w:szCs w:val="22"/>
                <w:lang w:eastAsia="en-AU"/>
              </w:rPr>
              <w:t>aml, using Visual Studio to create a WPF application. Xaml is chosen as it is flexible and easy to use, and provides all the required functionality</w:t>
            </w:r>
            <w:r w:rsidR="00B22C02">
              <w:rPr>
                <w:iCs/>
                <w:sz w:val="22"/>
                <w:szCs w:val="22"/>
                <w:lang w:eastAsia="en-AU"/>
              </w:rPr>
              <w:t xml:space="preserve"> such as data pickers, dropdown menus, buttons etc</w:t>
            </w:r>
            <w:r>
              <w:rPr>
                <w:iCs/>
                <w:sz w:val="22"/>
                <w:szCs w:val="22"/>
                <w:lang w:eastAsia="en-AU"/>
              </w:rPr>
              <w:t>. Xaml is also easy to transfer data between systems. It allows for scalability if the project needs to grow and include more functions.</w:t>
            </w:r>
            <w:r w:rsidR="001A7087">
              <w:rPr>
                <w:iCs/>
                <w:sz w:val="22"/>
                <w:szCs w:val="22"/>
                <w:lang w:eastAsia="en-AU"/>
              </w:rPr>
              <w:t xml:space="preserve"> The functionality will be written using the programming language C#. C# is a class-based language. The classes will be useful for modelling the data from the provided database and assigning functionality to objects.</w:t>
            </w:r>
          </w:p>
          <w:p w14:paraId="43FE8D0D" w14:textId="77777777" w:rsidR="004704F9" w:rsidRDefault="004704F9" w:rsidP="00C564AD">
            <w:pPr>
              <w:jc w:val="center"/>
              <w:rPr>
                <w:i/>
                <w:color w:val="A6A6A6" w:themeColor="background1" w:themeShade="A6"/>
                <w:sz w:val="22"/>
                <w:szCs w:val="22"/>
                <w:lang w:eastAsia="en-AU"/>
              </w:rPr>
            </w:pPr>
          </w:p>
          <w:p w14:paraId="17761659" w14:textId="77777777" w:rsidR="00C564AD" w:rsidRPr="00C564AD" w:rsidRDefault="00C564AD" w:rsidP="00C564AD">
            <w:pPr>
              <w:jc w:val="center"/>
              <w:rPr>
                <w:i/>
                <w:color w:val="A6A6A6" w:themeColor="background1" w:themeShade="A6"/>
                <w:sz w:val="22"/>
                <w:szCs w:val="22"/>
                <w:lang w:eastAsia="en-AU"/>
              </w:rPr>
            </w:pPr>
          </w:p>
        </w:tc>
      </w:tr>
    </w:tbl>
    <w:p w14:paraId="6E121C38" w14:textId="77777777" w:rsidR="00043995" w:rsidRDefault="00043995" w:rsidP="001B0491">
      <w:pPr>
        <w:pStyle w:val="Heading3"/>
        <w:keepNext/>
      </w:pPr>
      <w:bookmarkStart w:id="47" w:name="_Toc28079071"/>
      <w:bookmarkStart w:id="48" w:name="_Ref29826909"/>
    </w:p>
    <w:p w14:paraId="4DE259C3" w14:textId="77777777" w:rsidR="00043995" w:rsidRDefault="00043995">
      <w:pPr>
        <w:tabs>
          <w:tab w:val="clear" w:pos="284"/>
        </w:tabs>
        <w:spacing w:before="0" w:after="200" w:line="276" w:lineRule="auto"/>
        <w:rPr>
          <w:rFonts w:eastAsia="Times New Roman"/>
          <w:b/>
          <w:noProof/>
          <w:color w:val="2D739F"/>
          <w:kern w:val="22"/>
          <w:sz w:val="32"/>
          <w:szCs w:val="32"/>
          <w:lang w:eastAsia="en-AU"/>
        </w:rPr>
      </w:pPr>
      <w:r>
        <w:br w:type="page"/>
      </w:r>
    </w:p>
    <w:p w14:paraId="57A6E272" w14:textId="47D19232" w:rsidR="00F65987" w:rsidRDefault="00F65987" w:rsidP="001B0491">
      <w:pPr>
        <w:pStyle w:val="Heading3"/>
        <w:keepNext/>
      </w:pPr>
      <w:r>
        <w:lastRenderedPageBreak/>
        <w:t>Task</w:t>
      </w:r>
      <w:r w:rsidR="007F3C1C">
        <w:t xml:space="preserve"> 3</w:t>
      </w:r>
      <w:r>
        <w:t xml:space="preserve">: User </w:t>
      </w:r>
      <w:r w:rsidR="00856321">
        <w:t>interface prototype</w:t>
      </w:r>
      <w:bookmarkEnd w:id="47"/>
      <w:bookmarkEnd w:id="48"/>
    </w:p>
    <w:p w14:paraId="384A04D5" w14:textId="05DD1FA2" w:rsidR="00F65987" w:rsidRPr="00ED44EB" w:rsidRDefault="00DD1030" w:rsidP="00F65987">
      <w:r>
        <w:t>D</w:t>
      </w:r>
      <w:r w:rsidR="00F65987" w:rsidRPr="00ED44EB">
        <w:t xml:space="preserve">evelop a prototype of the </w:t>
      </w:r>
      <w:r w:rsidR="00534D92" w:rsidRPr="00ED44EB">
        <w:t xml:space="preserve">user interface </w:t>
      </w:r>
      <w:r w:rsidR="00534D92">
        <w:t>for all</w:t>
      </w:r>
      <w:r w:rsidR="00534D92" w:rsidRPr="00ED44EB">
        <w:t xml:space="preserve"> the views identified and documented in Task 1</w:t>
      </w:r>
      <w:r w:rsidR="00534D92">
        <w:t xml:space="preserve">, </w:t>
      </w:r>
      <w:r w:rsidR="00F65987" w:rsidRPr="00ED44EB">
        <w:t xml:space="preserve">using the </w:t>
      </w:r>
      <w:r w:rsidR="007F3C1C" w:rsidRPr="00ED44EB">
        <w:t>selected language from Task 2</w:t>
      </w:r>
      <w:r w:rsidR="00DA7AC9" w:rsidRPr="00DA7AC9">
        <w:rPr>
          <w:color w:val="17365D" w:themeColor="text2" w:themeShade="BF"/>
          <w:sz w:val="22"/>
          <w:szCs w:val="22"/>
        </w:rPr>
        <w:t>.</w:t>
      </w:r>
      <w:r w:rsidR="00DA7AC9" w:rsidRPr="00ED44EB">
        <w:t xml:space="preserve"> </w:t>
      </w:r>
      <w:r w:rsidR="007F3C1C" w:rsidRPr="00ED44EB">
        <w:t>Remember</w:t>
      </w:r>
      <w:r>
        <w:t>,</w:t>
      </w:r>
      <w:r w:rsidR="007F3C1C" w:rsidRPr="00ED44EB">
        <w:t xml:space="preserve"> a prototype is not a fully functioning application and is </w:t>
      </w:r>
      <w:r w:rsidR="00E37956" w:rsidRPr="00ED44EB">
        <w:t>a tool used</w:t>
      </w:r>
      <w:r w:rsidR="007F3C1C" w:rsidRPr="00ED44EB">
        <w:t xml:space="preserve"> to demonstrate the form and function proposed for the finished application.</w:t>
      </w:r>
      <w:r w:rsidR="006770A0">
        <w:t xml:space="preserve"> </w:t>
      </w:r>
      <w:r w:rsidR="00534D92">
        <w:t>P</w:t>
      </w:r>
      <w:r w:rsidR="00D50E96" w:rsidRPr="00ED44EB">
        <w:t xml:space="preserve">aste </w:t>
      </w:r>
      <w:r w:rsidR="00534D92">
        <w:t>screenshots</w:t>
      </w:r>
      <w:r w:rsidR="00D50E96" w:rsidRPr="00ED44EB">
        <w:t xml:space="preserve"> of the prototype</w:t>
      </w:r>
      <w:r w:rsidR="00EC6B66">
        <w:t xml:space="preserve"> screens</w:t>
      </w:r>
      <w:r w:rsidR="00D50E96" w:rsidRPr="00ED44EB">
        <w:t xml:space="preserve"> in the space provided below.</w:t>
      </w:r>
    </w:p>
    <w:tbl>
      <w:tblPr>
        <w:tblStyle w:val="TableGrid"/>
        <w:tblW w:w="0" w:type="auto"/>
        <w:tblLook w:val="04A0" w:firstRow="1" w:lastRow="0" w:firstColumn="1" w:lastColumn="0" w:noHBand="0" w:noVBand="1"/>
      </w:tblPr>
      <w:tblGrid>
        <w:gridCol w:w="9060"/>
      </w:tblGrid>
      <w:tr w:rsidR="00D50E96" w14:paraId="730F665B" w14:textId="77777777" w:rsidTr="00D50E96">
        <w:trPr>
          <w:cnfStyle w:val="100000000000" w:firstRow="1" w:lastRow="0" w:firstColumn="0" w:lastColumn="0" w:oddVBand="0" w:evenVBand="0" w:oddHBand="0" w:evenHBand="0" w:firstRowFirstColumn="0" w:firstRowLastColumn="0" w:lastRowFirstColumn="0" w:lastRowLastColumn="0"/>
        </w:trPr>
        <w:tc>
          <w:tcPr>
            <w:tcW w:w="9060" w:type="dxa"/>
          </w:tcPr>
          <w:p w14:paraId="0AA83BEB" w14:textId="4ABAA1BC" w:rsidR="00D50E96" w:rsidRPr="00EC6B66" w:rsidRDefault="00D50E96" w:rsidP="00534D92">
            <w:pPr>
              <w:jc w:val="center"/>
            </w:pPr>
            <w:r w:rsidRPr="00EC6B66">
              <w:t xml:space="preserve">User </w:t>
            </w:r>
            <w:r w:rsidR="00534D92" w:rsidRPr="00EC6B66">
              <w:t>interface prototype</w:t>
            </w:r>
          </w:p>
        </w:tc>
      </w:tr>
      <w:tr w:rsidR="00D50E96" w14:paraId="4C3D2F8C" w14:textId="77777777" w:rsidTr="00D50E96">
        <w:tc>
          <w:tcPr>
            <w:tcW w:w="9060" w:type="dxa"/>
          </w:tcPr>
          <w:p w14:paraId="65E3C60B" w14:textId="289DEAEF" w:rsidR="009C5958" w:rsidRPr="009C5958" w:rsidRDefault="009C5958" w:rsidP="00ED44EB">
            <w:pPr>
              <w:rPr>
                <w:b/>
                <w:bCs/>
                <w:lang w:eastAsia="en-AU"/>
              </w:rPr>
            </w:pPr>
            <w:r>
              <w:rPr>
                <w:noProof/>
              </w:rPr>
              <w:lastRenderedPageBreak/>
              <w:drawing>
                <wp:inline distT="0" distB="0" distL="0" distR="0" wp14:anchorId="6E4AA80E" wp14:editId="411E0A96">
                  <wp:extent cx="5759450" cy="3213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3213100"/>
                          </a:xfrm>
                          <a:prstGeom prst="rect">
                            <a:avLst/>
                          </a:prstGeom>
                        </pic:spPr>
                      </pic:pic>
                    </a:graphicData>
                  </a:graphic>
                </wp:inline>
              </w:drawing>
            </w:r>
            <w:r w:rsidR="00B71549">
              <w:rPr>
                <w:noProof/>
              </w:rPr>
              <w:drawing>
                <wp:inline distT="0" distB="0" distL="0" distR="0" wp14:anchorId="4D4A9B6E" wp14:editId="4239A52D">
                  <wp:extent cx="5759450" cy="3107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3107690"/>
                          </a:xfrm>
                          <a:prstGeom prst="rect">
                            <a:avLst/>
                          </a:prstGeom>
                        </pic:spPr>
                      </pic:pic>
                    </a:graphicData>
                  </a:graphic>
                </wp:inline>
              </w:drawing>
            </w:r>
          </w:p>
          <w:p w14:paraId="7DD5E05E" w14:textId="2CF248E8" w:rsidR="00D50E96" w:rsidRDefault="009C5958" w:rsidP="00ED44EB">
            <w:pPr>
              <w:rPr>
                <w:lang w:eastAsia="en-AU"/>
              </w:rPr>
            </w:pPr>
            <w:r>
              <w:rPr>
                <w:noProof/>
              </w:rPr>
              <w:lastRenderedPageBreak/>
              <w:drawing>
                <wp:inline distT="0" distB="0" distL="0" distR="0" wp14:anchorId="22E25C7E" wp14:editId="610314A8">
                  <wp:extent cx="5759450" cy="3235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9450" cy="3235960"/>
                          </a:xfrm>
                          <a:prstGeom prst="rect">
                            <a:avLst/>
                          </a:prstGeom>
                        </pic:spPr>
                      </pic:pic>
                    </a:graphicData>
                  </a:graphic>
                </wp:inline>
              </w:drawing>
            </w:r>
          </w:p>
          <w:p w14:paraId="110D748E" w14:textId="7F8A5746" w:rsidR="00D50E96" w:rsidRDefault="009C5958" w:rsidP="00F65987">
            <w:pPr>
              <w:rPr>
                <w:sz w:val="22"/>
                <w:szCs w:val="22"/>
                <w:lang w:eastAsia="en-AU"/>
              </w:rPr>
            </w:pPr>
            <w:r>
              <w:rPr>
                <w:noProof/>
              </w:rPr>
              <w:drawing>
                <wp:inline distT="0" distB="0" distL="0" distR="0" wp14:anchorId="794315EE" wp14:editId="1DAD5542">
                  <wp:extent cx="5759450" cy="3286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9450" cy="3286125"/>
                          </a:xfrm>
                          <a:prstGeom prst="rect">
                            <a:avLst/>
                          </a:prstGeom>
                        </pic:spPr>
                      </pic:pic>
                    </a:graphicData>
                  </a:graphic>
                </wp:inline>
              </w:drawing>
            </w:r>
          </w:p>
        </w:tc>
      </w:tr>
    </w:tbl>
    <w:p w14:paraId="6255DE08" w14:textId="2B5EAB26" w:rsidR="00D165CE" w:rsidRDefault="00D165CE" w:rsidP="00D165CE">
      <w:pPr>
        <w:pStyle w:val="Heading3"/>
      </w:pPr>
      <w:bookmarkStart w:id="49" w:name="_Toc28079072"/>
      <w:r>
        <w:lastRenderedPageBreak/>
        <w:t xml:space="preserve">Task 4: Review </w:t>
      </w:r>
      <w:r w:rsidR="00E0611B">
        <w:t>p</w:t>
      </w:r>
      <w:r>
        <w:t>rototype</w:t>
      </w:r>
      <w:bookmarkEnd w:id="49"/>
    </w:p>
    <w:p w14:paraId="39FB0F08" w14:textId="0DA1AF90" w:rsidR="0061441D" w:rsidRDefault="0061441D" w:rsidP="00D165CE">
      <w:r w:rsidRPr="0061441D">
        <w:t>You now need to</w:t>
      </w:r>
      <w:r w:rsidR="00D165CE" w:rsidRPr="0061441D">
        <w:t xml:space="preserve"> </w:t>
      </w:r>
      <w:r w:rsidR="00C46725" w:rsidRPr="0061441D">
        <w:t>review</w:t>
      </w:r>
      <w:r w:rsidR="00D165CE" w:rsidRPr="0061441D">
        <w:t xml:space="preserve"> the prototype </w:t>
      </w:r>
      <w:r w:rsidR="00C46725" w:rsidRPr="0061441D">
        <w:t>with</w:t>
      </w:r>
      <w:r w:rsidR="00D165CE" w:rsidRPr="0061441D">
        <w:t xml:space="preserve"> the client</w:t>
      </w:r>
      <w:r>
        <w:t xml:space="preserve"> in a role play</w:t>
      </w:r>
      <w:r w:rsidR="00C46725" w:rsidRPr="0061441D">
        <w:t xml:space="preserve">, </w:t>
      </w:r>
      <w:r>
        <w:t>and consult</w:t>
      </w:r>
      <w:r w:rsidR="00C46725" w:rsidRPr="0061441D">
        <w:t xml:space="preserve"> </w:t>
      </w:r>
      <w:r>
        <w:t xml:space="preserve">with </w:t>
      </w:r>
      <w:r w:rsidR="00C46725" w:rsidRPr="0061441D">
        <w:t>the</w:t>
      </w:r>
      <w:r>
        <w:t>m</w:t>
      </w:r>
      <w:r w:rsidR="00C46725" w:rsidRPr="0061441D">
        <w:t xml:space="preserve"> on the design</w:t>
      </w:r>
      <w:r w:rsidR="00D165CE" w:rsidRPr="0061441D">
        <w:t>.</w:t>
      </w:r>
    </w:p>
    <w:p w14:paraId="7C1A8030" w14:textId="2924DAAA" w:rsidR="0061441D" w:rsidRPr="0002211E" w:rsidRDefault="0061441D" w:rsidP="001C4096">
      <w:pPr>
        <w:pStyle w:val="Bulletlist"/>
      </w:pPr>
      <w:r w:rsidRPr="0002211E">
        <w:t>For face-to-face students, your assessor will observe the role play</w:t>
      </w:r>
      <w:r>
        <w:t xml:space="preserve"> and complete Observation Checklist 1.</w:t>
      </w:r>
    </w:p>
    <w:p w14:paraId="1FB4BA69" w14:textId="77777777" w:rsidR="0061441D" w:rsidRDefault="0061441D" w:rsidP="001C4096">
      <w:pPr>
        <w:pStyle w:val="Bulletlist"/>
      </w:pPr>
      <w:r w:rsidRPr="0002211E">
        <w:t>For online students, make an appointment with your assessor for an online meeting.</w:t>
      </w:r>
    </w:p>
    <w:p w14:paraId="29CFA761" w14:textId="77777777" w:rsidR="0061441D" w:rsidRDefault="0061441D" w:rsidP="0061441D">
      <w:pPr>
        <w:rPr>
          <w:lang w:eastAsia="en-AU"/>
        </w:rPr>
      </w:pPr>
      <w:r>
        <w:rPr>
          <w:lang w:eastAsia="en-AU"/>
        </w:rPr>
        <w:lastRenderedPageBreak/>
        <w:t>Role play par</w:t>
      </w:r>
      <w:r w:rsidRPr="0002211E">
        <w:t>t</w:t>
      </w:r>
      <w:r>
        <w:rPr>
          <w:lang w:eastAsia="en-AU"/>
        </w:rPr>
        <w:t>icipants:</w:t>
      </w:r>
    </w:p>
    <w:p w14:paraId="1E550DC8" w14:textId="6061578D" w:rsidR="0061441D" w:rsidRPr="0002211E" w:rsidRDefault="0061441D" w:rsidP="001C4096">
      <w:pPr>
        <w:pStyle w:val="Bulletlist"/>
      </w:pPr>
      <w:r>
        <w:rPr>
          <w:b/>
        </w:rPr>
        <w:t>Client</w:t>
      </w:r>
      <w:r w:rsidRPr="0002211E">
        <w:t xml:space="preserve"> </w:t>
      </w:r>
      <w:r>
        <w:t>– arrange for another person to act as the client</w:t>
      </w:r>
    </w:p>
    <w:p w14:paraId="3FFE6775" w14:textId="6556C7E1" w:rsidR="0061441D" w:rsidRPr="0002211E" w:rsidRDefault="0061441D" w:rsidP="001C4096">
      <w:pPr>
        <w:pStyle w:val="Bulletlist"/>
      </w:pPr>
      <w:r>
        <w:rPr>
          <w:b/>
          <w:lang w:eastAsia="en-AU"/>
        </w:rPr>
        <w:t>Developer</w:t>
      </w:r>
      <w:r w:rsidRPr="0002211E">
        <w:t xml:space="preserve"> (this is you).</w:t>
      </w:r>
    </w:p>
    <w:p w14:paraId="1333C063" w14:textId="217E03C2" w:rsidR="00D165CE" w:rsidRPr="0061441D" w:rsidRDefault="00D165CE" w:rsidP="00D165CE">
      <w:pPr>
        <w:rPr>
          <w:szCs w:val="24"/>
        </w:rPr>
      </w:pPr>
      <w:r w:rsidRPr="0061441D">
        <w:rPr>
          <w:szCs w:val="24"/>
        </w:rPr>
        <w:t>After</w:t>
      </w:r>
      <w:r w:rsidR="00E37956" w:rsidRPr="0061441D">
        <w:rPr>
          <w:szCs w:val="24"/>
        </w:rPr>
        <w:t xml:space="preserve"> presenting</w:t>
      </w:r>
      <w:r w:rsidRPr="0061441D">
        <w:rPr>
          <w:szCs w:val="24"/>
        </w:rPr>
        <w:t xml:space="preserve"> the prototype</w:t>
      </w:r>
      <w:r w:rsidR="00E37956" w:rsidRPr="0061441D">
        <w:rPr>
          <w:szCs w:val="24"/>
        </w:rPr>
        <w:t>,</w:t>
      </w:r>
      <w:r w:rsidRPr="0061441D">
        <w:rPr>
          <w:szCs w:val="24"/>
        </w:rPr>
        <w:t xml:space="preserve"> document </w:t>
      </w:r>
      <w:r w:rsidR="00E37956" w:rsidRPr="0061441D">
        <w:rPr>
          <w:szCs w:val="24"/>
        </w:rPr>
        <w:t xml:space="preserve">any feedback, </w:t>
      </w:r>
      <w:r w:rsidRPr="0061441D">
        <w:rPr>
          <w:szCs w:val="24"/>
        </w:rPr>
        <w:t>editing or actions required in</w:t>
      </w:r>
      <w:r w:rsidRPr="0061441D">
        <w:rPr>
          <w:b/>
          <w:szCs w:val="24"/>
          <w:lang w:eastAsia="en-AU"/>
        </w:rPr>
        <w:t xml:space="preserve"> </w:t>
      </w:r>
      <w:r w:rsidRPr="0061441D">
        <w:rPr>
          <w:b/>
          <w:szCs w:val="24"/>
          <w:lang w:eastAsia="en-AU"/>
        </w:rPr>
        <w:fldChar w:fldCharType="begin"/>
      </w:r>
      <w:r w:rsidRPr="0061441D">
        <w:rPr>
          <w:b/>
          <w:szCs w:val="24"/>
          <w:lang w:eastAsia="en-AU"/>
        </w:rPr>
        <w:instrText xml:space="preserve"> REF _Ref22736330 \h  \* MERGEFORMAT </w:instrText>
      </w:r>
      <w:r w:rsidRPr="0061441D">
        <w:rPr>
          <w:b/>
          <w:szCs w:val="24"/>
          <w:lang w:eastAsia="en-AU"/>
        </w:rPr>
      </w:r>
      <w:r w:rsidRPr="0061441D">
        <w:rPr>
          <w:b/>
          <w:szCs w:val="24"/>
          <w:lang w:eastAsia="en-AU"/>
        </w:rPr>
        <w:fldChar w:fldCharType="separate"/>
      </w:r>
      <w:r w:rsidR="007D3B37" w:rsidRPr="007D3B37">
        <w:rPr>
          <w:b/>
          <w:szCs w:val="24"/>
        </w:rPr>
        <w:t xml:space="preserve">Table </w:t>
      </w:r>
      <w:r w:rsidR="007D3B37" w:rsidRPr="007D3B37">
        <w:rPr>
          <w:b/>
          <w:noProof/>
          <w:szCs w:val="24"/>
        </w:rPr>
        <w:t>6</w:t>
      </w:r>
      <w:r w:rsidR="007D3B37" w:rsidRPr="007D3B37">
        <w:rPr>
          <w:b/>
          <w:szCs w:val="24"/>
        </w:rPr>
        <w:t xml:space="preserve"> - Prototype review</w:t>
      </w:r>
      <w:r w:rsidRPr="0061441D">
        <w:rPr>
          <w:b/>
          <w:szCs w:val="24"/>
          <w:lang w:eastAsia="en-AU"/>
        </w:rPr>
        <w:fldChar w:fldCharType="end"/>
      </w:r>
      <w:r w:rsidRPr="0061441D">
        <w:rPr>
          <w:szCs w:val="24"/>
        </w:rPr>
        <w:t xml:space="preserve">. Add additional rows </w:t>
      </w:r>
      <w:r w:rsidR="0061441D" w:rsidRPr="0061441D">
        <w:rPr>
          <w:szCs w:val="24"/>
        </w:rPr>
        <w:t>as required.</w:t>
      </w:r>
    </w:p>
    <w:p w14:paraId="43684385" w14:textId="09759198" w:rsidR="00D165CE" w:rsidRDefault="00D165CE" w:rsidP="00D165CE">
      <w:pPr>
        <w:pStyle w:val="Caption"/>
        <w:keepNext/>
      </w:pPr>
      <w:bookmarkStart w:id="50" w:name="_Ref22736330"/>
      <w:r>
        <w:t xml:space="preserve">Table </w:t>
      </w:r>
      <w:r w:rsidR="00494E5F">
        <w:rPr>
          <w:noProof/>
        </w:rPr>
        <w:fldChar w:fldCharType="begin"/>
      </w:r>
      <w:r w:rsidR="00494E5F">
        <w:rPr>
          <w:noProof/>
        </w:rPr>
        <w:instrText xml:space="preserve"> SEQ Table \* ARABIC </w:instrText>
      </w:r>
      <w:r w:rsidR="00494E5F">
        <w:rPr>
          <w:noProof/>
        </w:rPr>
        <w:fldChar w:fldCharType="separate"/>
      </w:r>
      <w:r w:rsidR="007D3B37">
        <w:rPr>
          <w:noProof/>
        </w:rPr>
        <w:t>6</w:t>
      </w:r>
      <w:r w:rsidR="00494E5F">
        <w:rPr>
          <w:noProof/>
        </w:rPr>
        <w:fldChar w:fldCharType="end"/>
      </w:r>
      <w:r>
        <w:t xml:space="preserve"> - Prototype </w:t>
      </w:r>
      <w:r w:rsidR="00E0611B">
        <w:t>r</w:t>
      </w:r>
      <w:r>
        <w:t>eview</w:t>
      </w:r>
      <w:bookmarkEnd w:id="50"/>
    </w:p>
    <w:tbl>
      <w:tblPr>
        <w:tblStyle w:val="TableGrid"/>
        <w:tblW w:w="0" w:type="auto"/>
        <w:tblLook w:val="04A0" w:firstRow="1" w:lastRow="0" w:firstColumn="1" w:lastColumn="0" w:noHBand="0" w:noVBand="1"/>
      </w:tblPr>
      <w:tblGrid>
        <w:gridCol w:w="1555"/>
        <w:gridCol w:w="2975"/>
        <w:gridCol w:w="2265"/>
        <w:gridCol w:w="2265"/>
      </w:tblGrid>
      <w:tr w:rsidR="00D165CE" w14:paraId="1F164903" w14:textId="77777777" w:rsidTr="00D165CE">
        <w:trPr>
          <w:cnfStyle w:val="100000000000" w:firstRow="1" w:lastRow="0" w:firstColumn="0" w:lastColumn="0" w:oddVBand="0" w:evenVBand="0" w:oddHBand="0" w:evenHBand="0" w:firstRowFirstColumn="0" w:firstRowLastColumn="0" w:lastRowFirstColumn="0" w:lastRowLastColumn="0"/>
        </w:trPr>
        <w:tc>
          <w:tcPr>
            <w:tcW w:w="1555" w:type="dxa"/>
          </w:tcPr>
          <w:p w14:paraId="11F32FF1" w14:textId="77777777" w:rsidR="00D165CE" w:rsidRDefault="00D165CE" w:rsidP="00441977">
            <w:pPr>
              <w:rPr>
                <w:lang w:eastAsia="en-AU"/>
              </w:rPr>
            </w:pPr>
            <w:r>
              <w:rPr>
                <w:lang w:eastAsia="en-AU"/>
              </w:rPr>
              <w:t xml:space="preserve">Date </w:t>
            </w:r>
          </w:p>
        </w:tc>
        <w:tc>
          <w:tcPr>
            <w:tcW w:w="2975" w:type="dxa"/>
          </w:tcPr>
          <w:p w14:paraId="3982F63C" w14:textId="77777777" w:rsidR="00D165CE" w:rsidRDefault="00D165CE" w:rsidP="00441977">
            <w:pPr>
              <w:rPr>
                <w:lang w:eastAsia="en-AU"/>
              </w:rPr>
            </w:pPr>
            <w:r>
              <w:rPr>
                <w:lang w:eastAsia="en-AU"/>
              </w:rPr>
              <w:t>Comments</w:t>
            </w:r>
          </w:p>
        </w:tc>
        <w:tc>
          <w:tcPr>
            <w:tcW w:w="2265" w:type="dxa"/>
          </w:tcPr>
          <w:p w14:paraId="702D32C9" w14:textId="77777777" w:rsidR="00D165CE" w:rsidRDefault="00D165CE" w:rsidP="00441977">
            <w:pPr>
              <w:rPr>
                <w:lang w:eastAsia="en-AU"/>
              </w:rPr>
            </w:pPr>
            <w:r>
              <w:rPr>
                <w:lang w:eastAsia="en-AU"/>
              </w:rPr>
              <w:t>Signature (client)</w:t>
            </w:r>
          </w:p>
        </w:tc>
        <w:tc>
          <w:tcPr>
            <w:tcW w:w="2265" w:type="dxa"/>
          </w:tcPr>
          <w:p w14:paraId="110244CE" w14:textId="77777777" w:rsidR="00D165CE" w:rsidRDefault="00D165CE" w:rsidP="00441977">
            <w:pPr>
              <w:rPr>
                <w:lang w:eastAsia="en-AU"/>
              </w:rPr>
            </w:pPr>
            <w:r>
              <w:rPr>
                <w:lang w:eastAsia="en-AU"/>
              </w:rPr>
              <w:t>Actions (student)</w:t>
            </w:r>
          </w:p>
        </w:tc>
      </w:tr>
      <w:tr w:rsidR="00D165CE" w14:paraId="495F35B3" w14:textId="77777777" w:rsidTr="00D165CE">
        <w:tc>
          <w:tcPr>
            <w:tcW w:w="1555" w:type="dxa"/>
          </w:tcPr>
          <w:p w14:paraId="34FBB814" w14:textId="77777777" w:rsidR="00D165CE" w:rsidRDefault="00D165CE" w:rsidP="00441977">
            <w:pPr>
              <w:rPr>
                <w:lang w:eastAsia="en-AU"/>
              </w:rPr>
            </w:pPr>
          </w:p>
        </w:tc>
        <w:tc>
          <w:tcPr>
            <w:tcW w:w="2975" w:type="dxa"/>
          </w:tcPr>
          <w:p w14:paraId="37D1B5C0" w14:textId="77777777" w:rsidR="00D165CE" w:rsidRDefault="00D165CE" w:rsidP="00441977">
            <w:pPr>
              <w:rPr>
                <w:lang w:eastAsia="en-AU"/>
              </w:rPr>
            </w:pPr>
          </w:p>
        </w:tc>
        <w:tc>
          <w:tcPr>
            <w:tcW w:w="2265" w:type="dxa"/>
          </w:tcPr>
          <w:p w14:paraId="03366277" w14:textId="77777777" w:rsidR="00D165CE" w:rsidRDefault="00D165CE" w:rsidP="00441977">
            <w:pPr>
              <w:rPr>
                <w:lang w:eastAsia="en-AU"/>
              </w:rPr>
            </w:pPr>
          </w:p>
        </w:tc>
        <w:tc>
          <w:tcPr>
            <w:tcW w:w="2265" w:type="dxa"/>
          </w:tcPr>
          <w:p w14:paraId="586C2F4B" w14:textId="77777777" w:rsidR="00D165CE" w:rsidRDefault="00D165CE" w:rsidP="00441977">
            <w:pPr>
              <w:rPr>
                <w:lang w:eastAsia="en-AU"/>
              </w:rPr>
            </w:pPr>
          </w:p>
        </w:tc>
      </w:tr>
      <w:tr w:rsidR="00D165CE" w14:paraId="271EDC27" w14:textId="77777777" w:rsidTr="00D165CE">
        <w:tc>
          <w:tcPr>
            <w:tcW w:w="1555" w:type="dxa"/>
          </w:tcPr>
          <w:p w14:paraId="649C029F" w14:textId="77777777" w:rsidR="00D165CE" w:rsidRDefault="00D165CE" w:rsidP="00441977">
            <w:pPr>
              <w:rPr>
                <w:lang w:eastAsia="en-AU"/>
              </w:rPr>
            </w:pPr>
          </w:p>
        </w:tc>
        <w:tc>
          <w:tcPr>
            <w:tcW w:w="2975" w:type="dxa"/>
          </w:tcPr>
          <w:p w14:paraId="501D6B7F" w14:textId="77777777" w:rsidR="00D165CE" w:rsidRDefault="00D165CE" w:rsidP="00441977">
            <w:pPr>
              <w:rPr>
                <w:lang w:eastAsia="en-AU"/>
              </w:rPr>
            </w:pPr>
          </w:p>
        </w:tc>
        <w:tc>
          <w:tcPr>
            <w:tcW w:w="2265" w:type="dxa"/>
          </w:tcPr>
          <w:p w14:paraId="13B1C9E5" w14:textId="77777777" w:rsidR="00D165CE" w:rsidRDefault="00D165CE" w:rsidP="00441977">
            <w:pPr>
              <w:rPr>
                <w:lang w:eastAsia="en-AU"/>
              </w:rPr>
            </w:pPr>
          </w:p>
        </w:tc>
        <w:tc>
          <w:tcPr>
            <w:tcW w:w="2265" w:type="dxa"/>
          </w:tcPr>
          <w:p w14:paraId="269B191B" w14:textId="77777777" w:rsidR="00D165CE" w:rsidRDefault="00D165CE" w:rsidP="00441977">
            <w:pPr>
              <w:rPr>
                <w:lang w:eastAsia="en-AU"/>
              </w:rPr>
            </w:pPr>
          </w:p>
        </w:tc>
      </w:tr>
    </w:tbl>
    <w:p w14:paraId="5A1B8DB5" w14:textId="1FA1F4DA" w:rsidR="00B60FB1" w:rsidRDefault="00B60FB1" w:rsidP="00B60FB1">
      <w:pPr>
        <w:pStyle w:val="Heading3"/>
      </w:pPr>
      <w:bookmarkStart w:id="51" w:name="_Toc28079073"/>
      <w:r>
        <w:t xml:space="preserve">Task 5: Develop </w:t>
      </w:r>
      <w:r w:rsidR="00E0611B">
        <w:t>d</w:t>
      </w:r>
      <w:r w:rsidR="001D099A">
        <w:t>omain</w:t>
      </w:r>
      <w:bookmarkEnd w:id="51"/>
    </w:p>
    <w:p w14:paraId="65FDEF3D" w14:textId="33D64008" w:rsidR="00E0611B" w:rsidRDefault="00343CD4" w:rsidP="00540AC6">
      <w:pPr>
        <w:rPr>
          <w:rFonts w:eastAsia="Times New Roman"/>
          <w:b/>
          <w:noProof/>
          <w:color w:val="2D739F"/>
          <w:kern w:val="22"/>
          <w:sz w:val="32"/>
          <w:szCs w:val="32"/>
          <w:lang w:eastAsia="en-AU"/>
        </w:rPr>
      </w:pPr>
      <w:r>
        <w:t xml:space="preserve">Create your domain classes and </w:t>
      </w:r>
      <w:r w:rsidR="006E60E1" w:rsidRPr="00ED44EB">
        <w:t>write</w:t>
      </w:r>
      <w:r w:rsidR="00DD1030">
        <w:t xml:space="preserve"> code for all </w:t>
      </w:r>
      <w:r w:rsidR="001D099A" w:rsidRPr="00ED44EB">
        <w:t xml:space="preserve">the </w:t>
      </w:r>
      <w:r w:rsidR="006E60E1" w:rsidRPr="00ED44EB">
        <w:t xml:space="preserve">relevant </w:t>
      </w:r>
      <w:r w:rsidR="001D099A" w:rsidRPr="00ED44EB">
        <w:t>classes</w:t>
      </w:r>
      <w:r w:rsidR="005A2B49" w:rsidRPr="00ED44EB">
        <w:t xml:space="preserve"> included in the project</w:t>
      </w:r>
      <w:r w:rsidR="001D099A" w:rsidRPr="00ED44EB">
        <w:t>. Th</w:t>
      </w:r>
      <w:r w:rsidR="006E60E1" w:rsidRPr="00ED44EB">
        <w:t xml:space="preserve">e domain </w:t>
      </w:r>
      <w:r w:rsidR="006E60E1" w:rsidRPr="00E0611B">
        <w:rPr>
          <w:b/>
          <w:lang w:eastAsia="en-AU"/>
        </w:rPr>
        <w:t>cannot</w:t>
      </w:r>
      <w:r w:rsidR="001D099A" w:rsidRPr="00ED44EB">
        <w:t xml:space="preserve"> </w:t>
      </w:r>
      <w:r w:rsidR="006E60E1" w:rsidRPr="00ED44EB">
        <w:t xml:space="preserve">contain any </w:t>
      </w:r>
      <w:r w:rsidR="001D099A" w:rsidRPr="00ED44EB">
        <w:t xml:space="preserve">data persistence </w:t>
      </w:r>
      <w:r w:rsidR="006E60E1" w:rsidRPr="00ED44EB">
        <w:t>logic;</w:t>
      </w:r>
      <w:r w:rsidR="001D099A" w:rsidRPr="00ED44EB">
        <w:t xml:space="preserve"> </w:t>
      </w:r>
      <w:r w:rsidR="006E60E1" w:rsidRPr="00ED44EB">
        <w:t>all responsibilit</w:t>
      </w:r>
      <w:r w:rsidR="005A2B49" w:rsidRPr="00ED44EB">
        <w:t>ies</w:t>
      </w:r>
      <w:r w:rsidR="006E60E1" w:rsidRPr="00ED44EB">
        <w:t xml:space="preserve"> for persistence</w:t>
      </w:r>
      <w:r w:rsidR="001D099A" w:rsidRPr="00ED44EB">
        <w:t xml:space="preserve"> </w:t>
      </w:r>
      <w:r w:rsidR="005A2B49" w:rsidRPr="00ED44EB">
        <w:t>must be included in</w:t>
      </w:r>
      <w:r w:rsidR="006E60E1" w:rsidRPr="00ED44EB">
        <w:t xml:space="preserve"> the </w:t>
      </w:r>
      <w:r w:rsidR="001D099A" w:rsidRPr="00ED44EB">
        <w:t xml:space="preserve">data access layer. </w:t>
      </w:r>
      <w:bookmarkStart w:id="52" w:name="_Toc28079074"/>
    </w:p>
    <w:p w14:paraId="6244121B" w14:textId="2193E15E" w:rsidR="001D099A" w:rsidRDefault="001D099A" w:rsidP="001D099A">
      <w:pPr>
        <w:pStyle w:val="Heading3"/>
      </w:pPr>
      <w:r>
        <w:t xml:space="preserve">Task 6: Develop </w:t>
      </w:r>
      <w:r w:rsidR="00E0611B">
        <w:t>data access layer</w:t>
      </w:r>
      <w:bookmarkEnd w:id="52"/>
    </w:p>
    <w:p w14:paraId="68779350" w14:textId="34D68239" w:rsidR="001D099A" w:rsidRDefault="00A952C3" w:rsidP="00ED44EB">
      <w:pPr>
        <w:rPr>
          <w:lang w:eastAsia="en-AU"/>
        </w:rPr>
      </w:pPr>
      <w:r>
        <w:rPr>
          <w:lang w:eastAsia="en-AU"/>
        </w:rPr>
        <w:t xml:space="preserve">Create the required Data access layer class(es) </w:t>
      </w:r>
      <w:r w:rsidR="009E4829">
        <w:rPr>
          <w:lang w:eastAsia="en-AU"/>
        </w:rPr>
        <w:t>responsible for inserting, updating, deleting and ret</w:t>
      </w:r>
      <w:r w:rsidR="00122087">
        <w:rPr>
          <w:lang w:eastAsia="en-AU"/>
        </w:rPr>
        <w:t>rieving data from the database.</w:t>
      </w:r>
    </w:p>
    <w:p w14:paraId="4E5B476B" w14:textId="22ECB3CB" w:rsidR="00122087" w:rsidRDefault="00122087" w:rsidP="00ED44EB">
      <w:pPr>
        <w:rPr>
          <w:lang w:eastAsia="en-AU"/>
        </w:rPr>
      </w:pPr>
      <w:r>
        <w:rPr>
          <w:lang w:eastAsia="en-AU"/>
        </w:rPr>
        <w:t>To achieve this</w:t>
      </w:r>
      <w:r w:rsidR="00BF13C2">
        <w:rPr>
          <w:lang w:eastAsia="en-AU"/>
        </w:rPr>
        <w:t>,</w:t>
      </w:r>
      <w:r>
        <w:rPr>
          <w:lang w:eastAsia="en-AU"/>
        </w:rPr>
        <w:t xml:space="preserve"> you will need to select and reference an Application Programming Interface (API) for connecting with a database. </w:t>
      </w:r>
      <w:r w:rsidR="00EA6507">
        <w:rPr>
          <w:lang w:eastAsia="en-AU"/>
        </w:rPr>
        <w:t xml:space="preserve">Document the </w:t>
      </w:r>
      <w:r w:rsidR="002144AE">
        <w:rPr>
          <w:lang w:eastAsia="en-AU"/>
        </w:rPr>
        <w:t xml:space="preserve">API and </w:t>
      </w:r>
      <w:r w:rsidR="00EA6507">
        <w:rPr>
          <w:lang w:eastAsia="en-AU"/>
        </w:rPr>
        <w:t xml:space="preserve">database connectivity details using internal XML comments in the relevant classes. </w:t>
      </w:r>
    </w:p>
    <w:p w14:paraId="7996A3C8" w14:textId="5144CB2C" w:rsidR="00BF13C2" w:rsidRDefault="001E2755" w:rsidP="00ED44EB">
      <w:r>
        <w:rPr>
          <w:lang w:eastAsia="en-AU"/>
        </w:rPr>
        <w:t>Use the provided</w:t>
      </w:r>
      <w:r w:rsidR="009E4829">
        <w:rPr>
          <w:lang w:eastAsia="en-AU"/>
        </w:rPr>
        <w:t xml:space="preserve"> SQL script </w:t>
      </w:r>
      <w:r w:rsidR="009E4829" w:rsidRPr="00E115AE">
        <w:rPr>
          <w:b/>
          <w:lang w:eastAsia="en-AU"/>
        </w:rPr>
        <w:t>DB_Script.sql</w:t>
      </w:r>
      <w:r>
        <w:rPr>
          <w:b/>
          <w:lang w:eastAsia="en-AU"/>
        </w:rPr>
        <w:t xml:space="preserve"> </w:t>
      </w:r>
      <w:r w:rsidR="00BF13C2">
        <w:rPr>
          <w:lang w:eastAsia="en-AU"/>
        </w:rPr>
        <w:t>to create</w:t>
      </w:r>
      <w:r w:rsidR="00122087">
        <w:rPr>
          <w:lang w:eastAsia="en-AU"/>
        </w:rPr>
        <w:t xml:space="preserve"> the database.</w:t>
      </w:r>
      <w:r w:rsidR="00BF13C2">
        <w:rPr>
          <w:lang w:eastAsia="en-AU"/>
        </w:rPr>
        <w:t xml:space="preserve"> </w:t>
      </w:r>
      <w:r>
        <w:rPr>
          <w:lang w:eastAsia="en-AU"/>
        </w:rPr>
        <w:t>Executing</w:t>
      </w:r>
      <w:r w:rsidR="00E115AE">
        <w:rPr>
          <w:lang w:eastAsia="en-AU"/>
        </w:rPr>
        <w:t xml:space="preserve"> this script will create a database named </w:t>
      </w:r>
      <w:r w:rsidR="00E115AE" w:rsidRPr="00177CFF">
        <w:rPr>
          <w:b/>
          <w:lang w:eastAsia="en-AU"/>
        </w:rPr>
        <w:t>OrderManagementDb,</w:t>
      </w:r>
      <w:r w:rsidR="00A80EAB">
        <w:t xml:space="preserve"> which contains all </w:t>
      </w:r>
      <w:r w:rsidR="00E115AE" w:rsidRPr="00ED44EB">
        <w:t>the database tables</w:t>
      </w:r>
      <w:r w:rsidR="00177CFF" w:rsidRPr="00ED44EB">
        <w:t xml:space="preserve"> and initial data for </w:t>
      </w:r>
      <w:r w:rsidR="00177CFF" w:rsidRPr="00177CFF">
        <w:rPr>
          <w:b/>
          <w:lang w:eastAsia="en-AU"/>
        </w:rPr>
        <w:t>Stock I</w:t>
      </w:r>
      <w:r w:rsidR="00E115AE" w:rsidRPr="00177CFF">
        <w:rPr>
          <w:b/>
          <w:lang w:eastAsia="en-AU"/>
        </w:rPr>
        <w:t>tems</w:t>
      </w:r>
      <w:r w:rsidR="00BF13C2">
        <w:t>.</w:t>
      </w:r>
    </w:p>
    <w:p w14:paraId="674496A1" w14:textId="7557D558" w:rsidR="00BF13C2" w:rsidRDefault="00BF13C2" w:rsidP="00ED44EB">
      <w:r w:rsidRPr="00447028">
        <w:rPr>
          <w:lang w:eastAsia="en-AU"/>
        </w:rPr>
        <w:t>C</w:t>
      </w:r>
      <w:r w:rsidR="00ED42AB" w:rsidRPr="00447028">
        <w:rPr>
          <w:lang w:eastAsia="en-AU"/>
        </w:rPr>
        <w:t>reate and manage</w:t>
      </w:r>
      <w:r w:rsidRPr="00447028">
        <w:rPr>
          <w:lang w:eastAsia="en-AU"/>
        </w:rPr>
        <w:t xml:space="preserve"> the connection string</w:t>
      </w:r>
      <w:r w:rsidR="00C1355F" w:rsidRPr="00447028">
        <w:rPr>
          <w:lang w:eastAsia="en-AU"/>
        </w:rPr>
        <w:t xml:space="preserve"> to </w:t>
      </w:r>
      <w:r w:rsidR="00043995" w:rsidRPr="00447028">
        <w:rPr>
          <w:lang w:eastAsia="en-AU"/>
        </w:rPr>
        <w:t>connect to the database.</w:t>
      </w:r>
      <w:r w:rsidR="00E56F15" w:rsidRPr="00447028">
        <w:rPr>
          <w:lang w:eastAsia="en-AU"/>
        </w:rPr>
        <w:t xml:space="preserve"> </w:t>
      </w:r>
    </w:p>
    <w:p w14:paraId="34406092" w14:textId="18078887" w:rsidR="0095607F" w:rsidRDefault="0095607F" w:rsidP="0095607F">
      <w:pPr>
        <w:pStyle w:val="Heading3"/>
      </w:pPr>
      <w:bookmarkStart w:id="53" w:name="_Toc28079075"/>
      <w:r>
        <w:t xml:space="preserve">Task 7: Develop </w:t>
      </w:r>
      <w:r w:rsidR="00D26039">
        <w:t xml:space="preserve">the </w:t>
      </w:r>
      <w:r w:rsidR="00E0611B">
        <w:t xml:space="preserve">application logic </w:t>
      </w:r>
      <w:bookmarkEnd w:id="53"/>
    </w:p>
    <w:p w14:paraId="1A938831" w14:textId="4500567A" w:rsidR="00540AC6" w:rsidRDefault="00D26039" w:rsidP="00540AC6">
      <w:pPr>
        <w:rPr>
          <w:lang w:eastAsia="en-AU"/>
        </w:rPr>
      </w:pPr>
      <w:r>
        <w:t>Create the application logic to suit the requirements.</w:t>
      </w:r>
    </w:p>
    <w:p w14:paraId="7392A63D" w14:textId="189C5A05" w:rsidR="001A160F" w:rsidRDefault="001A160F" w:rsidP="001A160F">
      <w:pPr>
        <w:pStyle w:val="Heading3"/>
      </w:pPr>
      <w:bookmarkStart w:id="54" w:name="_Toc28079076"/>
      <w:r>
        <w:t xml:space="preserve">Task 8: Build </w:t>
      </w:r>
      <w:r w:rsidR="00E0611B">
        <w:t>user interface</w:t>
      </w:r>
      <w:bookmarkEnd w:id="54"/>
    </w:p>
    <w:p w14:paraId="5C0069F8" w14:textId="2AEF9CA4" w:rsidR="00B60FB1" w:rsidRPr="004940FA" w:rsidRDefault="00713645" w:rsidP="00ED44EB">
      <w:pPr>
        <w:rPr>
          <w:b/>
        </w:rPr>
      </w:pPr>
      <w:r>
        <w:rPr>
          <w:lang w:eastAsia="en-AU"/>
        </w:rPr>
        <w:t>B</w:t>
      </w:r>
      <w:r w:rsidR="006A03F9" w:rsidRPr="000F438A">
        <w:rPr>
          <w:lang w:eastAsia="en-AU"/>
        </w:rPr>
        <w:t xml:space="preserve">uild the </w:t>
      </w:r>
      <w:r w:rsidR="00E0611B" w:rsidRPr="000F438A">
        <w:rPr>
          <w:lang w:eastAsia="en-AU"/>
        </w:rPr>
        <w:t xml:space="preserve">user interface </w:t>
      </w:r>
      <w:r w:rsidR="006E60E1">
        <w:rPr>
          <w:lang w:eastAsia="en-AU"/>
        </w:rPr>
        <w:t xml:space="preserve">(presentation layer) </w:t>
      </w:r>
      <w:r w:rsidR="00CD2DD8">
        <w:rPr>
          <w:lang w:eastAsia="en-AU"/>
        </w:rPr>
        <w:t>with the required functionality, as determined by the prototype from</w:t>
      </w:r>
      <w:r w:rsidR="00CD2DD8" w:rsidRPr="004940FA">
        <w:rPr>
          <w:b/>
        </w:rPr>
        <w:fldChar w:fldCharType="begin"/>
      </w:r>
      <w:r w:rsidR="00CD2DD8" w:rsidRPr="004940FA">
        <w:rPr>
          <w:b/>
        </w:rPr>
        <w:instrText xml:space="preserve"> REF _Ref29826909 \h  \* MERGEFORMAT </w:instrText>
      </w:r>
      <w:r w:rsidR="00CD2DD8" w:rsidRPr="004940FA">
        <w:rPr>
          <w:b/>
        </w:rPr>
      </w:r>
      <w:r w:rsidR="00CD2DD8" w:rsidRPr="004940FA">
        <w:rPr>
          <w:b/>
        </w:rPr>
        <w:fldChar w:fldCharType="separate"/>
      </w:r>
      <w:r w:rsidR="000D5369">
        <w:rPr>
          <w:b/>
        </w:rPr>
        <w:t xml:space="preserve">: </w:t>
      </w:r>
      <w:r w:rsidR="007D3B37" w:rsidRPr="007D3B37">
        <w:rPr>
          <w:b/>
        </w:rPr>
        <w:t>Task 3: User interface</w:t>
      </w:r>
      <w:r w:rsidR="007D3B37">
        <w:t xml:space="preserve"> prototype</w:t>
      </w:r>
      <w:r w:rsidR="00CD2DD8" w:rsidRPr="004940FA">
        <w:rPr>
          <w:b/>
        </w:rPr>
        <w:fldChar w:fldCharType="end"/>
      </w:r>
      <w:r w:rsidR="00CD2DD8" w:rsidRPr="004940FA">
        <w:rPr>
          <w:b/>
        </w:rPr>
        <w:t>.</w:t>
      </w:r>
    </w:p>
    <w:p w14:paraId="16EE3A05" w14:textId="11BF5F5E" w:rsidR="00122087" w:rsidRPr="00ED44EB" w:rsidRDefault="00122087" w:rsidP="00441977">
      <w:r w:rsidRPr="00713645">
        <w:rPr>
          <w:b/>
          <w:szCs w:val="24"/>
          <w:lang w:eastAsia="en-AU"/>
        </w:rPr>
        <w:lastRenderedPageBreak/>
        <w:t>NOTE:</w:t>
      </w:r>
      <w:r w:rsidRPr="00ED44EB">
        <w:t xml:space="preserve"> Be sure to handle any exceptions from the lower layers in the application architecture e.g., data access layer. Use try/catch blocks and display an appropriate message for any excepti</w:t>
      </w:r>
      <w:r w:rsidR="00043995">
        <w:t>ons that may occur.</w:t>
      </w:r>
    </w:p>
    <w:p w14:paraId="4C348D02" w14:textId="0F9CAC0B" w:rsidR="003B5593" w:rsidRDefault="003B5593" w:rsidP="003B5593">
      <w:pPr>
        <w:pStyle w:val="Heading3"/>
      </w:pPr>
      <w:bookmarkStart w:id="55" w:name="_Toc28079077"/>
      <w:r>
        <w:t>Task</w:t>
      </w:r>
      <w:r w:rsidR="00885A0B">
        <w:t xml:space="preserve"> 9</w:t>
      </w:r>
      <w:r>
        <w:t xml:space="preserve">: Test </w:t>
      </w:r>
      <w:r w:rsidR="00E0611B">
        <w:t>a</w:t>
      </w:r>
      <w:r>
        <w:t>pplication</w:t>
      </w:r>
      <w:bookmarkEnd w:id="55"/>
    </w:p>
    <w:p w14:paraId="1712729A" w14:textId="4E96728E" w:rsidR="008E631A" w:rsidRDefault="000F438A" w:rsidP="00ED44EB">
      <w:pPr>
        <w:rPr>
          <w:lang w:eastAsia="en-AU"/>
        </w:rPr>
      </w:pPr>
      <w:r w:rsidRPr="000F438A">
        <w:rPr>
          <w:lang w:eastAsia="en-AU"/>
        </w:rPr>
        <w:t xml:space="preserve">For this </w:t>
      </w:r>
      <w:r w:rsidR="00B11B0D" w:rsidRPr="000F438A">
        <w:rPr>
          <w:lang w:eastAsia="en-AU"/>
        </w:rPr>
        <w:t>task,</w:t>
      </w:r>
      <w:r w:rsidRPr="000F438A">
        <w:rPr>
          <w:lang w:eastAsia="en-AU"/>
        </w:rPr>
        <w:t xml:space="preserve"> you are required </w:t>
      </w:r>
      <w:r>
        <w:rPr>
          <w:lang w:eastAsia="en-AU"/>
        </w:rPr>
        <w:t>to</w:t>
      </w:r>
      <w:r w:rsidR="006E60E1">
        <w:rPr>
          <w:lang w:eastAsia="en-AU"/>
        </w:rPr>
        <w:t xml:space="preserve"> design, develop and execute</w:t>
      </w:r>
      <w:r>
        <w:rPr>
          <w:lang w:eastAsia="en-AU"/>
        </w:rPr>
        <w:t xml:space="preserve"> </w:t>
      </w:r>
      <w:r w:rsidR="006E60E1">
        <w:rPr>
          <w:lang w:eastAsia="en-AU"/>
        </w:rPr>
        <w:t xml:space="preserve">tests </w:t>
      </w:r>
      <w:r w:rsidR="008202A1">
        <w:rPr>
          <w:lang w:eastAsia="en-AU"/>
        </w:rPr>
        <w:t>for</w:t>
      </w:r>
      <w:r w:rsidR="006E60E1">
        <w:rPr>
          <w:lang w:eastAsia="en-AU"/>
        </w:rPr>
        <w:t xml:space="preserve"> the application.</w:t>
      </w:r>
    </w:p>
    <w:p w14:paraId="39C32E80" w14:textId="6B5C8EA8" w:rsidR="00D85760" w:rsidRDefault="00D85760" w:rsidP="00D85760">
      <w:pPr>
        <w:pStyle w:val="Heading4"/>
      </w:pPr>
      <w:r>
        <w:t xml:space="preserve">Part A – Test </w:t>
      </w:r>
      <w:r w:rsidR="00836191">
        <w:t>p</w:t>
      </w:r>
      <w:r>
        <w:t>lan</w:t>
      </w:r>
    </w:p>
    <w:p w14:paraId="0FDBB2F4" w14:textId="77033E0C" w:rsidR="00D85760" w:rsidRPr="00702462" w:rsidRDefault="00713645" w:rsidP="00ED44EB">
      <w:pPr>
        <w:rPr>
          <w:lang w:eastAsia="en-AU"/>
        </w:rPr>
      </w:pPr>
      <w:r>
        <w:t>D</w:t>
      </w:r>
      <w:r w:rsidR="00D85760" w:rsidRPr="00ED44EB">
        <w:t>evelop a test plan for the application</w:t>
      </w:r>
      <w:r w:rsidR="00702462" w:rsidRPr="00ED44EB">
        <w:t xml:space="preserve"> and document the plan in </w:t>
      </w:r>
      <w:r w:rsidR="00702462" w:rsidRPr="00D85760">
        <w:rPr>
          <w:b/>
          <w:lang w:eastAsia="en-AU"/>
        </w:rPr>
        <w:fldChar w:fldCharType="begin"/>
      </w:r>
      <w:r w:rsidR="00702462" w:rsidRPr="00D85760">
        <w:rPr>
          <w:b/>
          <w:lang w:eastAsia="en-AU"/>
        </w:rPr>
        <w:instrText xml:space="preserve"> REF _Ref23246120 \h  \* MERGEFORMAT </w:instrText>
      </w:r>
      <w:r w:rsidR="00702462" w:rsidRPr="00D85760">
        <w:rPr>
          <w:b/>
          <w:lang w:eastAsia="en-AU"/>
        </w:rPr>
      </w:r>
      <w:r w:rsidR="00702462" w:rsidRPr="00D85760">
        <w:rPr>
          <w:b/>
          <w:lang w:eastAsia="en-AU"/>
        </w:rPr>
        <w:fldChar w:fldCharType="separate"/>
      </w:r>
      <w:r w:rsidR="007D3B37" w:rsidRPr="007D3B37">
        <w:rPr>
          <w:b/>
        </w:rPr>
        <w:t xml:space="preserve">Table </w:t>
      </w:r>
      <w:r w:rsidR="007D3B37" w:rsidRPr="007D3B37">
        <w:rPr>
          <w:b/>
          <w:noProof/>
        </w:rPr>
        <w:t>9</w:t>
      </w:r>
      <w:r w:rsidR="007D3B37" w:rsidRPr="007D3B37">
        <w:rPr>
          <w:b/>
        </w:rPr>
        <w:t xml:space="preserve"> - Test plan</w:t>
      </w:r>
      <w:r w:rsidR="00702462" w:rsidRPr="00D85760">
        <w:rPr>
          <w:b/>
          <w:lang w:eastAsia="en-AU"/>
        </w:rPr>
        <w:fldChar w:fldCharType="end"/>
      </w:r>
      <w:r w:rsidR="00702462">
        <w:rPr>
          <w:lang w:eastAsia="en-AU"/>
        </w:rPr>
        <w:t>.</w:t>
      </w:r>
    </w:p>
    <w:p w14:paraId="7A6CF4EE" w14:textId="77777777" w:rsidR="00702462" w:rsidRDefault="00702462" w:rsidP="00ED44EB">
      <w:pPr>
        <w:rPr>
          <w:lang w:eastAsia="en-AU"/>
        </w:rPr>
      </w:pPr>
      <w:r>
        <w:rPr>
          <w:lang w:eastAsia="en-AU"/>
        </w:rPr>
        <w:t>The test plan must include:</w:t>
      </w:r>
    </w:p>
    <w:p w14:paraId="40FD5ACD" w14:textId="113718E7" w:rsidR="00702462" w:rsidRPr="00D12501" w:rsidRDefault="00702462" w:rsidP="001C4096">
      <w:pPr>
        <w:pStyle w:val="Bulletlist"/>
        <w:rPr>
          <w:lang w:eastAsia="en-AU"/>
        </w:rPr>
      </w:pPr>
      <w:r w:rsidRPr="00D12501">
        <w:rPr>
          <w:lang w:eastAsia="en-AU"/>
        </w:rPr>
        <w:t>Scope</w:t>
      </w:r>
    </w:p>
    <w:p w14:paraId="52914C8E" w14:textId="6435E61B" w:rsidR="00702462" w:rsidRPr="00D12501" w:rsidRDefault="00DC4ED3" w:rsidP="001C4096">
      <w:pPr>
        <w:pStyle w:val="Bulletlist"/>
        <w:rPr>
          <w:lang w:eastAsia="en-AU"/>
        </w:rPr>
      </w:pPr>
      <w:r>
        <w:rPr>
          <w:lang w:eastAsia="en-AU"/>
        </w:rPr>
        <w:t>Test</w:t>
      </w:r>
      <w:r w:rsidR="00702462" w:rsidRPr="00D12501">
        <w:rPr>
          <w:lang w:eastAsia="en-AU"/>
        </w:rPr>
        <w:t xml:space="preserve"> </w:t>
      </w:r>
      <w:r>
        <w:rPr>
          <w:lang w:eastAsia="en-AU"/>
        </w:rPr>
        <w:t>o</w:t>
      </w:r>
      <w:r w:rsidR="00702462" w:rsidRPr="00D12501">
        <w:rPr>
          <w:lang w:eastAsia="en-AU"/>
        </w:rPr>
        <w:t>bjective</w:t>
      </w:r>
      <w:r>
        <w:rPr>
          <w:lang w:eastAsia="en-AU"/>
        </w:rPr>
        <w:t>s</w:t>
      </w:r>
    </w:p>
    <w:p w14:paraId="2B32B483" w14:textId="1B9F1720" w:rsidR="00702462" w:rsidRPr="00D12501" w:rsidRDefault="00702462" w:rsidP="001C4096">
      <w:pPr>
        <w:pStyle w:val="Bulletlist"/>
        <w:rPr>
          <w:lang w:eastAsia="en-AU"/>
        </w:rPr>
      </w:pPr>
      <w:r w:rsidRPr="00D12501">
        <w:rPr>
          <w:lang w:eastAsia="en-AU"/>
        </w:rPr>
        <w:t xml:space="preserve">Roles </w:t>
      </w:r>
      <w:r w:rsidR="00836191">
        <w:rPr>
          <w:lang w:eastAsia="en-AU"/>
        </w:rPr>
        <w:t>and r</w:t>
      </w:r>
      <w:r w:rsidRPr="00D12501">
        <w:rPr>
          <w:lang w:eastAsia="en-AU"/>
        </w:rPr>
        <w:t>esponsibilities</w:t>
      </w:r>
    </w:p>
    <w:p w14:paraId="5343BFA9" w14:textId="6C873FF0" w:rsidR="00702462" w:rsidRPr="00D12501" w:rsidRDefault="00702462" w:rsidP="001C4096">
      <w:pPr>
        <w:pStyle w:val="Bulletlist"/>
        <w:rPr>
          <w:lang w:eastAsia="en-AU"/>
        </w:rPr>
      </w:pPr>
      <w:r w:rsidRPr="00D12501">
        <w:rPr>
          <w:lang w:eastAsia="en-AU"/>
        </w:rPr>
        <w:t xml:space="preserve">Test </w:t>
      </w:r>
      <w:r w:rsidR="00DC4ED3">
        <w:rPr>
          <w:lang w:eastAsia="en-AU"/>
        </w:rPr>
        <w:t>types</w:t>
      </w:r>
    </w:p>
    <w:p w14:paraId="691C8777" w14:textId="795BA8C1" w:rsidR="00702462" w:rsidRPr="00D12501" w:rsidRDefault="00DC4ED3" w:rsidP="001C4096">
      <w:pPr>
        <w:pStyle w:val="Bulletlist"/>
        <w:rPr>
          <w:lang w:eastAsia="en-AU"/>
        </w:rPr>
      </w:pPr>
      <w:r>
        <w:rPr>
          <w:lang w:eastAsia="en-AU"/>
        </w:rPr>
        <w:t>Unit Test</w:t>
      </w:r>
    </w:p>
    <w:p w14:paraId="5653B2C6" w14:textId="4DAEB8B4" w:rsidR="00702462" w:rsidRPr="00D12501" w:rsidRDefault="00DC4ED3" w:rsidP="001C4096">
      <w:pPr>
        <w:pStyle w:val="Bulletlist"/>
        <w:rPr>
          <w:lang w:eastAsia="en-AU"/>
        </w:rPr>
      </w:pPr>
      <w:r>
        <w:rPr>
          <w:lang w:eastAsia="en-AU"/>
        </w:rPr>
        <w:t>Scripted UI Test</w:t>
      </w:r>
    </w:p>
    <w:p w14:paraId="63FE450C" w14:textId="77777777" w:rsidR="00702462" w:rsidRPr="00D12501" w:rsidRDefault="00702462" w:rsidP="001C4096">
      <w:pPr>
        <w:pStyle w:val="Bulletlist"/>
        <w:rPr>
          <w:lang w:eastAsia="en-AU"/>
        </w:rPr>
      </w:pPr>
      <w:r w:rsidRPr="00D12501">
        <w:rPr>
          <w:lang w:eastAsia="en-AU"/>
        </w:rPr>
        <w:t>Deliverables</w:t>
      </w:r>
    </w:p>
    <w:p w14:paraId="2CABC583" w14:textId="55530A66" w:rsidR="00702462" w:rsidRPr="00D12501" w:rsidRDefault="00702462" w:rsidP="001C4096">
      <w:pPr>
        <w:pStyle w:val="Bulletlist"/>
        <w:rPr>
          <w:lang w:eastAsia="en-AU"/>
        </w:rPr>
      </w:pPr>
      <w:r w:rsidRPr="00D12501">
        <w:rPr>
          <w:lang w:eastAsia="en-AU"/>
        </w:rPr>
        <w:t xml:space="preserve">Testing </w:t>
      </w:r>
      <w:r w:rsidR="00836191">
        <w:rPr>
          <w:lang w:eastAsia="en-AU"/>
        </w:rPr>
        <w:t>t</w:t>
      </w:r>
      <w:r w:rsidRPr="00D12501">
        <w:rPr>
          <w:lang w:eastAsia="en-AU"/>
        </w:rPr>
        <w:t>ools</w:t>
      </w:r>
      <w:r w:rsidR="00043995">
        <w:rPr>
          <w:lang w:eastAsia="en-AU"/>
        </w:rPr>
        <w:t>.</w:t>
      </w:r>
    </w:p>
    <w:p w14:paraId="54C4F87F" w14:textId="1BC26816" w:rsidR="008E631A" w:rsidRDefault="008E631A" w:rsidP="008E631A">
      <w:pPr>
        <w:pStyle w:val="Caption"/>
        <w:keepNext/>
      </w:pPr>
      <w:bookmarkStart w:id="56" w:name="_Ref23246120"/>
      <w:r>
        <w:t xml:space="preserve">Table </w:t>
      </w:r>
      <w:r w:rsidR="00494E5F">
        <w:rPr>
          <w:noProof/>
        </w:rPr>
        <w:fldChar w:fldCharType="begin"/>
      </w:r>
      <w:r w:rsidR="00494E5F">
        <w:rPr>
          <w:noProof/>
        </w:rPr>
        <w:instrText xml:space="preserve"> SEQ Table \* ARABIC </w:instrText>
      </w:r>
      <w:r w:rsidR="00494E5F">
        <w:rPr>
          <w:noProof/>
        </w:rPr>
        <w:fldChar w:fldCharType="separate"/>
      </w:r>
      <w:r w:rsidR="007D3B37">
        <w:rPr>
          <w:noProof/>
        </w:rPr>
        <w:t>9</w:t>
      </w:r>
      <w:r w:rsidR="00494E5F">
        <w:rPr>
          <w:noProof/>
        </w:rPr>
        <w:fldChar w:fldCharType="end"/>
      </w:r>
      <w:r w:rsidR="00E0611B">
        <w:t xml:space="preserve"> - Test p</w:t>
      </w:r>
      <w:r>
        <w:t>lan</w:t>
      </w:r>
      <w:bookmarkEnd w:id="56"/>
    </w:p>
    <w:tbl>
      <w:tblPr>
        <w:tblStyle w:val="TableGrid"/>
        <w:tblW w:w="0" w:type="auto"/>
        <w:tblLook w:val="04A0" w:firstRow="1" w:lastRow="0" w:firstColumn="1" w:lastColumn="0" w:noHBand="0" w:noVBand="1"/>
      </w:tblPr>
      <w:tblGrid>
        <w:gridCol w:w="1838"/>
        <w:gridCol w:w="7222"/>
      </w:tblGrid>
      <w:tr w:rsidR="00836191" w14:paraId="629B1448" w14:textId="77777777" w:rsidTr="00836191">
        <w:trPr>
          <w:cnfStyle w:val="100000000000" w:firstRow="1" w:lastRow="0" w:firstColumn="0" w:lastColumn="0" w:oddVBand="0" w:evenVBand="0" w:oddHBand="0" w:evenHBand="0" w:firstRowFirstColumn="0" w:firstRowLastColumn="0" w:lastRowFirstColumn="0" w:lastRowLastColumn="0"/>
        </w:trPr>
        <w:tc>
          <w:tcPr>
            <w:tcW w:w="1838" w:type="dxa"/>
          </w:tcPr>
          <w:p w14:paraId="0538E9CD" w14:textId="6ADFC16E" w:rsidR="00836191" w:rsidRPr="00713645" w:rsidRDefault="00836191" w:rsidP="00836191">
            <w:pPr>
              <w:rPr>
                <w:szCs w:val="24"/>
                <w:lang w:eastAsia="en-AU"/>
              </w:rPr>
            </w:pPr>
            <w:r w:rsidRPr="00713645">
              <w:rPr>
                <w:szCs w:val="24"/>
                <w:lang w:eastAsia="en-AU"/>
              </w:rPr>
              <w:t>Item</w:t>
            </w:r>
          </w:p>
        </w:tc>
        <w:tc>
          <w:tcPr>
            <w:tcW w:w="7222" w:type="dxa"/>
          </w:tcPr>
          <w:p w14:paraId="736E1EA8" w14:textId="52B34ABB" w:rsidR="00836191" w:rsidRPr="00713645" w:rsidRDefault="00836191" w:rsidP="00836191">
            <w:pPr>
              <w:rPr>
                <w:szCs w:val="24"/>
                <w:lang w:eastAsia="en-AU"/>
              </w:rPr>
            </w:pPr>
            <w:r w:rsidRPr="00713645">
              <w:rPr>
                <w:szCs w:val="24"/>
                <w:lang w:eastAsia="en-AU"/>
              </w:rPr>
              <w:t>Description</w:t>
            </w:r>
          </w:p>
        </w:tc>
      </w:tr>
      <w:tr w:rsidR="00DC4ED3" w14:paraId="4ED3EE59" w14:textId="77777777" w:rsidTr="00836191">
        <w:tc>
          <w:tcPr>
            <w:tcW w:w="1838" w:type="dxa"/>
          </w:tcPr>
          <w:p w14:paraId="2648D4B1" w14:textId="1CACCFD1" w:rsidR="00DC4ED3" w:rsidRPr="00713645" w:rsidRDefault="00DC4ED3" w:rsidP="00702462">
            <w:pPr>
              <w:jc w:val="center"/>
              <w:rPr>
                <w:b/>
                <w:bCs/>
                <w:i/>
                <w:szCs w:val="24"/>
                <w:lang w:eastAsia="en-AU"/>
              </w:rPr>
            </w:pPr>
            <w:r w:rsidRPr="00713645">
              <w:rPr>
                <w:b/>
                <w:bCs/>
                <w:szCs w:val="24"/>
                <w:lang w:eastAsia="en-AU"/>
              </w:rPr>
              <w:t>Scope</w:t>
            </w:r>
          </w:p>
        </w:tc>
        <w:tc>
          <w:tcPr>
            <w:tcW w:w="7222" w:type="dxa"/>
          </w:tcPr>
          <w:p w14:paraId="79DE46B6" w14:textId="77777777" w:rsidR="00C9059F" w:rsidRDefault="00C9059F" w:rsidP="00C9059F">
            <w:pPr>
              <w:pStyle w:val="ListParagraph"/>
              <w:numPr>
                <w:ilvl w:val="0"/>
                <w:numId w:val="43"/>
              </w:numPr>
              <w:rPr>
                <w:iCs/>
                <w:szCs w:val="24"/>
                <w:lang w:eastAsia="en-AU"/>
              </w:rPr>
            </w:pPr>
            <w:r>
              <w:rPr>
                <w:iCs/>
                <w:szCs w:val="24"/>
                <w:lang w:eastAsia="en-AU"/>
              </w:rPr>
              <w:t>Adding a new order</w:t>
            </w:r>
          </w:p>
          <w:p w14:paraId="7AED33ED" w14:textId="5BD321B8" w:rsidR="00C9059F" w:rsidRDefault="00C9059F" w:rsidP="00C9059F">
            <w:pPr>
              <w:pStyle w:val="ListParagraph"/>
              <w:numPr>
                <w:ilvl w:val="0"/>
                <w:numId w:val="43"/>
              </w:numPr>
              <w:rPr>
                <w:iCs/>
                <w:szCs w:val="24"/>
                <w:lang w:eastAsia="en-AU"/>
              </w:rPr>
            </w:pPr>
            <w:r>
              <w:rPr>
                <w:iCs/>
                <w:szCs w:val="24"/>
                <w:lang w:eastAsia="en-AU"/>
              </w:rPr>
              <w:t>Deleting an order</w:t>
            </w:r>
          </w:p>
          <w:p w14:paraId="3AF96E8A" w14:textId="5BAF7897" w:rsidR="00C9059F" w:rsidRDefault="00C9059F" w:rsidP="00C9059F">
            <w:pPr>
              <w:pStyle w:val="ListParagraph"/>
              <w:numPr>
                <w:ilvl w:val="0"/>
                <w:numId w:val="43"/>
              </w:numPr>
              <w:rPr>
                <w:iCs/>
                <w:szCs w:val="24"/>
                <w:lang w:eastAsia="en-AU"/>
              </w:rPr>
            </w:pPr>
            <w:r>
              <w:rPr>
                <w:iCs/>
                <w:szCs w:val="24"/>
                <w:lang w:eastAsia="en-AU"/>
              </w:rPr>
              <w:t>Adding items to an order</w:t>
            </w:r>
          </w:p>
          <w:p w14:paraId="1EA78428" w14:textId="77777777" w:rsidR="00C9059F" w:rsidRDefault="00C9059F" w:rsidP="00C9059F">
            <w:pPr>
              <w:pStyle w:val="ListParagraph"/>
              <w:numPr>
                <w:ilvl w:val="0"/>
                <w:numId w:val="43"/>
              </w:numPr>
              <w:rPr>
                <w:iCs/>
                <w:szCs w:val="24"/>
                <w:lang w:eastAsia="en-AU"/>
              </w:rPr>
            </w:pPr>
            <w:r>
              <w:rPr>
                <w:iCs/>
                <w:szCs w:val="24"/>
                <w:lang w:eastAsia="en-AU"/>
              </w:rPr>
              <w:t>Removing items from an order</w:t>
            </w:r>
          </w:p>
          <w:p w14:paraId="108FB921" w14:textId="77777777" w:rsidR="00C9059F" w:rsidRDefault="00C9059F" w:rsidP="00C9059F">
            <w:pPr>
              <w:pStyle w:val="ListParagraph"/>
              <w:numPr>
                <w:ilvl w:val="0"/>
                <w:numId w:val="43"/>
              </w:numPr>
              <w:rPr>
                <w:iCs/>
                <w:szCs w:val="24"/>
                <w:lang w:eastAsia="en-AU"/>
              </w:rPr>
            </w:pPr>
            <w:r>
              <w:rPr>
                <w:iCs/>
                <w:szCs w:val="24"/>
                <w:lang w:eastAsia="en-AU"/>
              </w:rPr>
              <w:t>Submitting order for processing</w:t>
            </w:r>
          </w:p>
          <w:p w14:paraId="691B13CF" w14:textId="24B0BC58" w:rsidR="00C9059F" w:rsidRPr="00C9059F" w:rsidRDefault="00C9059F" w:rsidP="00C9059F">
            <w:pPr>
              <w:pStyle w:val="ListParagraph"/>
              <w:numPr>
                <w:ilvl w:val="0"/>
                <w:numId w:val="43"/>
              </w:numPr>
              <w:rPr>
                <w:iCs/>
                <w:szCs w:val="24"/>
                <w:lang w:eastAsia="en-AU"/>
              </w:rPr>
            </w:pPr>
            <w:r>
              <w:rPr>
                <w:iCs/>
                <w:szCs w:val="24"/>
                <w:lang w:eastAsia="en-AU"/>
              </w:rPr>
              <w:t>Processing an order</w:t>
            </w:r>
          </w:p>
        </w:tc>
      </w:tr>
      <w:tr w:rsidR="00DC4ED3" w14:paraId="681BD223" w14:textId="77777777" w:rsidTr="00836191">
        <w:tc>
          <w:tcPr>
            <w:tcW w:w="1838" w:type="dxa"/>
          </w:tcPr>
          <w:p w14:paraId="06C7506C" w14:textId="61E59C74" w:rsidR="00DC4ED3" w:rsidRPr="00713645" w:rsidRDefault="00DC4ED3" w:rsidP="00713645">
            <w:pPr>
              <w:spacing w:after="0"/>
              <w:rPr>
                <w:b/>
                <w:bCs/>
                <w:szCs w:val="24"/>
                <w:lang w:eastAsia="en-AU"/>
              </w:rPr>
            </w:pPr>
            <w:r w:rsidRPr="00713645">
              <w:rPr>
                <w:b/>
                <w:bCs/>
                <w:szCs w:val="24"/>
                <w:lang w:eastAsia="en-AU"/>
              </w:rPr>
              <w:lastRenderedPageBreak/>
              <w:t>Test objectives</w:t>
            </w:r>
          </w:p>
        </w:tc>
        <w:tc>
          <w:tcPr>
            <w:tcW w:w="7222" w:type="dxa"/>
          </w:tcPr>
          <w:p w14:paraId="4C333FE4" w14:textId="77777777" w:rsidR="002245AA" w:rsidRPr="002245AA" w:rsidRDefault="002245AA" w:rsidP="002245AA">
            <w:pPr>
              <w:rPr>
                <w:iCs/>
                <w:color w:val="808080" w:themeColor="background1" w:themeShade="80"/>
                <w:szCs w:val="24"/>
                <w:lang w:eastAsia="en-AU"/>
              </w:rPr>
            </w:pPr>
          </w:p>
          <w:p w14:paraId="1C3B1140" w14:textId="270359A2" w:rsidR="002245AA" w:rsidRDefault="002245AA" w:rsidP="002245AA">
            <w:pPr>
              <w:pStyle w:val="ListParagraph"/>
              <w:numPr>
                <w:ilvl w:val="0"/>
                <w:numId w:val="44"/>
              </w:numPr>
              <w:rPr>
                <w:iCs/>
                <w:szCs w:val="24"/>
                <w:lang w:eastAsia="en-AU"/>
              </w:rPr>
            </w:pPr>
            <w:r>
              <w:rPr>
                <w:iCs/>
                <w:szCs w:val="24"/>
                <w:lang w:eastAsia="en-AU"/>
              </w:rPr>
              <w:t>Adding a new order</w:t>
            </w:r>
          </w:p>
          <w:p w14:paraId="469275B1" w14:textId="6E4E85C4" w:rsidR="002245AA" w:rsidRDefault="002245AA" w:rsidP="002245AA">
            <w:pPr>
              <w:pStyle w:val="ListParagraph"/>
              <w:numPr>
                <w:ilvl w:val="1"/>
                <w:numId w:val="44"/>
              </w:numPr>
              <w:rPr>
                <w:iCs/>
                <w:szCs w:val="24"/>
                <w:lang w:eastAsia="en-AU"/>
              </w:rPr>
            </w:pPr>
            <w:r>
              <w:rPr>
                <w:iCs/>
                <w:szCs w:val="24"/>
                <w:lang w:eastAsia="en-AU"/>
              </w:rPr>
              <w:t>Insert new row in OrderHeaders table</w:t>
            </w:r>
          </w:p>
          <w:p w14:paraId="556EB174" w14:textId="3D26ACFD" w:rsidR="002245AA" w:rsidRDefault="000066AA" w:rsidP="002245AA">
            <w:pPr>
              <w:pStyle w:val="ListParagraph"/>
              <w:numPr>
                <w:ilvl w:val="1"/>
                <w:numId w:val="44"/>
              </w:numPr>
              <w:rPr>
                <w:iCs/>
                <w:szCs w:val="24"/>
                <w:lang w:eastAsia="en-AU"/>
              </w:rPr>
            </w:pPr>
            <w:r>
              <w:rPr>
                <w:iCs/>
                <w:szCs w:val="24"/>
                <w:lang w:eastAsia="en-AU"/>
              </w:rPr>
              <w:t>Unique OrderId is generated</w:t>
            </w:r>
          </w:p>
          <w:p w14:paraId="07F2BC3A" w14:textId="57C44871" w:rsidR="002245AA" w:rsidRDefault="002245AA" w:rsidP="002245AA">
            <w:pPr>
              <w:pStyle w:val="ListParagraph"/>
              <w:numPr>
                <w:ilvl w:val="1"/>
                <w:numId w:val="44"/>
              </w:numPr>
              <w:rPr>
                <w:iCs/>
                <w:szCs w:val="24"/>
                <w:lang w:eastAsia="en-AU"/>
              </w:rPr>
            </w:pPr>
            <w:r>
              <w:rPr>
                <w:iCs/>
                <w:szCs w:val="24"/>
                <w:lang w:eastAsia="en-AU"/>
              </w:rPr>
              <w:t>Default value of OrderStateId is 1 (New)</w:t>
            </w:r>
          </w:p>
          <w:p w14:paraId="201BEE58" w14:textId="6AC82A52" w:rsidR="000066AA" w:rsidRDefault="000066AA" w:rsidP="002245AA">
            <w:pPr>
              <w:pStyle w:val="ListParagraph"/>
              <w:numPr>
                <w:ilvl w:val="1"/>
                <w:numId w:val="44"/>
              </w:numPr>
              <w:rPr>
                <w:iCs/>
                <w:szCs w:val="24"/>
                <w:lang w:eastAsia="en-AU"/>
              </w:rPr>
            </w:pPr>
            <w:r>
              <w:rPr>
                <w:iCs/>
                <w:szCs w:val="24"/>
                <w:lang w:eastAsia="en-AU"/>
              </w:rPr>
              <w:t>Create new instance of OrderHeader</w:t>
            </w:r>
          </w:p>
          <w:p w14:paraId="1C0C82ED" w14:textId="2698E451" w:rsidR="000066AA" w:rsidRDefault="000066AA" w:rsidP="002245AA">
            <w:pPr>
              <w:pStyle w:val="ListParagraph"/>
              <w:numPr>
                <w:ilvl w:val="1"/>
                <w:numId w:val="44"/>
              </w:numPr>
              <w:rPr>
                <w:iCs/>
                <w:szCs w:val="24"/>
                <w:lang w:eastAsia="en-AU"/>
              </w:rPr>
            </w:pPr>
            <w:r>
              <w:rPr>
                <w:iCs/>
                <w:szCs w:val="24"/>
                <w:lang w:eastAsia="en-AU"/>
              </w:rPr>
              <w:t>Instance has correct values for variables</w:t>
            </w:r>
          </w:p>
          <w:p w14:paraId="2111921A" w14:textId="527BC593" w:rsidR="002245AA" w:rsidRDefault="002245AA" w:rsidP="002245AA">
            <w:pPr>
              <w:pStyle w:val="ListParagraph"/>
              <w:numPr>
                <w:ilvl w:val="0"/>
                <w:numId w:val="44"/>
              </w:numPr>
              <w:rPr>
                <w:iCs/>
                <w:szCs w:val="24"/>
                <w:lang w:eastAsia="en-AU"/>
              </w:rPr>
            </w:pPr>
            <w:r>
              <w:rPr>
                <w:iCs/>
                <w:szCs w:val="24"/>
                <w:lang w:eastAsia="en-AU"/>
              </w:rPr>
              <w:t>Deleting an order</w:t>
            </w:r>
          </w:p>
          <w:p w14:paraId="7157838C" w14:textId="620DD8FA" w:rsidR="000066AA" w:rsidRDefault="000066AA" w:rsidP="000066AA">
            <w:pPr>
              <w:pStyle w:val="ListParagraph"/>
              <w:numPr>
                <w:ilvl w:val="1"/>
                <w:numId w:val="44"/>
              </w:numPr>
              <w:rPr>
                <w:iCs/>
                <w:szCs w:val="24"/>
                <w:lang w:eastAsia="en-AU"/>
              </w:rPr>
            </w:pPr>
            <w:r>
              <w:rPr>
                <w:iCs/>
                <w:szCs w:val="24"/>
                <w:lang w:eastAsia="en-AU"/>
              </w:rPr>
              <w:t>User confirms if they want to delete</w:t>
            </w:r>
          </w:p>
          <w:p w14:paraId="4849CEE1" w14:textId="13429156" w:rsidR="000066AA" w:rsidRDefault="000066AA" w:rsidP="000066AA">
            <w:pPr>
              <w:pStyle w:val="ListParagraph"/>
              <w:numPr>
                <w:ilvl w:val="1"/>
                <w:numId w:val="44"/>
              </w:numPr>
              <w:rPr>
                <w:iCs/>
                <w:szCs w:val="24"/>
                <w:lang w:eastAsia="en-AU"/>
              </w:rPr>
            </w:pPr>
            <w:r>
              <w:rPr>
                <w:iCs/>
                <w:szCs w:val="24"/>
                <w:lang w:eastAsia="en-AU"/>
              </w:rPr>
              <w:t>The row is removed from the OrderHeaders table</w:t>
            </w:r>
          </w:p>
          <w:p w14:paraId="7BCE3EEB" w14:textId="1C972318" w:rsidR="000066AA" w:rsidRDefault="000066AA" w:rsidP="000066AA">
            <w:pPr>
              <w:pStyle w:val="ListParagraph"/>
              <w:numPr>
                <w:ilvl w:val="1"/>
                <w:numId w:val="44"/>
              </w:numPr>
              <w:rPr>
                <w:iCs/>
                <w:szCs w:val="24"/>
                <w:lang w:eastAsia="en-AU"/>
              </w:rPr>
            </w:pPr>
            <w:r>
              <w:rPr>
                <w:iCs/>
                <w:szCs w:val="24"/>
                <w:lang w:eastAsia="en-AU"/>
              </w:rPr>
              <w:t>Confirmation message</w:t>
            </w:r>
          </w:p>
          <w:p w14:paraId="3A1EBEB8" w14:textId="6D2A02D1" w:rsidR="002245AA" w:rsidRDefault="002245AA" w:rsidP="002245AA">
            <w:pPr>
              <w:pStyle w:val="ListParagraph"/>
              <w:numPr>
                <w:ilvl w:val="0"/>
                <w:numId w:val="44"/>
              </w:numPr>
              <w:rPr>
                <w:iCs/>
                <w:szCs w:val="24"/>
                <w:lang w:eastAsia="en-AU"/>
              </w:rPr>
            </w:pPr>
            <w:r>
              <w:rPr>
                <w:iCs/>
                <w:szCs w:val="24"/>
                <w:lang w:eastAsia="en-AU"/>
              </w:rPr>
              <w:t>Adding items to an order</w:t>
            </w:r>
          </w:p>
          <w:p w14:paraId="7FBB077B" w14:textId="39D0A1C1" w:rsidR="000066AA" w:rsidRDefault="00A3768F" w:rsidP="000066AA">
            <w:pPr>
              <w:pStyle w:val="ListParagraph"/>
              <w:numPr>
                <w:ilvl w:val="1"/>
                <w:numId w:val="44"/>
              </w:numPr>
              <w:rPr>
                <w:iCs/>
                <w:szCs w:val="24"/>
                <w:lang w:eastAsia="en-AU"/>
              </w:rPr>
            </w:pPr>
            <w:r>
              <w:rPr>
                <w:iCs/>
                <w:szCs w:val="24"/>
                <w:lang w:eastAsia="en-AU"/>
              </w:rPr>
              <w:t>Instance of OrderItem is created with user values and key value to the selected OrderHeader</w:t>
            </w:r>
          </w:p>
          <w:p w14:paraId="41BABD0D" w14:textId="5004E3E7" w:rsidR="00A3768F" w:rsidRPr="00A3768F" w:rsidRDefault="00A3768F" w:rsidP="00A3768F">
            <w:pPr>
              <w:pStyle w:val="ListParagraph"/>
              <w:numPr>
                <w:ilvl w:val="1"/>
                <w:numId w:val="44"/>
              </w:numPr>
              <w:rPr>
                <w:iCs/>
                <w:szCs w:val="24"/>
                <w:lang w:eastAsia="en-AU"/>
              </w:rPr>
            </w:pPr>
            <w:r>
              <w:rPr>
                <w:iCs/>
                <w:szCs w:val="24"/>
                <w:lang w:eastAsia="en-AU"/>
              </w:rPr>
              <w:t>Row is inserted to OrderItems table</w:t>
            </w:r>
          </w:p>
          <w:p w14:paraId="4887796D" w14:textId="66A7E577" w:rsidR="002245AA" w:rsidRDefault="002245AA" w:rsidP="002245AA">
            <w:pPr>
              <w:pStyle w:val="ListParagraph"/>
              <w:numPr>
                <w:ilvl w:val="0"/>
                <w:numId w:val="44"/>
              </w:numPr>
              <w:rPr>
                <w:iCs/>
                <w:szCs w:val="24"/>
                <w:lang w:eastAsia="en-AU"/>
              </w:rPr>
            </w:pPr>
            <w:r>
              <w:rPr>
                <w:iCs/>
                <w:szCs w:val="24"/>
                <w:lang w:eastAsia="en-AU"/>
              </w:rPr>
              <w:t>Removing items from an order</w:t>
            </w:r>
          </w:p>
          <w:p w14:paraId="521AEA2F" w14:textId="57B8CC9D" w:rsidR="00A3768F" w:rsidRDefault="00A3768F" w:rsidP="00A3768F">
            <w:pPr>
              <w:pStyle w:val="ListParagraph"/>
              <w:numPr>
                <w:ilvl w:val="1"/>
                <w:numId w:val="44"/>
              </w:numPr>
              <w:rPr>
                <w:iCs/>
                <w:szCs w:val="24"/>
                <w:lang w:eastAsia="en-AU"/>
              </w:rPr>
            </w:pPr>
            <w:r>
              <w:rPr>
                <w:iCs/>
                <w:szCs w:val="24"/>
                <w:lang w:eastAsia="en-AU"/>
              </w:rPr>
              <w:t>Instance of OrderItem is created using values from selected row</w:t>
            </w:r>
          </w:p>
          <w:p w14:paraId="25FBE3B7" w14:textId="69E418E1" w:rsidR="00A3768F" w:rsidRPr="00A3768F" w:rsidRDefault="00A3768F" w:rsidP="00A3768F">
            <w:pPr>
              <w:pStyle w:val="ListParagraph"/>
              <w:numPr>
                <w:ilvl w:val="1"/>
                <w:numId w:val="44"/>
              </w:numPr>
              <w:rPr>
                <w:iCs/>
                <w:szCs w:val="24"/>
                <w:lang w:eastAsia="en-AU"/>
              </w:rPr>
            </w:pPr>
            <w:r>
              <w:rPr>
                <w:iCs/>
                <w:szCs w:val="24"/>
                <w:lang w:eastAsia="en-AU"/>
              </w:rPr>
              <w:t>Row is removed from OrderItem table using unique identifiers</w:t>
            </w:r>
          </w:p>
          <w:p w14:paraId="104A299C" w14:textId="6E9B562A" w:rsidR="002245AA" w:rsidRDefault="002245AA" w:rsidP="002245AA">
            <w:pPr>
              <w:pStyle w:val="ListParagraph"/>
              <w:numPr>
                <w:ilvl w:val="0"/>
                <w:numId w:val="44"/>
              </w:numPr>
              <w:rPr>
                <w:iCs/>
                <w:szCs w:val="24"/>
                <w:lang w:eastAsia="en-AU"/>
              </w:rPr>
            </w:pPr>
            <w:r>
              <w:rPr>
                <w:iCs/>
                <w:szCs w:val="24"/>
                <w:lang w:eastAsia="en-AU"/>
              </w:rPr>
              <w:t>Submitting order for processing</w:t>
            </w:r>
          </w:p>
          <w:p w14:paraId="58456EB6" w14:textId="4E02DB04" w:rsidR="00A3768F" w:rsidRDefault="00A3768F" w:rsidP="00A3768F">
            <w:pPr>
              <w:pStyle w:val="ListParagraph"/>
              <w:numPr>
                <w:ilvl w:val="1"/>
                <w:numId w:val="44"/>
              </w:numPr>
              <w:rPr>
                <w:iCs/>
                <w:szCs w:val="24"/>
                <w:lang w:eastAsia="en-AU"/>
              </w:rPr>
            </w:pPr>
            <w:r>
              <w:rPr>
                <w:iCs/>
                <w:szCs w:val="24"/>
                <w:lang w:eastAsia="en-AU"/>
              </w:rPr>
              <w:t>User is warned that no more changed will be permitted</w:t>
            </w:r>
          </w:p>
          <w:p w14:paraId="5E98FB66" w14:textId="6DC7FFED" w:rsidR="00A3768F" w:rsidRDefault="00A3768F" w:rsidP="00A3768F">
            <w:pPr>
              <w:pStyle w:val="ListParagraph"/>
              <w:numPr>
                <w:ilvl w:val="1"/>
                <w:numId w:val="44"/>
              </w:numPr>
              <w:rPr>
                <w:iCs/>
                <w:szCs w:val="24"/>
                <w:lang w:eastAsia="en-AU"/>
              </w:rPr>
            </w:pPr>
            <w:r>
              <w:rPr>
                <w:iCs/>
                <w:szCs w:val="24"/>
                <w:lang w:eastAsia="en-AU"/>
              </w:rPr>
              <w:t>OrderHeader value for OrderStateId is changed to 2 (Pending)</w:t>
            </w:r>
          </w:p>
          <w:p w14:paraId="2CB21398" w14:textId="57257A76" w:rsidR="00A3768F" w:rsidRDefault="00A3768F" w:rsidP="00A3768F">
            <w:pPr>
              <w:pStyle w:val="ListParagraph"/>
              <w:numPr>
                <w:ilvl w:val="1"/>
                <w:numId w:val="44"/>
              </w:numPr>
              <w:rPr>
                <w:iCs/>
                <w:szCs w:val="24"/>
                <w:lang w:eastAsia="en-AU"/>
              </w:rPr>
            </w:pPr>
            <w:r>
              <w:rPr>
                <w:iCs/>
                <w:szCs w:val="24"/>
                <w:lang w:eastAsia="en-AU"/>
              </w:rPr>
              <w:t>Row is updated in OrderHeader table using instance of selected OrderHeader</w:t>
            </w:r>
          </w:p>
          <w:p w14:paraId="1D2749D2" w14:textId="77777777" w:rsidR="002245AA" w:rsidRPr="00A3768F" w:rsidRDefault="002245AA" w:rsidP="002245AA">
            <w:pPr>
              <w:pStyle w:val="ListParagraph"/>
              <w:numPr>
                <w:ilvl w:val="0"/>
                <w:numId w:val="44"/>
              </w:numPr>
              <w:rPr>
                <w:iCs/>
                <w:color w:val="808080" w:themeColor="background1" w:themeShade="80"/>
                <w:szCs w:val="24"/>
                <w:lang w:eastAsia="en-AU"/>
              </w:rPr>
            </w:pPr>
            <w:r w:rsidRPr="002245AA">
              <w:rPr>
                <w:iCs/>
                <w:szCs w:val="24"/>
                <w:lang w:eastAsia="en-AU"/>
              </w:rPr>
              <w:t>Processing an order</w:t>
            </w:r>
          </w:p>
          <w:p w14:paraId="6F52A805" w14:textId="77777777" w:rsidR="00A3768F" w:rsidRPr="009409EE" w:rsidRDefault="00A3768F" w:rsidP="00A3768F">
            <w:pPr>
              <w:pStyle w:val="ListParagraph"/>
              <w:numPr>
                <w:ilvl w:val="1"/>
                <w:numId w:val="44"/>
              </w:numPr>
              <w:rPr>
                <w:iCs/>
                <w:szCs w:val="24"/>
                <w:lang w:eastAsia="en-AU"/>
              </w:rPr>
            </w:pPr>
            <w:r w:rsidRPr="009409EE">
              <w:rPr>
                <w:iCs/>
                <w:szCs w:val="24"/>
                <w:lang w:eastAsia="en-AU"/>
              </w:rPr>
              <w:t xml:space="preserve">Check if selected OrderHeader OrderStateId is </w:t>
            </w:r>
            <w:r w:rsidR="009409EE" w:rsidRPr="009409EE">
              <w:rPr>
                <w:iCs/>
                <w:szCs w:val="24"/>
                <w:lang w:eastAsia="en-AU"/>
              </w:rPr>
              <w:t>2 (Pending)</w:t>
            </w:r>
          </w:p>
          <w:p w14:paraId="40491715" w14:textId="77777777" w:rsidR="009409EE" w:rsidRPr="009409EE" w:rsidRDefault="009409EE" w:rsidP="00A3768F">
            <w:pPr>
              <w:pStyle w:val="ListParagraph"/>
              <w:numPr>
                <w:ilvl w:val="1"/>
                <w:numId w:val="44"/>
              </w:numPr>
              <w:rPr>
                <w:iCs/>
                <w:szCs w:val="24"/>
                <w:lang w:eastAsia="en-AU"/>
              </w:rPr>
            </w:pPr>
            <w:r w:rsidRPr="009409EE">
              <w:rPr>
                <w:iCs/>
                <w:szCs w:val="24"/>
                <w:lang w:eastAsia="en-AU"/>
              </w:rPr>
              <w:t>For each OrderItem associated with the OrderHeader, compare its requested quantity with available stock for the associated StockItem. A StockItem instance is created for this purpose using the OrderItem values.</w:t>
            </w:r>
          </w:p>
          <w:p w14:paraId="3C8BBB67" w14:textId="6827A432" w:rsidR="009409EE" w:rsidRPr="009409EE" w:rsidRDefault="009409EE" w:rsidP="00A3768F">
            <w:pPr>
              <w:pStyle w:val="ListParagraph"/>
              <w:numPr>
                <w:ilvl w:val="1"/>
                <w:numId w:val="44"/>
              </w:numPr>
              <w:rPr>
                <w:iCs/>
                <w:szCs w:val="24"/>
                <w:lang w:eastAsia="en-AU"/>
              </w:rPr>
            </w:pPr>
            <w:r w:rsidRPr="009409EE">
              <w:rPr>
                <w:iCs/>
                <w:szCs w:val="24"/>
                <w:lang w:eastAsia="en-AU"/>
              </w:rPr>
              <w:t>If any of the OrderItems exceeds available stock, show a notification and stop the process. Update OrderHeader OrderStateId to 3 (rejected).</w:t>
            </w:r>
          </w:p>
          <w:p w14:paraId="2764FBC7" w14:textId="45CECC72" w:rsidR="009409EE" w:rsidRPr="002245AA" w:rsidRDefault="009409EE" w:rsidP="00A3768F">
            <w:pPr>
              <w:pStyle w:val="ListParagraph"/>
              <w:numPr>
                <w:ilvl w:val="1"/>
                <w:numId w:val="44"/>
              </w:numPr>
              <w:rPr>
                <w:iCs/>
                <w:color w:val="808080" w:themeColor="background1" w:themeShade="80"/>
                <w:szCs w:val="24"/>
                <w:lang w:eastAsia="en-AU"/>
              </w:rPr>
            </w:pPr>
            <w:r w:rsidRPr="009409EE">
              <w:rPr>
                <w:iCs/>
                <w:szCs w:val="24"/>
                <w:lang w:eastAsia="en-AU"/>
              </w:rPr>
              <w:lastRenderedPageBreak/>
              <w:t>If all of the OrderItems have available stock, display a success message, update the OrderHeader OrderStateId to 4 (complete), then update each StockItem with the subtracted quantities.</w:t>
            </w:r>
          </w:p>
        </w:tc>
      </w:tr>
      <w:tr w:rsidR="00C57C7E" w14:paraId="031FE4D3" w14:textId="77777777" w:rsidTr="00836191">
        <w:tc>
          <w:tcPr>
            <w:tcW w:w="1838" w:type="dxa"/>
          </w:tcPr>
          <w:p w14:paraId="6EC33A92" w14:textId="14C11079" w:rsidR="00C57C7E" w:rsidRPr="00713645" w:rsidRDefault="00C57C7E" w:rsidP="00713645">
            <w:pPr>
              <w:spacing w:after="0"/>
              <w:rPr>
                <w:b/>
                <w:bCs/>
                <w:szCs w:val="24"/>
                <w:lang w:eastAsia="en-AU"/>
              </w:rPr>
            </w:pPr>
            <w:r w:rsidRPr="00713645">
              <w:rPr>
                <w:b/>
                <w:bCs/>
                <w:szCs w:val="24"/>
                <w:lang w:eastAsia="en-AU"/>
              </w:rPr>
              <w:lastRenderedPageBreak/>
              <w:t xml:space="preserve">Roles and </w:t>
            </w:r>
            <w:r w:rsidR="00E0611B" w:rsidRPr="00713645">
              <w:rPr>
                <w:b/>
                <w:bCs/>
                <w:szCs w:val="24"/>
                <w:lang w:eastAsia="en-AU"/>
              </w:rPr>
              <w:t>r</w:t>
            </w:r>
            <w:r w:rsidRPr="00713645">
              <w:rPr>
                <w:b/>
                <w:bCs/>
                <w:szCs w:val="24"/>
                <w:lang w:eastAsia="en-AU"/>
              </w:rPr>
              <w:t>esponsibilities</w:t>
            </w:r>
          </w:p>
        </w:tc>
        <w:tc>
          <w:tcPr>
            <w:tcW w:w="7222" w:type="dxa"/>
          </w:tcPr>
          <w:p w14:paraId="364FF5CA" w14:textId="55892FBC" w:rsidR="00B83306" w:rsidRDefault="00B83306" w:rsidP="00F50F7E">
            <w:pPr>
              <w:rPr>
                <w:iCs/>
                <w:szCs w:val="24"/>
                <w:lang w:eastAsia="en-AU"/>
              </w:rPr>
            </w:pPr>
            <w:r>
              <w:rPr>
                <w:iCs/>
                <w:szCs w:val="24"/>
                <w:lang w:eastAsia="en-AU"/>
              </w:rPr>
              <w:t xml:space="preserve">Test manager – the person writing this document defines the tests </w:t>
            </w:r>
          </w:p>
          <w:p w14:paraId="37E51EB5" w14:textId="7B0DA53E" w:rsidR="00B83306" w:rsidRDefault="00B83306" w:rsidP="00F50F7E">
            <w:pPr>
              <w:rPr>
                <w:iCs/>
                <w:szCs w:val="24"/>
                <w:lang w:eastAsia="en-AU"/>
              </w:rPr>
            </w:pPr>
            <w:r>
              <w:rPr>
                <w:iCs/>
                <w:szCs w:val="24"/>
                <w:lang w:eastAsia="en-AU"/>
              </w:rPr>
              <w:t>Test developer – the person who writes their logic</w:t>
            </w:r>
          </w:p>
          <w:p w14:paraId="52AAF257" w14:textId="571DB2A7" w:rsidR="00B83306" w:rsidRPr="00B83306" w:rsidRDefault="00B83306" w:rsidP="00F50F7E">
            <w:pPr>
              <w:rPr>
                <w:iCs/>
                <w:szCs w:val="24"/>
                <w:lang w:eastAsia="en-AU"/>
              </w:rPr>
            </w:pPr>
            <w:r>
              <w:rPr>
                <w:iCs/>
                <w:szCs w:val="24"/>
                <w:lang w:eastAsia="en-AU"/>
              </w:rPr>
              <w:t>Tester – the person who conducts the tests and logs their results</w:t>
            </w:r>
          </w:p>
        </w:tc>
      </w:tr>
      <w:tr w:rsidR="00C57C7E" w14:paraId="0B2EFD17" w14:textId="77777777" w:rsidTr="00836191">
        <w:tc>
          <w:tcPr>
            <w:tcW w:w="1838" w:type="dxa"/>
          </w:tcPr>
          <w:p w14:paraId="3C1DB301" w14:textId="042A79E3" w:rsidR="00C57C7E" w:rsidRPr="00713645" w:rsidRDefault="00C57C7E" w:rsidP="00713645">
            <w:pPr>
              <w:spacing w:after="0"/>
              <w:rPr>
                <w:b/>
                <w:bCs/>
                <w:szCs w:val="24"/>
                <w:lang w:eastAsia="en-AU"/>
              </w:rPr>
            </w:pPr>
            <w:r w:rsidRPr="00713645">
              <w:rPr>
                <w:b/>
                <w:bCs/>
                <w:szCs w:val="24"/>
                <w:lang w:eastAsia="en-AU"/>
              </w:rPr>
              <w:t>Test types</w:t>
            </w:r>
          </w:p>
        </w:tc>
        <w:tc>
          <w:tcPr>
            <w:tcW w:w="7222" w:type="dxa"/>
          </w:tcPr>
          <w:p w14:paraId="6560D722" w14:textId="77777777" w:rsidR="00C57C7E" w:rsidRDefault="00B83306" w:rsidP="00BC6333">
            <w:pPr>
              <w:rPr>
                <w:iCs/>
                <w:szCs w:val="24"/>
                <w:lang w:eastAsia="en-AU"/>
              </w:rPr>
            </w:pPr>
            <w:r>
              <w:rPr>
                <w:iCs/>
                <w:szCs w:val="24"/>
                <w:lang w:eastAsia="en-AU"/>
              </w:rPr>
              <w:t>Unit testing for each of the methods involved in the objectives listed above</w:t>
            </w:r>
          </w:p>
          <w:p w14:paraId="6D657D47" w14:textId="77777777" w:rsidR="00B83306" w:rsidRDefault="00B83306" w:rsidP="00BC6333">
            <w:pPr>
              <w:rPr>
                <w:iCs/>
                <w:szCs w:val="24"/>
                <w:lang w:eastAsia="en-AU"/>
              </w:rPr>
            </w:pPr>
            <w:r w:rsidRPr="00B83306">
              <w:rPr>
                <w:iCs/>
                <w:szCs w:val="24"/>
                <w:lang w:eastAsia="en-AU"/>
              </w:rPr>
              <w:t>Integration testing for the objectives themselves</w:t>
            </w:r>
            <w:r>
              <w:rPr>
                <w:iCs/>
                <w:szCs w:val="24"/>
                <w:lang w:eastAsia="en-AU"/>
              </w:rPr>
              <w:t xml:space="preserve"> – the units working together</w:t>
            </w:r>
          </w:p>
          <w:p w14:paraId="5A690D45" w14:textId="5E57C3D8" w:rsidR="00183D70" w:rsidRPr="00B83306" w:rsidRDefault="00183D70" w:rsidP="00BC6333">
            <w:pPr>
              <w:rPr>
                <w:iCs/>
                <w:color w:val="808080" w:themeColor="background1" w:themeShade="80"/>
                <w:szCs w:val="24"/>
                <w:lang w:eastAsia="en-AU"/>
              </w:rPr>
            </w:pPr>
            <w:r w:rsidRPr="00183D70">
              <w:rPr>
                <w:iCs/>
                <w:szCs w:val="24"/>
                <w:lang w:eastAsia="en-AU"/>
              </w:rPr>
              <w:t>User interface testing – do the components that a user sees perform as required</w:t>
            </w:r>
          </w:p>
        </w:tc>
      </w:tr>
      <w:tr w:rsidR="00C57C7E" w14:paraId="512C4AF6" w14:textId="77777777" w:rsidTr="00836191">
        <w:tc>
          <w:tcPr>
            <w:tcW w:w="1838" w:type="dxa"/>
          </w:tcPr>
          <w:p w14:paraId="7CAA11D7" w14:textId="7361E3F4" w:rsidR="00C57C7E" w:rsidRPr="00713645" w:rsidRDefault="00C57C7E" w:rsidP="00C57C7E">
            <w:pPr>
              <w:spacing w:after="0"/>
              <w:rPr>
                <w:b/>
                <w:bCs/>
                <w:szCs w:val="24"/>
                <w:lang w:eastAsia="en-AU"/>
              </w:rPr>
            </w:pPr>
            <w:r w:rsidRPr="00713645">
              <w:rPr>
                <w:b/>
                <w:bCs/>
                <w:szCs w:val="24"/>
                <w:lang w:eastAsia="en-AU"/>
              </w:rPr>
              <w:t>Deliverables</w:t>
            </w:r>
          </w:p>
        </w:tc>
        <w:tc>
          <w:tcPr>
            <w:tcW w:w="7222" w:type="dxa"/>
          </w:tcPr>
          <w:p w14:paraId="4EFE744F" w14:textId="77777777" w:rsidR="00C57C7E" w:rsidRDefault="00183D70" w:rsidP="005A6398">
            <w:pPr>
              <w:rPr>
                <w:iCs/>
                <w:szCs w:val="24"/>
                <w:lang w:eastAsia="en-AU"/>
              </w:rPr>
            </w:pPr>
            <w:r>
              <w:rPr>
                <w:iCs/>
                <w:szCs w:val="24"/>
                <w:lang w:eastAsia="en-AU"/>
              </w:rPr>
              <w:t>Test plan document</w:t>
            </w:r>
          </w:p>
          <w:p w14:paraId="6ECF2502" w14:textId="77777777" w:rsidR="00183D70" w:rsidRPr="00183D70" w:rsidRDefault="00183D70" w:rsidP="005A6398">
            <w:pPr>
              <w:rPr>
                <w:iCs/>
                <w:szCs w:val="24"/>
                <w:lang w:eastAsia="en-AU"/>
              </w:rPr>
            </w:pPr>
            <w:r w:rsidRPr="00183D70">
              <w:rPr>
                <w:iCs/>
                <w:szCs w:val="24"/>
                <w:lang w:eastAsia="en-AU"/>
              </w:rPr>
              <w:t>Test cases documents</w:t>
            </w:r>
          </w:p>
          <w:p w14:paraId="457614AE" w14:textId="77777777" w:rsidR="00183D70" w:rsidRPr="00183D70" w:rsidRDefault="00183D70" w:rsidP="005A6398">
            <w:pPr>
              <w:rPr>
                <w:iCs/>
                <w:szCs w:val="24"/>
                <w:lang w:eastAsia="en-AU"/>
              </w:rPr>
            </w:pPr>
            <w:r w:rsidRPr="00183D70">
              <w:rPr>
                <w:iCs/>
                <w:szCs w:val="24"/>
                <w:lang w:eastAsia="en-AU"/>
              </w:rPr>
              <w:t>Test scripts</w:t>
            </w:r>
          </w:p>
          <w:p w14:paraId="3F2CD8BF" w14:textId="77777777" w:rsidR="00183D70" w:rsidRPr="00183D70" w:rsidRDefault="00183D70" w:rsidP="005A6398">
            <w:pPr>
              <w:rPr>
                <w:iCs/>
                <w:szCs w:val="24"/>
                <w:lang w:eastAsia="en-AU"/>
              </w:rPr>
            </w:pPr>
            <w:r w:rsidRPr="00183D70">
              <w:rPr>
                <w:iCs/>
                <w:szCs w:val="24"/>
                <w:lang w:eastAsia="en-AU"/>
              </w:rPr>
              <w:t>Test data</w:t>
            </w:r>
          </w:p>
          <w:p w14:paraId="237B6DB4" w14:textId="6E6AD4DB" w:rsidR="00183D70" w:rsidRPr="00183D70" w:rsidRDefault="00183D70" w:rsidP="005A6398">
            <w:pPr>
              <w:rPr>
                <w:iCs/>
                <w:color w:val="808080" w:themeColor="background1" w:themeShade="80"/>
                <w:szCs w:val="24"/>
                <w:lang w:eastAsia="en-AU"/>
              </w:rPr>
            </w:pPr>
            <w:r w:rsidRPr="00183D70">
              <w:rPr>
                <w:iCs/>
                <w:szCs w:val="24"/>
                <w:lang w:eastAsia="en-AU"/>
              </w:rPr>
              <w:t>Execution logs</w:t>
            </w:r>
          </w:p>
        </w:tc>
      </w:tr>
      <w:tr w:rsidR="005A6398" w14:paraId="283F0459" w14:textId="77777777" w:rsidTr="00836191">
        <w:tc>
          <w:tcPr>
            <w:tcW w:w="1838" w:type="dxa"/>
          </w:tcPr>
          <w:p w14:paraId="6D07548B" w14:textId="69672BA7" w:rsidR="005A6398" w:rsidRPr="00713645" w:rsidRDefault="005A6398" w:rsidP="00E0611B">
            <w:pPr>
              <w:spacing w:after="0"/>
              <w:rPr>
                <w:b/>
                <w:bCs/>
                <w:szCs w:val="24"/>
                <w:lang w:eastAsia="en-AU"/>
              </w:rPr>
            </w:pPr>
            <w:r w:rsidRPr="00713645">
              <w:rPr>
                <w:b/>
                <w:bCs/>
                <w:szCs w:val="24"/>
                <w:lang w:eastAsia="en-AU"/>
              </w:rPr>
              <w:lastRenderedPageBreak/>
              <w:t xml:space="preserve">Testing </w:t>
            </w:r>
            <w:r w:rsidR="00E0611B" w:rsidRPr="00713645">
              <w:rPr>
                <w:b/>
                <w:bCs/>
                <w:szCs w:val="24"/>
                <w:lang w:eastAsia="en-AU"/>
              </w:rPr>
              <w:t>t</w:t>
            </w:r>
            <w:r w:rsidRPr="00713645">
              <w:rPr>
                <w:b/>
                <w:bCs/>
                <w:szCs w:val="24"/>
                <w:lang w:eastAsia="en-AU"/>
              </w:rPr>
              <w:t>ools</w:t>
            </w:r>
          </w:p>
        </w:tc>
        <w:tc>
          <w:tcPr>
            <w:tcW w:w="7222" w:type="dxa"/>
          </w:tcPr>
          <w:p w14:paraId="6A799FC3" w14:textId="77777777" w:rsidR="005A6398" w:rsidRDefault="005A6398" w:rsidP="005A6398">
            <w:pPr>
              <w:rPr>
                <w:i/>
                <w:szCs w:val="24"/>
                <w:lang w:eastAsia="en-AU"/>
              </w:rPr>
            </w:pPr>
            <w:r w:rsidRPr="00713645">
              <w:rPr>
                <w:i/>
                <w:szCs w:val="24"/>
                <w:lang w:eastAsia="en-AU"/>
              </w:rPr>
              <w:t>Identify and list a minimum of two testing tools that will be used in the testing plan. Provide a brief description (approximately 25-50 words) for each tool.</w:t>
            </w:r>
          </w:p>
          <w:p w14:paraId="3C55C797" w14:textId="77777777" w:rsidR="002B1D25" w:rsidRDefault="002B1D25" w:rsidP="005A6398">
            <w:pPr>
              <w:rPr>
                <w:iCs/>
                <w:szCs w:val="24"/>
                <w:lang w:eastAsia="en-AU"/>
              </w:rPr>
            </w:pPr>
            <w:r>
              <w:rPr>
                <w:iCs/>
                <w:szCs w:val="24"/>
                <w:lang w:eastAsia="en-AU"/>
              </w:rPr>
              <w:t>Unit testing tools in Visual Studio</w:t>
            </w:r>
          </w:p>
          <w:p w14:paraId="64E72C4E" w14:textId="18437613" w:rsidR="002B1D25" w:rsidRDefault="002B1D25" w:rsidP="005A6398">
            <w:pPr>
              <w:rPr>
                <w:iCs/>
                <w:szCs w:val="24"/>
                <w:lang w:eastAsia="en-AU"/>
              </w:rPr>
            </w:pPr>
            <w:r>
              <w:rPr>
                <w:iCs/>
                <w:szCs w:val="24"/>
                <w:lang w:eastAsia="en-AU"/>
              </w:rPr>
              <w:t>Visual studio supports the MSTest framework. It has a dedicated namespace TestTools.UnitTesting. A [TestClass] attribute is required for any class that contains unit test methods. Each test must be prefixed with [TestMethod]. Test methods must return void and cannot have parameters.</w:t>
            </w:r>
          </w:p>
          <w:p w14:paraId="2598C627" w14:textId="77777777" w:rsidR="002B1D25" w:rsidRDefault="002B1D25" w:rsidP="005A6398">
            <w:pPr>
              <w:rPr>
                <w:iCs/>
                <w:szCs w:val="24"/>
                <w:lang w:eastAsia="en-AU"/>
              </w:rPr>
            </w:pPr>
            <w:r>
              <w:rPr>
                <w:iCs/>
                <w:szCs w:val="24"/>
                <w:lang w:eastAsia="en-AU"/>
              </w:rPr>
              <w:t>User interface testing tools in Visual Studio</w:t>
            </w:r>
          </w:p>
          <w:p w14:paraId="4D4341C5" w14:textId="1E8B8A3E" w:rsidR="002B1D25" w:rsidRPr="002B1D25" w:rsidRDefault="002B1D25" w:rsidP="005A6398">
            <w:pPr>
              <w:rPr>
                <w:iCs/>
                <w:color w:val="808080" w:themeColor="background1" w:themeShade="80"/>
                <w:szCs w:val="24"/>
                <w:lang w:eastAsia="en-AU"/>
              </w:rPr>
            </w:pPr>
            <w:r w:rsidRPr="00733556">
              <w:rPr>
                <w:iCs/>
                <w:szCs w:val="24"/>
                <w:lang w:eastAsia="en-AU"/>
              </w:rPr>
              <w:t xml:space="preserve">User selects a new Coded UI Test Project and records actions to perform during the test. Then for example the developer can disable certain functionality and let the recorded actions run. </w:t>
            </w:r>
            <w:r w:rsidR="00733556" w:rsidRPr="00733556">
              <w:rPr>
                <w:iCs/>
                <w:szCs w:val="24"/>
                <w:lang w:eastAsia="en-AU"/>
              </w:rPr>
              <w:t>Test results will show that the test failed if the test attempts invalid action.</w:t>
            </w:r>
          </w:p>
        </w:tc>
      </w:tr>
    </w:tbl>
    <w:p w14:paraId="73A676E2" w14:textId="5A177BD8" w:rsidR="004255ED" w:rsidRDefault="004255ED" w:rsidP="004255ED">
      <w:pPr>
        <w:pStyle w:val="Heading4"/>
      </w:pPr>
      <w:bookmarkStart w:id="57" w:name="_Ref29827154"/>
      <w:r>
        <w:t xml:space="preserve">Part B – Test </w:t>
      </w:r>
      <w:r w:rsidR="00E0611B">
        <w:t>c</w:t>
      </w:r>
      <w:r>
        <w:t>ases</w:t>
      </w:r>
      <w:bookmarkEnd w:id="57"/>
    </w:p>
    <w:p w14:paraId="288E4001" w14:textId="1A08A7B0" w:rsidR="004255ED" w:rsidRDefault="00713645" w:rsidP="00ED44EB">
      <w:pPr>
        <w:rPr>
          <w:lang w:eastAsia="en-AU"/>
        </w:rPr>
      </w:pPr>
      <w:r>
        <w:rPr>
          <w:lang w:eastAsia="en-AU"/>
        </w:rPr>
        <w:t>D</w:t>
      </w:r>
      <w:r w:rsidR="004255ED">
        <w:rPr>
          <w:lang w:eastAsia="en-AU"/>
        </w:rPr>
        <w:t>evelop a minimum of two test cases for the application</w:t>
      </w:r>
      <w:r>
        <w:rPr>
          <w:lang w:eastAsia="en-AU"/>
        </w:rPr>
        <w:t>. E</w:t>
      </w:r>
      <w:r w:rsidR="004255ED">
        <w:rPr>
          <w:lang w:eastAsia="en-AU"/>
        </w:rPr>
        <w:t>ach test case must include</w:t>
      </w:r>
      <w:r w:rsidR="00535FFF">
        <w:rPr>
          <w:lang w:eastAsia="en-AU"/>
        </w:rPr>
        <w:t xml:space="preserve"> the following</w:t>
      </w:r>
      <w:r w:rsidR="004255ED">
        <w:rPr>
          <w:lang w:eastAsia="en-AU"/>
        </w:rPr>
        <w:t>:</w:t>
      </w:r>
    </w:p>
    <w:p w14:paraId="77A454BE" w14:textId="0FBA42C5" w:rsidR="004255ED" w:rsidRPr="006D62F4" w:rsidRDefault="00304800" w:rsidP="001C4096">
      <w:pPr>
        <w:pStyle w:val="Bulletlist"/>
        <w:rPr>
          <w:lang w:eastAsia="en-AU"/>
        </w:rPr>
      </w:pPr>
      <w:r w:rsidRPr="006D62F4">
        <w:rPr>
          <w:lang w:eastAsia="en-AU"/>
        </w:rPr>
        <w:t xml:space="preserve">Test Case </w:t>
      </w:r>
      <w:r w:rsidR="004255ED" w:rsidRPr="006D62F4">
        <w:rPr>
          <w:lang w:eastAsia="en-AU"/>
        </w:rPr>
        <w:t>Identifier</w:t>
      </w:r>
      <w:r w:rsidRPr="006D62F4">
        <w:rPr>
          <w:lang w:eastAsia="en-AU"/>
        </w:rPr>
        <w:t xml:space="preserve"> (Test #)</w:t>
      </w:r>
      <w:r w:rsidR="006D62F4" w:rsidRPr="006D62F4">
        <w:rPr>
          <w:lang w:eastAsia="en-AU"/>
        </w:rPr>
        <w:t>,</w:t>
      </w:r>
      <w:r w:rsidRPr="006D62F4">
        <w:rPr>
          <w:lang w:eastAsia="en-AU"/>
        </w:rPr>
        <w:t xml:space="preserve"> </w:t>
      </w:r>
      <w:r w:rsidR="006D62F4" w:rsidRPr="006D62F4">
        <w:rPr>
          <w:lang w:eastAsia="en-AU"/>
        </w:rPr>
        <w:t>n</w:t>
      </w:r>
      <w:r w:rsidRPr="006D62F4">
        <w:rPr>
          <w:lang w:eastAsia="en-AU"/>
        </w:rPr>
        <w:t>ame and description</w:t>
      </w:r>
    </w:p>
    <w:p w14:paraId="76540038" w14:textId="45BB26F1" w:rsidR="004255ED" w:rsidRPr="006D62F4" w:rsidRDefault="004255ED" w:rsidP="001C4096">
      <w:pPr>
        <w:pStyle w:val="Bulletlist"/>
        <w:rPr>
          <w:lang w:eastAsia="en-AU"/>
        </w:rPr>
      </w:pPr>
      <w:r w:rsidRPr="006D62F4">
        <w:rPr>
          <w:lang w:eastAsia="en-AU"/>
        </w:rPr>
        <w:t>Priority (Low/Med/High)</w:t>
      </w:r>
    </w:p>
    <w:p w14:paraId="0601A39C" w14:textId="00A045FC" w:rsidR="003610A8" w:rsidRDefault="003610A8" w:rsidP="001C4096">
      <w:pPr>
        <w:pStyle w:val="Bulletlist"/>
        <w:rPr>
          <w:lang w:eastAsia="en-AU"/>
        </w:rPr>
      </w:pPr>
      <w:r>
        <w:rPr>
          <w:lang w:eastAsia="en-AU"/>
        </w:rPr>
        <w:t>Test type</w:t>
      </w:r>
      <w:r w:rsidR="00C712FF">
        <w:rPr>
          <w:lang w:eastAsia="en-AU"/>
        </w:rPr>
        <w:t>/technique</w:t>
      </w:r>
    </w:p>
    <w:p w14:paraId="7F135C5B" w14:textId="1497561D" w:rsidR="006D62F4" w:rsidRPr="006D62F4" w:rsidRDefault="006D62F4" w:rsidP="001C4096">
      <w:pPr>
        <w:pStyle w:val="Bulletlist"/>
        <w:rPr>
          <w:lang w:eastAsia="en-AU"/>
        </w:rPr>
      </w:pPr>
      <w:r w:rsidRPr="006D62F4">
        <w:rPr>
          <w:lang w:eastAsia="en-AU"/>
        </w:rPr>
        <w:t>Test data</w:t>
      </w:r>
      <w:r w:rsidR="00F11052">
        <w:rPr>
          <w:lang w:eastAsia="en-AU"/>
        </w:rPr>
        <w:t xml:space="preserve"> and</w:t>
      </w:r>
      <w:r w:rsidRPr="006D62F4">
        <w:rPr>
          <w:lang w:eastAsia="en-AU"/>
        </w:rPr>
        <w:t xml:space="preserve"> </w:t>
      </w:r>
      <w:r w:rsidR="003610A8">
        <w:rPr>
          <w:lang w:eastAsia="en-AU"/>
        </w:rPr>
        <w:t>e</w:t>
      </w:r>
      <w:r w:rsidRPr="006D62F4">
        <w:rPr>
          <w:lang w:eastAsia="en-AU"/>
        </w:rPr>
        <w:t>xpected results</w:t>
      </w:r>
    </w:p>
    <w:p w14:paraId="276314FD" w14:textId="0D11B52D" w:rsidR="006D62F4" w:rsidRPr="006D62F4" w:rsidRDefault="006D62F4" w:rsidP="001C4096">
      <w:pPr>
        <w:pStyle w:val="Bulletlist"/>
        <w:rPr>
          <w:lang w:eastAsia="en-AU"/>
        </w:rPr>
      </w:pPr>
      <w:r w:rsidRPr="006D62F4">
        <w:rPr>
          <w:lang w:eastAsia="en-AU"/>
        </w:rPr>
        <w:t>Status (Pass/Fail)</w:t>
      </w:r>
    </w:p>
    <w:p w14:paraId="7B6037B1" w14:textId="6E242D49" w:rsidR="006D62F4" w:rsidRPr="006D62F4" w:rsidRDefault="006D62F4" w:rsidP="001C4096">
      <w:pPr>
        <w:pStyle w:val="Bulletlist"/>
        <w:rPr>
          <w:lang w:eastAsia="en-AU"/>
        </w:rPr>
      </w:pPr>
      <w:r w:rsidRPr="006D62F4">
        <w:rPr>
          <w:lang w:eastAsia="en-AU"/>
        </w:rPr>
        <w:t>Steps taken</w:t>
      </w:r>
      <w:r w:rsidR="00713645">
        <w:rPr>
          <w:lang w:eastAsia="en-AU"/>
        </w:rPr>
        <w:t>.</w:t>
      </w:r>
    </w:p>
    <w:p w14:paraId="45C08BB5" w14:textId="48D10754" w:rsidR="006D62F4" w:rsidRDefault="006D62F4" w:rsidP="00F50F7E">
      <w:r w:rsidRPr="006D62F4">
        <w:rPr>
          <w:b/>
          <w:bCs/>
        </w:rPr>
        <w:t>NOTE:</w:t>
      </w:r>
      <w:r>
        <w:t xml:space="preserve"> Use </w:t>
      </w:r>
      <w:r w:rsidR="00535FFF" w:rsidRPr="00535FFF">
        <w:rPr>
          <w:b/>
        </w:rPr>
        <w:fldChar w:fldCharType="begin"/>
      </w:r>
      <w:r w:rsidR="00535FFF" w:rsidRPr="00535FFF">
        <w:rPr>
          <w:b/>
        </w:rPr>
        <w:instrText xml:space="preserve"> REF _Ref29915564 \h </w:instrText>
      </w:r>
      <w:r w:rsidR="00535FFF">
        <w:rPr>
          <w:b/>
        </w:rPr>
        <w:instrText xml:space="preserve"> \* MERGEFORMAT </w:instrText>
      </w:r>
      <w:r w:rsidR="00535FFF" w:rsidRPr="00535FFF">
        <w:rPr>
          <w:b/>
        </w:rPr>
      </w:r>
      <w:r w:rsidR="00535FFF" w:rsidRPr="00535FFF">
        <w:rPr>
          <w:b/>
        </w:rPr>
        <w:fldChar w:fldCharType="separate"/>
      </w:r>
      <w:r w:rsidR="007D3B37" w:rsidRPr="007D3B37">
        <w:rPr>
          <w:b/>
        </w:rPr>
        <w:t xml:space="preserve">Table </w:t>
      </w:r>
      <w:r w:rsidR="007D3B37" w:rsidRPr="007D3B37">
        <w:rPr>
          <w:b/>
          <w:noProof/>
        </w:rPr>
        <w:t>10</w:t>
      </w:r>
      <w:r w:rsidR="007D3B37" w:rsidRPr="007D3B37">
        <w:rPr>
          <w:b/>
        </w:rPr>
        <w:t>: Test case 1</w:t>
      </w:r>
      <w:r w:rsidR="00535FFF" w:rsidRPr="00535FFF">
        <w:rPr>
          <w:b/>
        </w:rPr>
        <w:fldChar w:fldCharType="end"/>
      </w:r>
      <w:r w:rsidR="00535FFF">
        <w:t xml:space="preserve"> and </w:t>
      </w:r>
      <w:r w:rsidR="00535FFF" w:rsidRPr="00535FFF">
        <w:rPr>
          <w:b/>
        </w:rPr>
        <w:fldChar w:fldCharType="begin"/>
      </w:r>
      <w:r w:rsidR="00535FFF" w:rsidRPr="00535FFF">
        <w:rPr>
          <w:b/>
        </w:rPr>
        <w:instrText xml:space="preserve"> REF _Ref29915587 \h </w:instrText>
      </w:r>
      <w:r w:rsidR="00535FFF">
        <w:rPr>
          <w:b/>
        </w:rPr>
        <w:instrText xml:space="preserve"> \* MERGEFORMAT </w:instrText>
      </w:r>
      <w:r w:rsidR="00535FFF" w:rsidRPr="00535FFF">
        <w:rPr>
          <w:b/>
        </w:rPr>
      </w:r>
      <w:r w:rsidR="00535FFF" w:rsidRPr="00535FFF">
        <w:rPr>
          <w:b/>
        </w:rPr>
        <w:fldChar w:fldCharType="separate"/>
      </w:r>
      <w:r w:rsidR="007D3B37" w:rsidRPr="007D3B37">
        <w:rPr>
          <w:b/>
        </w:rPr>
        <w:t xml:space="preserve">Table </w:t>
      </w:r>
      <w:r w:rsidR="007D3B37" w:rsidRPr="007D3B37">
        <w:rPr>
          <w:b/>
          <w:noProof/>
        </w:rPr>
        <w:t>11</w:t>
      </w:r>
      <w:r w:rsidR="007D3B37" w:rsidRPr="007D3B37">
        <w:rPr>
          <w:b/>
        </w:rPr>
        <w:t>: Test case 2</w:t>
      </w:r>
      <w:r w:rsidR="00535FFF" w:rsidRPr="00535FFF">
        <w:rPr>
          <w:b/>
        </w:rPr>
        <w:fldChar w:fldCharType="end"/>
      </w:r>
      <w:r w:rsidR="00535FFF">
        <w:t xml:space="preserve"> </w:t>
      </w:r>
      <w:r>
        <w:t>provided below for each test case.</w:t>
      </w:r>
    </w:p>
    <w:p w14:paraId="342F76CF" w14:textId="0E1FA640" w:rsidR="00535FFF" w:rsidRDefault="00535FFF" w:rsidP="00535FFF">
      <w:pPr>
        <w:pStyle w:val="Caption"/>
        <w:keepNext/>
      </w:pPr>
      <w:bookmarkStart w:id="58" w:name="_Ref29915564"/>
      <w:r>
        <w:t xml:space="preserve">Table </w:t>
      </w:r>
      <w:r w:rsidR="008C6896">
        <w:fldChar w:fldCharType="begin"/>
      </w:r>
      <w:r w:rsidR="008C6896">
        <w:instrText xml:space="preserve"> SEQ Table \* ARABIC </w:instrText>
      </w:r>
      <w:r w:rsidR="008C6896">
        <w:fldChar w:fldCharType="separate"/>
      </w:r>
      <w:r w:rsidR="007D3B37">
        <w:rPr>
          <w:noProof/>
        </w:rPr>
        <w:t>10</w:t>
      </w:r>
      <w:r w:rsidR="008C6896">
        <w:rPr>
          <w:noProof/>
        </w:rPr>
        <w:fldChar w:fldCharType="end"/>
      </w:r>
      <w:r>
        <w:t>: Test case 1</w:t>
      </w:r>
      <w:bookmarkEnd w:id="58"/>
    </w:p>
    <w:tbl>
      <w:tblPr>
        <w:tblStyle w:val="TableGrid"/>
        <w:tblW w:w="9063" w:type="dxa"/>
        <w:tblLook w:val="04A0" w:firstRow="1" w:lastRow="0" w:firstColumn="1" w:lastColumn="0" w:noHBand="0" w:noVBand="1"/>
      </w:tblPr>
      <w:tblGrid>
        <w:gridCol w:w="847"/>
        <w:gridCol w:w="1983"/>
        <w:gridCol w:w="3763"/>
        <w:gridCol w:w="1350"/>
        <w:gridCol w:w="1120"/>
      </w:tblGrid>
      <w:tr w:rsidR="006D62F4" w14:paraId="35D40E77" w14:textId="77777777" w:rsidTr="006E4D30">
        <w:trPr>
          <w:cnfStyle w:val="100000000000" w:firstRow="1" w:lastRow="0" w:firstColumn="0" w:lastColumn="0" w:oddVBand="0" w:evenVBand="0" w:oddHBand="0" w:evenHBand="0" w:firstRowFirstColumn="0" w:firstRowLastColumn="0" w:lastRowFirstColumn="0" w:lastRowLastColumn="0"/>
        </w:trPr>
        <w:tc>
          <w:tcPr>
            <w:tcW w:w="847" w:type="dxa"/>
          </w:tcPr>
          <w:p w14:paraId="73F64599" w14:textId="77777777" w:rsidR="006D62F4" w:rsidRPr="00836191" w:rsidRDefault="006D62F4" w:rsidP="00494E5F">
            <w:pPr>
              <w:rPr>
                <w:bCs/>
                <w:szCs w:val="24"/>
                <w:lang w:eastAsia="en-AU"/>
              </w:rPr>
            </w:pPr>
            <w:r w:rsidRPr="00836191">
              <w:rPr>
                <w:bCs/>
                <w:szCs w:val="24"/>
                <w:lang w:eastAsia="en-AU"/>
              </w:rPr>
              <w:t>Test #</w:t>
            </w:r>
          </w:p>
        </w:tc>
        <w:tc>
          <w:tcPr>
            <w:tcW w:w="7096" w:type="dxa"/>
            <w:gridSpan w:val="3"/>
          </w:tcPr>
          <w:p w14:paraId="49D8F5F1" w14:textId="77777777" w:rsidR="006D62F4" w:rsidRPr="00836191" w:rsidRDefault="006D62F4" w:rsidP="00494E5F">
            <w:pPr>
              <w:rPr>
                <w:bCs/>
                <w:szCs w:val="24"/>
                <w:lang w:eastAsia="en-AU"/>
              </w:rPr>
            </w:pPr>
            <w:r w:rsidRPr="00836191">
              <w:rPr>
                <w:bCs/>
                <w:szCs w:val="24"/>
                <w:lang w:eastAsia="en-AU"/>
              </w:rPr>
              <w:t>Name and description</w:t>
            </w:r>
          </w:p>
        </w:tc>
        <w:tc>
          <w:tcPr>
            <w:tcW w:w="1120" w:type="dxa"/>
          </w:tcPr>
          <w:p w14:paraId="23600607" w14:textId="77777777" w:rsidR="006D62F4" w:rsidRPr="00836191" w:rsidRDefault="006D62F4" w:rsidP="00494E5F">
            <w:pPr>
              <w:rPr>
                <w:bCs/>
                <w:szCs w:val="24"/>
                <w:lang w:eastAsia="en-AU"/>
              </w:rPr>
            </w:pPr>
            <w:r w:rsidRPr="00836191">
              <w:rPr>
                <w:bCs/>
                <w:szCs w:val="24"/>
                <w:lang w:eastAsia="en-AU"/>
              </w:rPr>
              <w:t>Priority</w:t>
            </w:r>
          </w:p>
        </w:tc>
      </w:tr>
      <w:tr w:rsidR="006D62F4" w14:paraId="56B8261F" w14:textId="77777777" w:rsidTr="006E4D30">
        <w:tc>
          <w:tcPr>
            <w:tcW w:w="847" w:type="dxa"/>
          </w:tcPr>
          <w:p w14:paraId="233BAF7E" w14:textId="77777777" w:rsidR="006D62F4" w:rsidRPr="00713645" w:rsidRDefault="006D62F4" w:rsidP="00ED44EB">
            <w:pPr>
              <w:rPr>
                <w:szCs w:val="24"/>
                <w:lang w:eastAsia="en-AU"/>
              </w:rPr>
            </w:pPr>
            <w:r w:rsidRPr="00713645">
              <w:rPr>
                <w:szCs w:val="24"/>
                <w:lang w:eastAsia="en-AU"/>
              </w:rPr>
              <w:t>1</w:t>
            </w:r>
          </w:p>
        </w:tc>
        <w:tc>
          <w:tcPr>
            <w:tcW w:w="7096" w:type="dxa"/>
            <w:gridSpan w:val="3"/>
          </w:tcPr>
          <w:p w14:paraId="7377717E" w14:textId="2F2F544F" w:rsidR="006D62F4" w:rsidRPr="00713645" w:rsidRDefault="00CB4AED" w:rsidP="00494E5F">
            <w:pPr>
              <w:rPr>
                <w:szCs w:val="24"/>
                <w:lang w:eastAsia="en-AU"/>
              </w:rPr>
            </w:pPr>
            <w:r>
              <w:rPr>
                <w:szCs w:val="24"/>
                <w:lang w:eastAsia="en-AU"/>
              </w:rPr>
              <w:t>Add Order</w:t>
            </w:r>
            <w:r w:rsidR="00DA05BD">
              <w:rPr>
                <w:szCs w:val="24"/>
                <w:lang w:eastAsia="en-AU"/>
              </w:rPr>
              <w:t xml:space="preserve"> </w:t>
            </w:r>
            <w:r>
              <w:rPr>
                <w:szCs w:val="24"/>
                <w:lang w:eastAsia="en-AU"/>
              </w:rPr>
              <w:t xml:space="preserve">Header =&gt; This will test if a new OrderHeader is instantiated </w:t>
            </w:r>
            <w:r w:rsidR="006E4D30">
              <w:rPr>
                <w:szCs w:val="24"/>
                <w:lang w:eastAsia="en-AU"/>
              </w:rPr>
              <w:t xml:space="preserve">and then populated </w:t>
            </w:r>
            <w:r>
              <w:rPr>
                <w:szCs w:val="24"/>
                <w:lang w:eastAsia="en-AU"/>
              </w:rPr>
              <w:t>with the correct default values.</w:t>
            </w:r>
          </w:p>
        </w:tc>
        <w:tc>
          <w:tcPr>
            <w:tcW w:w="1120" w:type="dxa"/>
          </w:tcPr>
          <w:p w14:paraId="4849EA8E" w14:textId="6D639065" w:rsidR="006D62F4" w:rsidRPr="00713645" w:rsidRDefault="00CB4AED" w:rsidP="00494E5F">
            <w:pPr>
              <w:rPr>
                <w:szCs w:val="24"/>
                <w:lang w:eastAsia="en-AU"/>
              </w:rPr>
            </w:pPr>
            <w:r>
              <w:rPr>
                <w:szCs w:val="24"/>
                <w:lang w:eastAsia="en-AU"/>
              </w:rPr>
              <w:t>High</w:t>
            </w:r>
          </w:p>
        </w:tc>
      </w:tr>
      <w:tr w:rsidR="006D62F4" w14:paraId="29055C1B" w14:textId="77777777" w:rsidTr="00494E5F">
        <w:tc>
          <w:tcPr>
            <w:tcW w:w="9063" w:type="dxa"/>
            <w:gridSpan w:val="5"/>
            <w:shd w:val="clear" w:color="auto" w:fill="D9D9D9" w:themeFill="background1" w:themeFillShade="D9"/>
          </w:tcPr>
          <w:p w14:paraId="6FC9BA84" w14:textId="291D2FCB" w:rsidR="006D62F4" w:rsidRPr="00713645" w:rsidRDefault="006D62F4" w:rsidP="00C712FF">
            <w:pPr>
              <w:rPr>
                <w:b/>
                <w:bCs/>
                <w:szCs w:val="24"/>
                <w:lang w:eastAsia="en-AU"/>
              </w:rPr>
            </w:pPr>
            <w:r w:rsidRPr="00713645">
              <w:rPr>
                <w:b/>
                <w:bCs/>
                <w:szCs w:val="24"/>
                <w:lang w:eastAsia="en-AU"/>
              </w:rPr>
              <w:lastRenderedPageBreak/>
              <w:t xml:space="preserve">Test </w:t>
            </w:r>
            <w:r w:rsidR="00C712FF">
              <w:rPr>
                <w:b/>
                <w:bCs/>
                <w:szCs w:val="24"/>
                <w:lang w:eastAsia="en-AU"/>
              </w:rPr>
              <w:t>t</w:t>
            </w:r>
            <w:r w:rsidRPr="00713645">
              <w:rPr>
                <w:b/>
                <w:bCs/>
                <w:szCs w:val="24"/>
                <w:lang w:eastAsia="en-AU"/>
              </w:rPr>
              <w:t>ype</w:t>
            </w:r>
            <w:r w:rsidR="00C712FF">
              <w:rPr>
                <w:b/>
                <w:bCs/>
                <w:szCs w:val="24"/>
                <w:lang w:eastAsia="en-AU"/>
              </w:rPr>
              <w:t>/technique</w:t>
            </w:r>
          </w:p>
        </w:tc>
      </w:tr>
      <w:tr w:rsidR="006D62F4" w14:paraId="49B39BE0" w14:textId="77777777" w:rsidTr="006D62F4">
        <w:tc>
          <w:tcPr>
            <w:tcW w:w="9063" w:type="dxa"/>
            <w:gridSpan w:val="5"/>
            <w:shd w:val="clear" w:color="auto" w:fill="FFFFFF" w:themeFill="background1"/>
          </w:tcPr>
          <w:p w14:paraId="5EBE6849" w14:textId="215C213C" w:rsidR="006D62F4" w:rsidRPr="00713645" w:rsidRDefault="00CB4AED" w:rsidP="00494E5F">
            <w:pPr>
              <w:rPr>
                <w:b/>
                <w:bCs/>
                <w:szCs w:val="24"/>
                <w:lang w:eastAsia="en-AU"/>
              </w:rPr>
            </w:pPr>
            <w:r>
              <w:rPr>
                <w:b/>
                <w:bCs/>
                <w:szCs w:val="24"/>
                <w:lang w:eastAsia="en-AU"/>
              </w:rPr>
              <w:t>Unit test</w:t>
            </w:r>
          </w:p>
        </w:tc>
      </w:tr>
      <w:tr w:rsidR="006D62F4" w14:paraId="15B96EFA" w14:textId="77777777" w:rsidTr="006E4D30">
        <w:tc>
          <w:tcPr>
            <w:tcW w:w="2830" w:type="dxa"/>
            <w:gridSpan w:val="2"/>
            <w:shd w:val="clear" w:color="auto" w:fill="D9D9D9" w:themeFill="background1" w:themeFillShade="D9"/>
          </w:tcPr>
          <w:p w14:paraId="4DAB3EEA" w14:textId="20B35606" w:rsidR="006D62F4" w:rsidRPr="00713645" w:rsidRDefault="006D62F4" w:rsidP="00C712FF">
            <w:pPr>
              <w:rPr>
                <w:b/>
                <w:bCs/>
                <w:szCs w:val="24"/>
                <w:lang w:eastAsia="en-AU"/>
              </w:rPr>
            </w:pPr>
            <w:r w:rsidRPr="00713645">
              <w:rPr>
                <w:b/>
                <w:bCs/>
                <w:szCs w:val="24"/>
                <w:lang w:eastAsia="en-AU"/>
              </w:rPr>
              <w:t xml:space="preserve">Test </w:t>
            </w:r>
            <w:r w:rsidR="00C712FF">
              <w:rPr>
                <w:b/>
                <w:bCs/>
                <w:szCs w:val="24"/>
                <w:lang w:eastAsia="en-AU"/>
              </w:rPr>
              <w:t>d</w:t>
            </w:r>
            <w:r w:rsidRPr="00713645">
              <w:rPr>
                <w:b/>
                <w:bCs/>
                <w:szCs w:val="24"/>
                <w:lang w:eastAsia="en-AU"/>
              </w:rPr>
              <w:t>ata</w:t>
            </w:r>
          </w:p>
        </w:tc>
        <w:tc>
          <w:tcPr>
            <w:tcW w:w="3763" w:type="dxa"/>
            <w:shd w:val="clear" w:color="auto" w:fill="D9D9D9" w:themeFill="background1" w:themeFillShade="D9"/>
          </w:tcPr>
          <w:p w14:paraId="3D997F4F" w14:textId="77777777" w:rsidR="006D62F4" w:rsidRPr="00713645" w:rsidRDefault="006D62F4" w:rsidP="00494E5F">
            <w:pPr>
              <w:rPr>
                <w:b/>
                <w:bCs/>
                <w:szCs w:val="24"/>
                <w:lang w:eastAsia="en-AU"/>
              </w:rPr>
            </w:pPr>
            <w:r w:rsidRPr="00713645">
              <w:rPr>
                <w:b/>
                <w:bCs/>
                <w:szCs w:val="24"/>
                <w:lang w:eastAsia="en-AU"/>
              </w:rPr>
              <w:t>Expected</w:t>
            </w:r>
          </w:p>
        </w:tc>
        <w:tc>
          <w:tcPr>
            <w:tcW w:w="1350" w:type="dxa"/>
            <w:shd w:val="clear" w:color="auto" w:fill="D9D9D9" w:themeFill="background1" w:themeFillShade="D9"/>
          </w:tcPr>
          <w:p w14:paraId="44B5CD8B" w14:textId="77777777" w:rsidR="006D62F4" w:rsidRPr="00713645" w:rsidRDefault="006D62F4" w:rsidP="00494E5F">
            <w:pPr>
              <w:rPr>
                <w:b/>
                <w:bCs/>
                <w:szCs w:val="24"/>
                <w:lang w:eastAsia="en-AU"/>
              </w:rPr>
            </w:pPr>
            <w:r w:rsidRPr="00713645">
              <w:rPr>
                <w:b/>
                <w:bCs/>
                <w:szCs w:val="24"/>
                <w:lang w:eastAsia="en-AU"/>
              </w:rPr>
              <w:t>Actual</w:t>
            </w:r>
          </w:p>
        </w:tc>
        <w:tc>
          <w:tcPr>
            <w:tcW w:w="1120" w:type="dxa"/>
            <w:shd w:val="clear" w:color="auto" w:fill="D9D9D9" w:themeFill="background1" w:themeFillShade="D9"/>
          </w:tcPr>
          <w:p w14:paraId="0D9B3127" w14:textId="58B9E95F" w:rsidR="006D62F4" w:rsidRPr="00713645" w:rsidRDefault="006D62F4" w:rsidP="00494E5F">
            <w:pPr>
              <w:rPr>
                <w:b/>
                <w:bCs/>
                <w:szCs w:val="24"/>
                <w:lang w:eastAsia="en-AU"/>
              </w:rPr>
            </w:pPr>
            <w:r w:rsidRPr="00713645">
              <w:rPr>
                <w:b/>
                <w:bCs/>
                <w:szCs w:val="24"/>
                <w:lang w:eastAsia="en-AU"/>
              </w:rPr>
              <w:t>Pass/Fail</w:t>
            </w:r>
          </w:p>
        </w:tc>
      </w:tr>
      <w:tr w:rsidR="006D62F4" w14:paraId="0F60422C" w14:textId="77777777" w:rsidTr="006E4D30">
        <w:tc>
          <w:tcPr>
            <w:tcW w:w="2830" w:type="dxa"/>
            <w:gridSpan w:val="2"/>
            <w:shd w:val="clear" w:color="auto" w:fill="FFFFFF" w:themeFill="background1"/>
          </w:tcPr>
          <w:p w14:paraId="74DF3AD7" w14:textId="6BD32E03" w:rsidR="006D62F4" w:rsidRPr="00713645" w:rsidRDefault="00E5666E" w:rsidP="00F54688">
            <w:pPr>
              <w:rPr>
                <w:szCs w:val="24"/>
                <w:lang w:eastAsia="en-AU"/>
              </w:rPr>
            </w:pPr>
            <w:r>
              <w:rPr>
                <w:szCs w:val="24"/>
                <w:lang w:eastAsia="en-AU"/>
              </w:rPr>
              <w:t>“New”, DateTime.Now</w:t>
            </w:r>
          </w:p>
        </w:tc>
        <w:tc>
          <w:tcPr>
            <w:tcW w:w="3763" w:type="dxa"/>
            <w:shd w:val="clear" w:color="auto" w:fill="FFFFFF" w:themeFill="background1"/>
          </w:tcPr>
          <w:p w14:paraId="32E13B40" w14:textId="34BD1967" w:rsidR="006D62F4" w:rsidRPr="00713645" w:rsidRDefault="006E4D30" w:rsidP="00494E5F">
            <w:pPr>
              <w:rPr>
                <w:b/>
                <w:bCs/>
                <w:szCs w:val="24"/>
                <w:lang w:eastAsia="en-AU"/>
              </w:rPr>
            </w:pPr>
            <w:r>
              <w:rPr>
                <w:b/>
                <w:bCs/>
                <w:szCs w:val="24"/>
                <w:lang w:eastAsia="en-AU"/>
              </w:rPr>
              <w:t xml:space="preserve">The object was created </w:t>
            </w:r>
            <w:r w:rsidR="00382325">
              <w:rPr>
                <w:b/>
                <w:bCs/>
                <w:szCs w:val="24"/>
                <w:lang w:eastAsia="en-AU"/>
              </w:rPr>
              <w:t>with default values</w:t>
            </w:r>
            <w:r>
              <w:rPr>
                <w:b/>
                <w:bCs/>
                <w:szCs w:val="24"/>
                <w:lang w:eastAsia="en-AU"/>
              </w:rPr>
              <w:t xml:space="preserve"> </w:t>
            </w:r>
            <w:r w:rsidR="00E5666E">
              <w:rPr>
                <w:b/>
                <w:bCs/>
                <w:szCs w:val="24"/>
                <w:lang w:eastAsia="en-AU"/>
              </w:rPr>
              <w:t>Date</w:t>
            </w:r>
            <w:r>
              <w:rPr>
                <w:b/>
                <w:bCs/>
                <w:szCs w:val="24"/>
                <w:lang w:eastAsia="en-AU"/>
              </w:rPr>
              <w:t>Time.Now, and Status is set to ‘new’.</w:t>
            </w:r>
          </w:p>
        </w:tc>
        <w:tc>
          <w:tcPr>
            <w:tcW w:w="1350" w:type="dxa"/>
            <w:shd w:val="clear" w:color="auto" w:fill="FFFFFF" w:themeFill="background1"/>
          </w:tcPr>
          <w:p w14:paraId="05AAC485" w14:textId="354853E7" w:rsidR="006D62F4" w:rsidRPr="00713645" w:rsidRDefault="006E4D30" w:rsidP="00494E5F">
            <w:pPr>
              <w:rPr>
                <w:b/>
                <w:bCs/>
                <w:szCs w:val="24"/>
                <w:lang w:eastAsia="en-AU"/>
              </w:rPr>
            </w:pPr>
            <w:r>
              <w:rPr>
                <w:b/>
                <w:bCs/>
                <w:szCs w:val="24"/>
                <w:lang w:eastAsia="en-AU"/>
              </w:rPr>
              <w:t>As expected</w:t>
            </w:r>
          </w:p>
        </w:tc>
        <w:tc>
          <w:tcPr>
            <w:tcW w:w="1120" w:type="dxa"/>
            <w:shd w:val="clear" w:color="auto" w:fill="FFFFFF" w:themeFill="background1"/>
          </w:tcPr>
          <w:p w14:paraId="0341D3A0" w14:textId="771700EA" w:rsidR="006D62F4" w:rsidRPr="00713645" w:rsidRDefault="00884716" w:rsidP="00494E5F">
            <w:pPr>
              <w:rPr>
                <w:b/>
                <w:bCs/>
                <w:szCs w:val="24"/>
                <w:lang w:eastAsia="en-AU"/>
              </w:rPr>
            </w:pPr>
            <w:r>
              <w:rPr>
                <w:b/>
                <w:bCs/>
                <w:szCs w:val="24"/>
                <w:lang w:eastAsia="en-AU"/>
              </w:rPr>
              <w:t>Pass</w:t>
            </w:r>
          </w:p>
        </w:tc>
      </w:tr>
      <w:tr w:rsidR="006D62F4" w14:paraId="302901B0" w14:textId="77777777" w:rsidTr="00494E5F">
        <w:tc>
          <w:tcPr>
            <w:tcW w:w="9063" w:type="dxa"/>
            <w:gridSpan w:val="5"/>
            <w:shd w:val="clear" w:color="auto" w:fill="D9D9D9" w:themeFill="background1" w:themeFillShade="D9"/>
          </w:tcPr>
          <w:p w14:paraId="7AD7496E" w14:textId="77777777" w:rsidR="006D62F4" w:rsidRPr="00713645" w:rsidRDefault="006D62F4" w:rsidP="00494E5F">
            <w:pPr>
              <w:rPr>
                <w:b/>
                <w:bCs/>
                <w:szCs w:val="24"/>
                <w:lang w:eastAsia="en-AU"/>
              </w:rPr>
            </w:pPr>
            <w:r w:rsidRPr="00713645">
              <w:rPr>
                <w:b/>
                <w:bCs/>
                <w:szCs w:val="24"/>
                <w:lang w:eastAsia="en-AU"/>
              </w:rPr>
              <w:t>Steps</w:t>
            </w:r>
          </w:p>
        </w:tc>
      </w:tr>
      <w:tr w:rsidR="006D62F4" w14:paraId="3124169F" w14:textId="77777777" w:rsidTr="006E4D30">
        <w:tc>
          <w:tcPr>
            <w:tcW w:w="847" w:type="dxa"/>
            <w:shd w:val="clear" w:color="auto" w:fill="FFFFFF" w:themeFill="background1"/>
          </w:tcPr>
          <w:p w14:paraId="3032992D" w14:textId="77777777" w:rsidR="006D62F4" w:rsidRPr="00713645" w:rsidRDefault="006D62F4" w:rsidP="00494E5F">
            <w:pPr>
              <w:rPr>
                <w:b/>
                <w:bCs/>
                <w:szCs w:val="24"/>
                <w:lang w:eastAsia="en-AU"/>
              </w:rPr>
            </w:pPr>
            <w:r w:rsidRPr="00713645">
              <w:rPr>
                <w:b/>
                <w:bCs/>
                <w:szCs w:val="24"/>
                <w:lang w:eastAsia="en-AU"/>
              </w:rPr>
              <w:t>1</w:t>
            </w:r>
          </w:p>
        </w:tc>
        <w:tc>
          <w:tcPr>
            <w:tcW w:w="8216" w:type="dxa"/>
            <w:gridSpan w:val="4"/>
            <w:shd w:val="clear" w:color="auto" w:fill="FFFFFF" w:themeFill="background1"/>
          </w:tcPr>
          <w:p w14:paraId="202B1DD4" w14:textId="7D197E59" w:rsidR="006D62F4" w:rsidRPr="00713645" w:rsidRDefault="00884716" w:rsidP="00494E5F">
            <w:pPr>
              <w:rPr>
                <w:b/>
                <w:bCs/>
                <w:szCs w:val="24"/>
                <w:lang w:eastAsia="en-AU"/>
              </w:rPr>
            </w:pPr>
            <w:r>
              <w:rPr>
                <w:b/>
                <w:bCs/>
                <w:szCs w:val="24"/>
                <w:lang w:eastAsia="en-AU"/>
              </w:rPr>
              <w:t>User clicks btnCreateNewOrder</w:t>
            </w:r>
          </w:p>
        </w:tc>
      </w:tr>
    </w:tbl>
    <w:p w14:paraId="6D309154" w14:textId="77777777" w:rsidR="00B50ACC" w:rsidRPr="00B50ACC" w:rsidRDefault="00B50ACC" w:rsidP="00B50ACC">
      <w:bookmarkStart w:id="59" w:name="_Ref29915587"/>
    </w:p>
    <w:p w14:paraId="3C0D267A" w14:textId="04B27B04" w:rsidR="00535FFF" w:rsidRDefault="00535FFF" w:rsidP="00535FFF">
      <w:pPr>
        <w:pStyle w:val="Caption"/>
        <w:keepNext/>
      </w:pPr>
      <w:r>
        <w:t xml:space="preserve">Table </w:t>
      </w:r>
      <w:r w:rsidR="008C6896">
        <w:fldChar w:fldCharType="begin"/>
      </w:r>
      <w:r w:rsidR="008C6896">
        <w:instrText xml:space="preserve"> SEQ Table \* ARABIC </w:instrText>
      </w:r>
      <w:r w:rsidR="008C6896">
        <w:fldChar w:fldCharType="separate"/>
      </w:r>
      <w:r w:rsidR="007D3B37">
        <w:rPr>
          <w:noProof/>
        </w:rPr>
        <w:t>11</w:t>
      </w:r>
      <w:r w:rsidR="008C6896">
        <w:rPr>
          <w:noProof/>
        </w:rPr>
        <w:fldChar w:fldCharType="end"/>
      </w:r>
      <w:r>
        <w:t>: Test case 2</w:t>
      </w:r>
      <w:bookmarkEnd w:id="59"/>
    </w:p>
    <w:tbl>
      <w:tblPr>
        <w:tblStyle w:val="TableGrid"/>
        <w:tblW w:w="9063" w:type="dxa"/>
        <w:tblLook w:val="04A0" w:firstRow="1" w:lastRow="0" w:firstColumn="1" w:lastColumn="0" w:noHBand="0" w:noVBand="1"/>
      </w:tblPr>
      <w:tblGrid>
        <w:gridCol w:w="846"/>
        <w:gridCol w:w="2126"/>
        <w:gridCol w:w="3610"/>
        <w:gridCol w:w="1360"/>
        <w:gridCol w:w="1121"/>
      </w:tblGrid>
      <w:tr w:rsidR="00535FFF" w14:paraId="65274D81" w14:textId="77777777" w:rsidTr="00562F01">
        <w:trPr>
          <w:cnfStyle w:val="100000000000" w:firstRow="1" w:lastRow="0" w:firstColumn="0" w:lastColumn="0" w:oddVBand="0" w:evenVBand="0" w:oddHBand="0" w:evenHBand="0" w:firstRowFirstColumn="0" w:firstRowLastColumn="0" w:lastRowFirstColumn="0" w:lastRowLastColumn="0"/>
        </w:trPr>
        <w:tc>
          <w:tcPr>
            <w:tcW w:w="846" w:type="dxa"/>
          </w:tcPr>
          <w:p w14:paraId="5F89ED9C" w14:textId="77777777" w:rsidR="00535FFF" w:rsidRPr="00836191" w:rsidRDefault="00535FFF" w:rsidP="00562F01">
            <w:pPr>
              <w:rPr>
                <w:bCs/>
                <w:szCs w:val="24"/>
                <w:lang w:eastAsia="en-AU"/>
              </w:rPr>
            </w:pPr>
            <w:r w:rsidRPr="00836191">
              <w:rPr>
                <w:bCs/>
                <w:szCs w:val="24"/>
                <w:lang w:eastAsia="en-AU"/>
              </w:rPr>
              <w:t>Test #</w:t>
            </w:r>
          </w:p>
        </w:tc>
        <w:tc>
          <w:tcPr>
            <w:tcW w:w="7096" w:type="dxa"/>
            <w:gridSpan w:val="3"/>
          </w:tcPr>
          <w:p w14:paraId="496D6AF7" w14:textId="77777777" w:rsidR="00535FFF" w:rsidRPr="00836191" w:rsidRDefault="00535FFF" w:rsidP="00562F01">
            <w:pPr>
              <w:rPr>
                <w:bCs/>
                <w:szCs w:val="24"/>
                <w:lang w:eastAsia="en-AU"/>
              </w:rPr>
            </w:pPr>
            <w:r w:rsidRPr="00836191">
              <w:rPr>
                <w:bCs/>
                <w:szCs w:val="24"/>
                <w:lang w:eastAsia="en-AU"/>
              </w:rPr>
              <w:t>Name and description</w:t>
            </w:r>
          </w:p>
        </w:tc>
        <w:tc>
          <w:tcPr>
            <w:tcW w:w="1121" w:type="dxa"/>
          </w:tcPr>
          <w:p w14:paraId="05AD51C9" w14:textId="77777777" w:rsidR="00535FFF" w:rsidRPr="00836191" w:rsidRDefault="00535FFF" w:rsidP="00562F01">
            <w:pPr>
              <w:rPr>
                <w:bCs/>
                <w:szCs w:val="24"/>
                <w:lang w:eastAsia="en-AU"/>
              </w:rPr>
            </w:pPr>
            <w:r w:rsidRPr="00836191">
              <w:rPr>
                <w:bCs/>
                <w:szCs w:val="24"/>
                <w:lang w:eastAsia="en-AU"/>
              </w:rPr>
              <w:t>Priority</w:t>
            </w:r>
          </w:p>
        </w:tc>
      </w:tr>
      <w:tr w:rsidR="00535FFF" w14:paraId="6EC89062" w14:textId="77777777" w:rsidTr="00562F01">
        <w:tc>
          <w:tcPr>
            <w:tcW w:w="846" w:type="dxa"/>
          </w:tcPr>
          <w:p w14:paraId="2FD544A0" w14:textId="6FA8BBC1" w:rsidR="00535FFF" w:rsidRPr="00713645" w:rsidRDefault="006E4D30" w:rsidP="00562F01">
            <w:pPr>
              <w:rPr>
                <w:szCs w:val="24"/>
                <w:lang w:eastAsia="en-AU"/>
              </w:rPr>
            </w:pPr>
            <w:r>
              <w:rPr>
                <w:szCs w:val="24"/>
                <w:lang w:eastAsia="en-AU"/>
              </w:rPr>
              <w:t>2</w:t>
            </w:r>
          </w:p>
        </w:tc>
        <w:tc>
          <w:tcPr>
            <w:tcW w:w="7096" w:type="dxa"/>
            <w:gridSpan w:val="3"/>
          </w:tcPr>
          <w:p w14:paraId="23B68425" w14:textId="16E6CC11" w:rsidR="00535FFF" w:rsidRPr="00713645" w:rsidRDefault="00DA05BD" w:rsidP="00562F01">
            <w:pPr>
              <w:rPr>
                <w:szCs w:val="24"/>
                <w:lang w:eastAsia="en-AU"/>
              </w:rPr>
            </w:pPr>
            <w:r>
              <w:rPr>
                <w:szCs w:val="24"/>
                <w:lang w:eastAsia="en-AU"/>
              </w:rPr>
              <w:t>Add Order Item</w:t>
            </w:r>
            <w:r w:rsidR="00593B00">
              <w:rPr>
                <w:szCs w:val="24"/>
                <w:lang w:eastAsia="en-AU"/>
              </w:rPr>
              <w:t xml:space="preserve"> =&gt; This will test if a new OrderItem is instantiated using the values input by the u</w:t>
            </w:r>
            <w:r w:rsidR="00117A21">
              <w:rPr>
                <w:szCs w:val="24"/>
                <w:lang w:eastAsia="en-AU"/>
              </w:rPr>
              <w:t>ser.</w:t>
            </w:r>
          </w:p>
        </w:tc>
        <w:tc>
          <w:tcPr>
            <w:tcW w:w="1121" w:type="dxa"/>
          </w:tcPr>
          <w:p w14:paraId="2BF84700" w14:textId="2CBD248E" w:rsidR="00535FFF" w:rsidRPr="00713645" w:rsidRDefault="00593B00" w:rsidP="00562F01">
            <w:pPr>
              <w:rPr>
                <w:szCs w:val="24"/>
                <w:lang w:eastAsia="en-AU"/>
              </w:rPr>
            </w:pPr>
            <w:r>
              <w:rPr>
                <w:szCs w:val="24"/>
                <w:lang w:eastAsia="en-AU"/>
              </w:rPr>
              <w:t>High</w:t>
            </w:r>
          </w:p>
        </w:tc>
      </w:tr>
      <w:tr w:rsidR="00535FFF" w14:paraId="0962C89C" w14:textId="77777777" w:rsidTr="00562F01">
        <w:tc>
          <w:tcPr>
            <w:tcW w:w="9063" w:type="dxa"/>
            <w:gridSpan w:val="5"/>
            <w:shd w:val="clear" w:color="auto" w:fill="D9D9D9" w:themeFill="background1" w:themeFillShade="D9"/>
          </w:tcPr>
          <w:p w14:paraId="1F57E116" w14:textId="77777777" w:rsidR="00535FFF" w:rsidRPr="00713645" w:rsidRDefault="00535FFF" w:rsidP="00562F01">
            <w:pPr>
              <w:rPr>
                <w:b/>
                <w:bCs/>
                <w:szCs w:val="24"/>
                <w:lang w:eastAsia="en-AU"/>
              </w:rPr>
            </w:pPr>
            <w:r w:rsidRPr="00713645">
              <w:rPr>
                <w:b/>
                <w:bCs/>
                <w:szCs w:val="24"/>
                <w:lang w:eastAsia="en-AU"/>
              </w:rPr>
              <w:t xml:space="preserve">Test </w:t>
            </w:r>
            <w:r>
              <w:rPr>
                <w:b/>
                <w:bCs/>
                <w:szCs w:val="24"/>
                <w:lang w:eastAsia="en-AU"/>
              </w:rPr>
              <w:t>t</w:t>
            </w:r>
            <w:r w:rsidRPr="00713645">
              <w:rPr>
                <w:b/>
                <w:bCs/>
                <w:szCs w:val="24"/>
                <w:lang w:eastAsia="en-AU"/>
              </w:rPr>
              <w:t>ype</w:t>
            </w:r>
            <w:r>
              <w:rPr>
                <w:b/>
                <w:bCs/>
                <w:szCs w:val="24"/>
                <w:lang w:eastAsia="en-AU"/>
              </w:rPr>
              <w:t>/technique</w:t>
            </w:r>
          </w:p>
        </w:tc>
      </w:tr>
      <w:tr w:rsidR="00535FFF" w14:paraId="57962161" w14:textId="77777777" w:rsidTr="00562F01">
        <w:tc>
          <w:tcPr>
            <w:tcW w:w="9063" w:type="dxa"/>
            <w:gridSpan w:val="5"/>
            <w:shd w:val="clear" w:color="auto" w:fill="FFFFFF" w:themeFill="background1"/>
          </w:tcPr>
          <w:p w14:paraId="2DB6C451" w14:textId="6C25EC0F" w:rsidR="00535FFF" w:rsidRPr="00713645" w:rsidRDefault="00593B00" w:rsidP="00562F01">
            <w:pPr>
              <w:rPr>
                <w:b/>
                <w:bCs/>
                <w:szCs w:val="24"/>
                <w:lang w:eastAsia="en-AU"/>
              </w:rPr>
            </w:pPr>
            <w:r>
              <w:rPr>
                <w:b/>
                <w:bCs/>
                <w:szCs w:val="24"/>
                <w:lang w:eastAsia="en-AU"/>
              </w:rPr>
              <w:t>Unit Test</w:t>
            </w:r>
          </w:p>
        </w:tc>
      </w:tr>
      <w:tr w:rsidR="00535FFF" w14:paraId="0B1E18DF" w14:textId="77777777" w:rsidTr="00593B00">
        <w:tc>
          <w:tcPr>
            <w:tcW w:w="2972" w:type="dxa"/>
            <w:gridSpan w:val="2"/>
            <w:shd w:val="clear" w:color="auto" w:fill="D9D9D9" w:themeFill="background1" w:themeFillShade="D9"/>
          </w:tcPr>
          <w:p w14:paraId="358B6ACB" w14:textId="77777777" w:rsidR="00535FFF" w:rsidRPr="00713645" w:rsidRDefault="00535FFF" w:rsidP="00562F01">
            <w:pPr>
              <w:rPr>
                <w:b/>
                <w:bCs/>
                <w:szCs w:val="24"/>
                <w:lang w:eastAsia="en-AU"/>
              </w:rPr>
            </w:pPr>
            <w:r w:rsidRPr="00713645">
              <w:rPr>
                <w:b/>
                <w:bCs/>
                <w:szCs w:val="24"/>
                <w:lang w:eastAsia="en-AU"/>
              </w:rPr>
              <w:t xml:space="preserve">Test </w:t>
            </w:r>
            <w:r>
              <w:rPr>
                <w:b/>
                <w:bCs/>
                <w:szCs w:val="24"/>
                <w:lang w:eastAsia="en-AU"/>
              </w:rPr>
              <w:t>d</w:t>
            </w:r>
            <w:r w:rsidRPr="00713645">
              <w:rPr>
                <w:b/>
                <w:bCs/>
                <w:szCs w:val="24"/>
                <w:lang w:eastAsia="en-AU"/>
              </w:rPr>
              <w:t>ata</w:t>
            </w:r>
          </w:p>
        </w:tc>
        <w:tc>
          <w:tcPr>
            <w:tcW w:w="3610" w:type="dxa"/>
            <w:shd w:val="clear" w:color="auto" w:fill="D9D9D9" w:themeFill="background1" w:themeFillShade="D9"/>
          </w:tcPr>
          <w:p w14:paraId="408CBE72" w14:textId="77777777" w:rsidR="00535FFF" w:rsidRPr="00713645" w:rsidRDefault="00535FFF" w:rsidP="00562F01">
            <w:pPr>
              <w:rPr>
                <w:b/>
                <w:bCs/>
                <w:szCs w:val="24"/>
                <w:lang w:eastAsia="en-AU"/>
              </w:rPr>
            </w:pPr>
            <w:r w:rsidRPr="00713645">
              <w:rPr>
                <w:b/>
                <w:bCs/>
                <w:szCs w:val="24"/>
                <w:lang w:eastAsia="en-AU"/>
              </w:rPr>
              <w:t>Expected</w:t>
            </w:r>
          </w:p>
        </w:tc>
        <w:tc>
          <w:tcPr>
            <w:tcW w:w="1360" w:type="dxa"/>
            <w:shd w:val="clear" w:color="auto" w:fill="D9D9D9" w:themeFill="background1" w:themeFillShade="D9"/>
          </w:tcPr>
          <w:p w14:paraId="7272E6F0" w14:textId="77777777" w:rsidR="00535FFF" w:rsidRPr="00713645" w:rsidRDefault="00535FFF" w:rsidP="00562F01">
            <w:pPr>
              <w:rPr>
                <w:b/>
                <w:bCs/>
                <w:szCs w:val="24"/>
                <w:lang w:eastAsia="en-AU"/>
              </w:rPr>
            </w:pPr>
            <w:r w:rsidRPr="00713645">
              <w:rPr>
                <w:b/>
                <w:bCs/>
                <w:szCs w:val="24"/>
                <w:lang w:eastAsia="en-AU"/>
              </w:rPr>
              <w:t>Actual</w:t>
            </w:r>
          </w:p>
        </w:tc>
        <w:tc>
          <w:tcPr>
            <w:tcW w:w="1121" w:type="dxa"/>
            <w:shd w:val="clear" w:color="auto" w:fill="D9D9D9" w:themeFill="background1" w:themeFillShade="D9"/>
          </w:tcPr>
          <w:p w14:paraId="3D1288FD" w14:textId="77777777" w:rsidR="00535FFF" w:rsidRPr="00713645" w:rsidRDefault="00535FFF" w:rsidP="00562F01">
            <w:pPr>
              <w:rPr>
                <w:b/>
                <w:bCs/>
                <w:szCs w:val="24"/>
                <w:lang w:eastAsia="en-AU"/>
              </w:rPr>
            </w:pPr>
            <w:r w:rsidRPr="00713645">
              <w:rPr>
                <w:b/>
                <w:bCs/>
                <w:szCs w:val="24"/>
                <w:lang w:eastAsia="en-AU"/>
              </w:rPr>
              <w:t>Pass/Fail</w:t>
            </w:r>
          </w:p>
        </w:tc>
      </w:tr>
      <w:tr w:rsidR="00535FFF" w14:paraId="08419969" w14:textId="77777777" w:rsidTr="00593B00">
        <w:tc>
          <w:tcPr>
            <w:tcW w:w="2972" w:type="dxa"/>
            <w:gridSpan w:val="2"/>
            <w:shd w:val="clear" w:color="auto" w:fill="FFFFFF" w:themeFill="background1"/>
          </w:tcPr>
          <w:p w14:paraId="1CACD704" w14:textId="1F0D2121" w:rsidR="00535FFF" w:rsidRPr="00713645" w:rsidRDefault="00593B00" w:rsidP="00562F01">
            <w:pPr>
              <w:rPr>
                <w:szCs w:val="24"/>
                <w:lang w:eastAsia="en-AU"/>
              </w:rPr>
            </w:pPr>
            <w:r>
              <w:rPr>
                <w:szCs w:val="24"/>
                <w:lang w:eastAsia="en-AU"/>
              </w:rPr>
              <w:t>1, 1, “Chair”, 25, 1 [OrderHeaderId, StockItemId, Description, Price, Quantity]</w:t>
            </w:r>
          </w:p>
        </w:tc>
        <w:tc>
          <w:tcPr>
            <w:tcW w:w="3610" w:type="dxa"/>
            <w:shd w:val="clear" w:color="auto" w:fill="FFFFFF" w:themeFill="background1"/>
          </w:tcPr>
          <w:p w14:paraId="2DC16A2E" w14:textId="4BAC3415" w:rsidR="00535FFF" w:rsidRPr="00713645" w:rsidRDefault="00593B00" w:rsidP="00562F01">
            <w:pPr>
              <w:rPr>
                <w:b/>
                <w:bCs/>
                <w:szCs w:val="24"/>
                <w:lang w:eastAsia="en-AU"/>
              </w:rPr>
            </w:pPr>
            <w:r>
              <w:rPr>
                <w:b/>
                <w:bCs/>
                <w:szCs w:val="24"/>
                <w:lang w:eastAsia="en-AU"/>
              </w:rPr>
              <w:t>The OrderItem is instantiated and populated with the values input for each property.</w:t>
            </w:r>
          </w:p>
        </w:tc>
        <w:tc>
          <w:tcPr>
            <w:tcW w:w="1360" w:type="dxa"/>
            <w:shd w:val="clear" w:color="auto" w:fill="FFFFFF" w:themeFill="background1"/>
          </w:tcPr>
          <w:p w14:paraId="70132340" w14:textId="44E2C72A" w:rsidR="00535FFF" w:rsidRPr="00713645" w:rsidRDefault="00593B00" w:rsidP="00562F01">
            <w:pPr>
              <w:rPr>
                <w:b/>
                <w:bCs/>
                <w:szCs w:val="24"/>
                <w:lang w:eastAsia="en-AU"/>
              </w:rPr>
            </w:pPr>
            <w:r>
              <w:rPr>
                <w:b/>
                <w:bCs/>
                <w:szCs w:val="24"/>
                <w:lang w:eastAsia="en-AU"/>
              </w:rPr>
              <w:t>As expected</w:t>
            </w:r>
          </w:p>
        </w:tc>
        <w:tc>
          <w:tcPr>
            <w:tcW w:w="1121" w:type="dxa"/>
            <w:shd w:val="clear" w:color="auto" w:fill="FFFFFF" w:themeFill="background1"/>
          </w:tcPr>
          <w:p w14:paraId="293C4576" w14:textId="11752DA9" w:rsidR="00535FFF" w:rsidRPr="00713645" w:rsidRDefault="00593B00" w:rsidP="00562F01">
            <w:pPr>
              <w:rPr>
                <w:b/>
                <w:bCs/>
                <w:szCs w:val="24"/>
                <w:lang w:eastAsia="en-AU"/>
              </w:rPr>
            </w:pPr>
            <w:r>
              <w:rPr>
                <w:b/>
                <w:bCs/>
                <w:szCs w:val="24"/>
                <w:lang w:eastAsia="en-AU"/>
              </w:rPr>
              <w:t>Pass</w:t>
            </w:r>
          </w:p>
        </w:tc>
      </w:tr>
      <w:tr w:rsidR="00535FFF" w14:paraId="3DC2356D" w14:textId="77777777" w:rsidTr="00562F01">
        <w:tc>
          <w:tcPr>
            <w:tcW w:w="9063" w:type="dxa"/>
            <w:gridSpan w:val="5"/>
            <w:shd w:val="clear" w:color="auto" w:fill="D9D9D9" w:themeFill="background1" w:themeFillShade="D9"/>
          </w:tcPr>
          <w:p w14:paraId="57A706F1" w14:textId="77777777" w:rsidR="00535FFF" w:rsidRPr="00713645" w:rsidRDefault="00535FFF" w:rsidP="00562F01">
            <w:pPr>
              <w:rPr>
                <w:b/>
                <w:bCs/>
                <w:szCs w:val="24"/>
                <w:lang w:eastAsia="en-AU"/>
              </w:rPr>
            </w:pPr>
            <w:r w:rsidRPr="00713645">
              <w:rPr>
                <w:b/>
                <w:bCs/>
                <w:szCs w:val="24"/>
                <w:lang w:eastAsia="en-AU"/>
              </w:rPr>
              <w:t>Steps</w:t>
            </w:r>
          </w:p>
        </w:tc>
      </w:tr>
      <w:tr w:rsidR="00535FFF" w14:paraId="7B6521F1" w14:textId="77777777" w:rsidTr="00562F01">
        <w:tc>
          <w:tcPr>
            <w:tcW w:w="846" w:type="dxa"/>
            <w:shd w:val="clear" w:color="auto" w:fill="FFFFFF" w:themeFill="background1"/>
          </w:tcPr>
          <w:p w14:paraId="5E886353" w14:textId="77777777" w:rsidR="00535FFF" w:rsidRPr="00713645" w:rsidRDefault="00535FFF" w:rsidP="00562F01">
            <w:pPr>
              <w:rPr>
                <w:b/>
                <w:bCs/>
                <w:szCs w:val="24"/>
                <w:lang w:eastAsia="en-AU"/>
              </w:rPr>
            </w:pPr>
            <w:r w:rsidRPr="00713645">
              <w:rPr>
                <w:b/>
                <w:bCs/>
                <w:szCs w:val="24"/>
                <w:lang w:eastAsia="en-AU"/>
              </w:rPr>
              <w:t>1</w:t>
            </w:r>
          </w:p>
        </w:tc>
        <w:tc>
          <w:tcPr>
            <w:tcW w:w="8217" w:type="dxa"/>
            <w:gridSpan w:val="4"/>
            <w:shd w:val="clear" w:color="auto" w:fill="FFFFFF" w:themeFill="background1"/>
          </w:tcPr>
          <w:p w14:paraId="315740FE" w14:textId="3CB5BCEF" w:rsidR="00535FFF" w:rsidRPr="00593B00" w:rsidRDefault="00593B00" w:rsidP="00562F01">
            <w:pPr>
              <w:rPr>
                <w:szCs w:val="24"/>
                <w:lang w:eastAsia="en-AU"/>
              </w:rPr>
            </w:pPr>
            <w:r w:rsidRPr="00593B00">
              <w:rPr>
                <w:szCs w:val="24"/>
                <w:lang w:eastAsia="en-AU"/>
              </w:rPr>
              <w:t xml:space="preserve">User </w:t>
            </w:r>
            <w:r w:rsidR="00CB1356">
              <w:rPr>
                <w:szCs w:val="24"/>
                <w:lang w:eastAsia="en-AU"/>
              </w:rPr>
              <w:t>navigates to Window: Edit order details</w:t>
            </w:r>
          </w:p>
        </w:tc>
      </w:tr>
      <w:tr w:rsidR="00535FFF" w14:paraId="72797002" w14:textId="77777777" w:rsidTr="00562F01">
        <w:tc>
          <w:tcPr>
            <w:tcW w:w="846" w:type="dxa"/>
            <w:shd w:val="clear" w:color="auto" w:fill="FFFFFF" w:themeFill="background1"/>
          </w:tcPr>
          <w:p w14:paraId="71D41A4D" w14:textId="77777777" w:rsidR="00535FFF" w:rsidRPr="00713645" w:rsidRDefault="00535FFF" w:rsidP="00562F01">
            <w:pPr>
              <w:rPr>
                <w:b/>
                <w:bCs/>
                <w:szCs w:val="24"/>
                <w:lang w:eastAsia="en-AU"/>
              </w:rPr>
            </w:pPr>
            <w:r w:rsidRPr="00713645">
              <w:rPr>
                <w:b/>
                <w:bCs/>
                <w:szCs w:val="24"/>
                <w:lang w:eastAsia="en-AU"/>
              </w:rPr>
              <w:t>2</w:t>
            </w:r>
          </w:p>
        </w:tc>
        <w:tc>
          <w:tcPr>
            <w:tcW w:w="8217" w:type="dxa"/>
            <w:gridSpan w:val="4"/>
            <w:shd w:val="clear" w:color="auto" w:fill="FFFFFF" w:themeFill="background1"/>
          </w:tcPr>
          <w:p w14:paraId="7101F0A2" w14:textId="4CD3DCF9" w:rsidR="00535FFF" w:rsidRPr="00713645" w:rsidRDefault="00CB1356" w:rsidP="00562F01">
            <w:pPr>
              <w:rPr>
                <w:szCs w:val="24"/>
                <w:lang w:eastAsia="en-AU"/>
              </w:rPr>
            </w:pPr>
            <w:r w:rsidRPr="00593B00">
              <w:rPr>
                <w:szCs w:val="24"/>
                <w:lang w:eastAsia="en-AU"/>
              </w:rPr>
              <w:t>User selects stock item from combobox</w:t>
            </w:r>
          </w:p>
        </w:tc>
      </w:tr>
      <w:tr w:rsidR="00535FFF" w14:paraId="785D5592" w14:textId="77777777" w:rsidTr="00562F01">
        <w:tc>
          <w:tcPr>
            <w:tcW w:w="846" w:type="dxa"/>
            <w:shd w:val="clear" w:color="auto" w:fill="FFFFFF" w:themeFill="background1"/>
          </w:tcPr>
          <w:p w14:paraId="37CAF1FD" w14:textId="77777777" w:rsidR="00535FFF" w:rsidRPr="00713645" w:rsidRDefault="00535FFF" w:rsidP="00562F01">
            <w:pPr>
              <w:rPr>
                <w:b/>
                <w:bCs/>
                <w:szCs w:val="24"/>
                <w:lang w:eastAsia="en-AU"/>
              </w:rPr>
            </w:pPr>
            <w:r w:rsidRPr="00713645">
              <w:rPr>
                <w:b/>
                <w:bCs/>
                <w:szCs w:val="24"/>
                <w:lang w:eastAsia="en-AU"/>
              </w:rPr>
              <w:t>3</w:t>
            </w:r>
          </w:p>
        </w:tc>
        <w:tc>
          <w:tcPr>
            <w:tcW w:w="8217" w:type="dxa"/>
            <w:gridSpan w:val="4"/>
            <w:shd w:val="clear" w:color="auto" w:fill="FFFFFF" w:themeFill="background1"/>
          </w:tcPr>
          <w:p w14:paraId="7FB25B16" w14:textId="37C09AAD" w:rsidR="00535FFF" w:rsidRPr="00713645" w:rsidRDefault="00CB1356" w:rsidP="00562F01">
            <w:pPr>
              <w:rPr>
                <w:szCs w:val="24"/>
                <w:lang w:eastAsia="en-AU"/>
              </w:rPr>
            </w:pPr>
            <w:r>
              <w:rPr>
                <w:szCs w:val="24"/>
                <w:lang w:eastAsia="en-AU"/>
              </w:rPr>
              <w:t>User selects desired quantity</w:t>
            </w:r>
          </w:p>
        </w:tc>
      </w:tr>
      <w:tr w:rsidR="00535FFF" w14:paraId="2A1C743E" w14:textId="77777777" w:rsidTr="00562F01">
        <w:tc>
          <w:tcPr>
            <w:tcW w:w="846" w:type="dxa"/>
            <w:shd w:val="clear" w:color="auto" w:fill="FFFFFF" w:themeFill="background1"/>
          </w:tcPr>
          <w:p w14:paraId="2FA8C889" w14:textId="77777777" w:rsidR="00535FFF" w:rsidRPr="00713645" w:rsidRDefault="00535FFF" w:rsidP="00562F01">
            <w:pPr>
              <w:rPr>
                <w:b/>
                <w:bCs/>
                <w:szCs w:val="24"/>
                <w:lang w:eastAsia="en-AU"/>
              </w:rPr>
            </w:pPr>
            <w:r w:rsidRPr="00713645">
              <w:rPr>
                <w:b/>
                <w:bCs/>
                <w:szCs w:val="24"/>
                <w:lang w:eastAsia="en-AU"/>
              </w:rPr>
              <w:t>4</w:t>
            </w:r>
          </w:p>
        </w:tc>
        <w:tc>
          <w:tcPr>
            <w:tcW w:w="8217" w:type="dxa"/>
            <w:gridSpan w:val="4"/>
            <w:shd w:val="clear" w:color="auto" w:fill="FFFFFF" w:themeFill="background1"/>
          </w:tcPr>
          <w:p w14:paraId="79220B67" w14:textId="0294E1A1" w:rsidR="00535FFF" w:rsidRPr="00713645" w:rsidRDefault="00CB1356" w:rsidP="00562F01">
            <w:pPr>
              <w:rPr>
                <w:szCs w:val="24"/>
                <w:lang w:eastAsia="en-AU"/>
              </w:rPr>
            </w:pPr>
            <w:r>
              <w:rPr>
                <w:szCs w:val="24"/>
                <w:lang w:eastAsia="en-AU"/>
              </w:rPr>
              <w:t>User clicks Add to Order</w:t>
            </w:r>
          </w:p>
        </w:tc>
      </w:tr>
    </w:tbl>
    <w:p w14:paraId="4FA1AA9D" w14:textId="5DEC8774" w:rsidR="00D26039" w:rsidRDefault="00CD2BB8" w:rsidP="00C516E2">
      <w:pPr>
        <w:pStyle w:val="Heading4"/>
      </w:pPr>
      <w:r>
        <w:lastRenderedPageBreak/>
        <w:drawing>
          <wp:inline distT="0" distB="0" distL="0" distR="0" wp14:anchorId="5615560A" wp14:editId="6544C5CD">
            <wp:extent cx="5759450" cy="4191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9450" cy="4191635"/>
                    </a:xfrm>
                    <a:prstGeom prst="rect">
                      <a:avLst/>
                    </a:prstGeom>
                  </pic:spPr>
                </pic:pic>
              </a:graphicData>
            </a:graphic>
          </wp:inline>
        </w:drawing>
      </w:r>
    </w:p>
    <w:p w14:paraId="1585AC7F" w14:textId="77777777" w:rsidR="00D26039" w:rsidRDefault="00D26039">
      <w:pPr>
        <w:tabs>
          <w:tab w:val="clear" w:pos="284"/>
        </w:tabs>
        <w:spacing w:before="0" w:after="200" w:line="276" w:lineRule="auto"/>
        <w:rPr>
          <w:rFonts w:eastAsia="Times New Roman"/>
          <w:b/>
          <w:noProof/>
          <w:color w:val="58585B"/>
          <w:kern w:val="22"/>
          <w:sz w:val="28"/>
          <w:szCs w:val="28"/>
          <w:lang w:eastAsia="en-AU"/>
        </w:rPr>
      </w:pPr>
      <w:r>
        <w:br w:type="page"/>
      </w:r>
    </w:p>
    <w:p w14:paraId="64CA23B2" w14:textId="081B2C78" w:rsidR="00C516E2" w:rsidRDefault="00C516E2" w:rsidP="00C516E2">
      <w:pPr>
        <w:pStyle w:val="Heading4"/>
      </w:pPr>
      <w:r>
        <w:lastRenderedPageBreak/>
        <w:t xml:space="preserve">Part C – Test </w:t>
      </w:r>
      <w:r w:rsidR="00F50F7E">
        <w:t>f</w:t>
      </w:r>
      <w:r>
        <w:t>ramework</w:t>
      </w:r>
    </w:p>
    <w:p w14:paraId="39C849B8" w14:textId="4A5BBE99" w:rsidR="006F004E" w:rsidRPr="006F004E" w:rsidRDefault="0038450B" w:rsidP="00ED44EB">
      <w:pPr>
        <w:rPr>
          <w:lang w:eastAsia="en-AU"/>
        </w:rPr>
      </w:pPr>
      <w:r>
        <w:rPr>
          <w:lang w:eastAsia="en-AU"/>
        </w:rPr>
        <w:t>Identify the</w:t>
      </w:r>
      <w:r w:rsidR="00C516E2">
        <w:rPr>
          <w:lang w:eastAsia="en-AU"/>
        </w:rPr>
        <w:t xml:space="preserve"> test </w:t>
      </w:r>
      <w:r w:rsidR="00AB0047">
        <w:rPr>
          <w:lang w:eastAsia="en-AU"/>
        </w:rPr>
        <w:t xml:space="preserve">framework that </w:t>
      </w:r>
      <w:r>
        <w:rPr>
          <w:lang w:eastAsia="en-AU"/>
        </w:rPr>
        <w:t xml:space="preserve">you </w:t>
      </w:r>
      <w:r w:rsidR="00AB0047">
        <w:rPr>
          <w:lang w:eastAsia="en-AU"/>
        </w:rPr>
        <w:t>will use for testing the applic</w:t>
      </w:r>
      <w:r w:rsidR="00302C2A">
        <w:rPr>
          <w:lang w:eastAsia="en-AU"/>
        </w:rPr>
        <w:t>a</w:t>
      </w:r>
      <w:r w:rsidR="00AB0047">
        <w:rPr>
          <w:lang w:eastAsia="en-AU"/>
        </w:rPr>
        <w:t>tion</w:t>
      </w:r>
      <w:r>
        <w:rPr>
          <w:lang w:eastAsia="en-AU"/>
        </w:rPr>
        <w:t>, explaining why you have chosen this compared to other options</w:t>
      </w:r>
      <w:r w:rsidR="00AB0047">
        <w:rPr>
          <w:lang w:eastAsia="en-AU"/>
        </w:rPr>
        <w:t xml:space="preserve"> (</w:t>
      </w:r>
      <w:r>
        <w:rPr>
          <w:lang w:eastAsia="en-AU"/>
        </w:rPr>
        <w:t>approximately 100-150 words).</w:t>
      </w:r>
    </w:p>
    <w:p w14:paraId="53C0DA74" w14:textId="39CAF94A" w:rsidR="006F004E" w:rsidRDefault="006F004E" w:rsidP="006F004E">
      <w:pPr>
        <w:pStyle w:val="Caption"/>
        <w:keepNext/>
      </w:pPr>
      <w:bookmarkStart w:id="60" w:name="_Ref22739343"/>
      <w:r>
        <w:t xml:space="preserve">Table </w:t>
      </w:r>
      <w:r w:rsidR="00494E5F">
        <w:rPr>
          <w:noProof/>
        </w:rPr>
        <w:fldChar w:fldCharType="begin"/>
      </w:r>
      <w:r w:rsidR="00494E5F">
        <w:rPr>
          <w:noProof/>
        </w:rPr>
        <w:instrText xml:space="preserve"> SEQ Table \* ARABIC </w:instrText>
      </w:r>
      <w:r w:rsidR="00494E5F">
        <w:rPr>
          <w:noProof/>
        </w:rPr>
        <w:fldChar w:fldCharType="separate"/>
      </w:r>
      <w:r w:rsidR="007D3B37">
        <w:rPr>
          <w:noProof/>
        </w:rPr>
        <w:t>12</w:t>
      </w:r>
      <w:r w:rsidR="00494E5F">
        <w:rPr>
          <w:noProof/>
        </w:rPr>
        <w:fldChar w:fldCharType="end"/>
      </w:r>
      <w:r>
        <w:t xml:space="preserve"> </w:t>
      </w:r>
      <w:r w:rsidR="008E631A">
        <w:t>–</w:t>
      </w:r>
      <w:r>
        <w:t xml:space="preserve"> </w:t>
      </w:r>
      <w:bookmarkEnd w:id="60"/>
      <w:r w:rsidR="008E631A">
        <w:t>Test Framework</w:t>
      </w:r>
    </w:p>
    <w:tbl>
      <w:tblPr>
        <w:tblStyle w:val="TableGrid"/>
        <w:tblW w:w="0" w:type="auto"/>
        <w:tblLook w:val="04A0" w:firstRow="1" w:lastRow="0" w:firstColumn="1" w:lastColumn="0" w:noHBand="0" w:noVBand="1"/>
      </w:tblPr>
      <w:tblGrid>
        <w:gridCol w:w="9060"/>
      </w:tblGrid>
      <w:tr w:rsidR="006F004E" w14:paraId="3E0D482C" w14:textId="77777777" w:rsidTr="006F004E">
        <w:trPr>
          <w:cnfStyle w:val="100000000000" w:firstRow="1" w:lastRow="0" w:firstColumn="0" w:lastColumn="0" w:oddVBand="0" w:evenVBand="0" w:oddHBand="0" w:evenHBand="0" w:firstRowFirstColumn="0" w:firstRowLastColumn="0" w:lastRowFirstColumn="0" w:lastRowLastColumn="0"/>
        </w:trPr>
        <w:tc>
          <w:tcPr>
            <w:tcW w:w="9060" w:type="dxa"/>
          </w:tcPr>
          <w:p w14:paraId="28898057" w14:textId="77777777" w:rsidR="006F004E" w:rsidRDefault="008E631A" w:rsidP="00D761BF">
            <w:pPr>
              <w:rPr>
                <w:b w:val="0"/>
                <w:sz w:val="22"/>
                <w:szCs w:val="22"/>
              </w:rPr>
            </w:pPr>
            <w:r>
              <w:rPr>
                <w:lang w:eastAsia="en-AU"/>
              </w:rPr>
              <w:t>Test Framework</w:t>
            </w:r>
          </w:p>
        </w:tc>
      </w:tr>
      <w:tr w:rsidR="006F004E" w14:paraId="20953306" w14:textId="77777777" w:rsidTr="006F004E">
        <w:tc>
          <w:tcPr>
            <w:tcW w:w="9060" w:type="dxa"/>
          </w:tcPr>
          <w:p w14:paraId="10B23B2F" w14:textId="6A092F9C" w:rsidR="00037047" w:rsidRPr="00037047" w:rsidRDefault="00CD0F84" w:rsidP="005C4F54">
            <w:pPr>
              <w:rPr>
                <w:sz w:val="22"/>
                <w:szCs w:val="22"/>
              </w:rPr>
            </w:pPr>
            <w:r w:rsidRPr="005C4F54">
              <w:rPr>
                <w:iCs/>
                <w:sz w:val="22"/>
                <w:szCs w:val="22"/>
                <w:lang w:eastAsia="en-AU"/>
              </w:rPr>
              <w:t xml:space="preserve">Microsoft unit test framework for managed code. This framework is installed with Visual Studio and provides the </w:t>
            </w:r>
            <w:r w:rsidR="005C4F54" w:rsidRPr="005C4F54">
              <w:rPr>
                <w:iCs/>
                <w:sz w:val="22"/>
                <w:szCs w:val="22"/>
                <w:lang w:eastAsia="en-AU"/>
              </w:rPr>
              <w:t>framework for testing .NET code. The application is developed within Visual Studio and Microsoft provides an easy way to develop and implement testing within the same IDE. MTest framework has tools required for the unit testing described above, and user interface testing as is also required.</w:t>
            </w:r>
          </w:p>
        </w:tc>
      </w:tr>
    </w:tbl>
    <w:p w14:paraId="43159047" w14:textId="6A652CEC" w:rsidR="00F54688" w:rsidRDefault="003D6914" w:rsidP="00F50F7E">
      <w:pPr>
        <w:pStyle w:val="Heading4"/>
        <w:keepNext/>
      </w:pPr>
      <w:r>
        <w:t>Part D –</w:t>
      </w:r>
      <w:r w:rsidR="00535FFF">
        <w:t>A</w:t>
      </w:r>
      <w:r w:rsidR="005D0323">
        <w:t>utomated testing</w:t>
      </w:r>
    </w:p>
    <w:p w14:paraId="1CA72629" w14:textId="79E2E40C" w:rsidR="003D6914" w:rsidRDefault="00F54688" w:rsidP="00F54688">
      <w:pPr>
        <w:pStyle w:val="Heading5"/>
      </w:pPr>
      <w:r>
        <w:t>Prepare t</w:t>
      </w:r>
      <w:r w:rsidR="003D6914">
        <w:t xml:space="preserve">est </w:t>
      </w:r>
      <w:r w:rsidR="00F50F7E">
        <w:t>a</w:t>
      </w:r>
      <w:r w:rsidR="003D6914">
        <w:t>lgorithm</w:t>
      </w:r>
    </w:p>
    <w:p w14:paraId="364B175F" w14:textId="6EAC7244" w:rsidR="00423A76" w:rsidRPr="00423A76" w:rsidRDefault="00713645" w:rsidP="00713645">
      <w:pPr>
        <w:rPr>
          <w:lang w:eastAsia="en-AU"/>
        </w:rPr>
      </w:pPr>
      <w:r>
        <w:rPr>
          <w:lang w:eastAsia="en-AU"/>
        </w:rPr>
        <w:t>D</w:t>
      </w:r>
      <w:r w:rsidR="003D6914">
        <w:rPr>
          <w:lang w:eastAsia="en-AU"/>
        </w:rPr>
        <w:t xml:space="preserve">ocument the steps of a test algorithm for one of the unit tests </w:t>
      </w:r>
      <w:r w:rsidR="00361291">
        <w:rPr>
          <w:lang w:eastAsia="en-AU"/>
        </w:rPr>
        <w:t xml:space="preserve">used </w:t>
      </w:r>
      <w:r w:rsidR="003D6914">
        <w:rPr>
          <w:lang w:eastAsia="en-AU"/>
        </w:rPr>
        <w:t xml:space="preserve">for testing the application. </w:t>
      </w:r>
      <w:r w:rsidR="00427105">
        <w:rPr>
          <w:lang w:eastAsia="en-AU"/>
        </w:rPr>
        <w:t xml:space="preserve">Provide the steps of the algorithm in </w:t>
      </w:r>
      <w:r w:rsidR="00427105" w:rsidRPr="00427105">
        <w:rPr>
          <w:b/>
          <w:lang w:eastAsia="en-AU"/>
        </w:rPr>
        <w:fldChar w:fldCharType="begin"/>
      </w:r>
      <w:r w:rsidR="00427105" w:rsidRPr="00427105">
        <w:rPr>
          <w:b/>
          <w:lang w:eastAsia="en-AU"/>
        </w:rPr>
        <w:instrText xml:space="preserve"> REF _Ref23247401 \h  \* MERGEFORMAT </w:instrText>
      </w:r>
      <w:r w:rsidR="00427105" w:rsidRPr="00427105">
        <w:rPr>
          <w:b/>
          <w:lang w:eastAsia="en-AU"/>
        </w:rPr>
      </w:r>
      <w:r w:rsidR="00427105" w:rsidRPr="00427105">
        <w:rPr>
          <w:b/>
          <w:lang w:eastAsia="en-AU"/>
        </w:rPr>
        <w:fldChar w:fldCharType="separate"/>
      </w:r>
      <w:r w:rsidR="007D3B37" w:rsidRPr="007D3B37">
        <w:rPr>
          <w:b/>
          <w:lang w:eastAsia="en-AU"/>
        </w:rPr>
        <w:t>Table 13 - Test algorithm (pseudo-code)</w:t>
      </w:r>
      <w:r w:rsidR="00427105" w:rsidRPr="00427105">
        <w:rPr>
          <w:b/>
          <w:lang w:eastAsia="en-AU"/>
        </w:rPr>
        <w:fldChar w:fldCharType="end"/>
      </w:r>
      <w:r w:rsidR="00427105">
        <w:rPr>
          <w:lang w:eastAsia="en-AU"/>
        </w:rPr>
        <w:t>.</w:t>
      </w:r>
    </w:p>
    <w:p w14:paraId="7CE9C0B5" w14:textId="177606F3" w:rsidR="008E631A" w:rsidRDefault="008E631A" w:rsidP="008E631A">
      <w:pPr>
        <w:pStyle w:val="Caption"/>
        <w:keepNext/>
      </w:pPr>
      <w:bookmarkStart w:id="61" w:name="_Ref23247401"/>
      <w:r>
        <w:t xml:space="preserve">Table </w:t>
      </w:r>
      <w:r w:rsidR="00494E5F">
        <w:rPr>
          <w:noProof/>
        </w:rPr>
        <w:fldChar w:fldCharType="begin"/>
      </w:r>
      <w:r w:rsidR="00494E5F">
        <w:rPr>
          <w:noProof/>
        </w:rPr>
        <w:instrText xml:space="preserve"> SEQ Table \* ARABIC </w:instrText>
      </w:r>
      <w:r w:rsidR="00494E5F">
        <w:rPr>
          <w:noProof/>
        </w:rPr>
        <w:fldChar w:fldCharType="separate"/>
      </w:r>
      <w:r w:rsidR="007D3B37">
        <w:rPr>
          <w:noProof/>
        </w:rPr>
        <w:t>13</w:t>
      </w:r>
      <w:r w:rsidR="00494E5F">
        <w:rPr>
          <w:noProof/>
        </w:rPr>
        <w:fldChar w:fldCharType="end"/>
      </w:r>
      <w:r>
        <w:t xml:space="preserve"> - </w:t>
      </w:r>
      <w:r w:rsidRPr="00537E02">
        <w:t xml:space="preserve">Test </w:t>
      </w:r>
      <w:r w:rsidR="00F50F7E">
        <w:t>a</w:t>
      </w:r>
      <w:r w:rsidRPr="00537E02">
        <w:t>lgorithm (pseudo-code)</w:t>
      </w:r>
      <w:bookmarkEnd w:id="61"/>
    </w:p>
    <w:tbl>
      <w:tblPr>
        <w:tblStyle w:val="TableGrid"/>
        <w:tblW w:w="0" w:type="auto"/>
        <w:tblLook w:val="04A0" w:firstRow="1" w:lastRow="0" w:firstColumn="1" w:lastColumn="0" w:noHBand="0" w:noVBand="1"/>
      </w:tblPr>
      <w:tblGrid>
        <w:gridCol w:w="988"/>
        <w:gridCol w:w="8072"/>
      </w:tblGrid>
      <w:tr w:rsidR="008E631A" w14:paraId="5F04D285" w14:textId="77777777" w:rsidTr="00836191">
        <w:trPr>
          <w:cnfStyle w:val="100000000000" w:firstRow="1" w:lastRow="0" w:firstColumn="0" w:lastColumn="0" w:oddVBand="0" w:evenVBand="0" w:oddHBand="0" w:evenHBand="0" w:firstRowFirstColumn="0" w:firstRowLastColumn="0" w:lastRowFirstColumn="0" w:lastRowLastColumn="0"/>
        </w:trPr>
        <w:tc>
          <w:tcPr>
            <w:tcW w:w="988" w:type="dxa"/>
          </w:tcPr>
          <w:p w14:paraId="25D3A916" w14:textId="77777777" w:rsidR="008E631A" w:rsidRPr="00713645" w:rsidRDefault="008E631A" w:rsidP="00D761BF">
            <w:pPr>
              <w:rPr>
                <w:szCs w:val="24"/>
              </w:rPr>
            </w:pPr>
            <w:r w:rsidRPr="00713645">
              <w:rPr>
                <w:szCs w:val="24"/>
              </w:rPr>
              <w:t>Step</w:t>
            </w:r>
          </w:p>
        </w:tc>
        <w:tc>
          <w:tcPr>
            <w:tcW w:w="8072" w:type="dxa"/>
          </w:tcPr>
          <w:p w14:paraId="440A6D03" w14:textId="31BAFE2C" w:rsidR="008E631A" w:rsidRPr="00713645" w:rsidRDefault="008E631A" w:rsidP="002C2C9D">
            <w:pPr>
              <w:rPr>
                <w:szCs w:val="24"/>
              </w:rPr>
            </w:pPr>
            <w:r w:rsidRPr="00713645">
              <w:rPr>
                <w:szCs w:val="24"/>
              </w:rPr>
              <w:t>L</w:t>
            </w:r>
            <w:r w:rsidR="00836191" w:rsidRPr="00713645">
              <w:rPr>
                <w:szCs w:val="24"/>
              </w:rPr>
              <w:t>ogic and</w:t>
            </w:r>
            <w:r w:rsidRPr="00713645">
              <w:rPr>
                <w:szCs w:val="24"/>
              </w:rPr>
              <w:t xml:space="preserve"> </w:t>
            </w:r>
            <w:r w:rsidR="002C2C9D">
              <w:rPr>
                <w:szCs w:val="24"/>
              </w:rPr>
              <w:t>c</w:t>
            </w:r>
            <w:r w:rsidRPr="00713645">
              <w:rPr>
                <w:szCs w:val="24"/>
              </w:rPr>
              <w:t>ondition</w:t>
            </w:r>
          </w:p>
        </w:tc>
      </w:tr>
      <w:tr w:rsidR="008E631A" w14:paraId="59DC84BB" w14:textId="77777777" w:rsidTr="00836191">
        <w:tc>
          <w:tcPr>
            <w:tcW w:w="988" w:type="dxa"/>
          </w:tcPr>
          <w:p w14:paraId="570D2EA1" w14:textId="77777777" w:rsidR="008E631A" w:rsidRPr="00713645" w:rsidRDefault="008E631A" w:rsidP="00D761BF">
            <w:pPr>
              <w:rPr>
                <w:b/>
                <w:szCs w:val="24"/>
              </w:rPr>
            </w:pPr>
            <w:r w:rsidRPr="00713645">
              <w:rPr>
                <w:b/>
                <w:szCs w:val="24"/>
              </w:rPr>
              <w:t>1</w:t>
            </w:r>
          </w:p>
        </w:tc>
        <w:tc>
          <w:tcPr>
            <w:tcW w:w="8072" w:type="dxa"/>
          </w:tcPr>
          <w:p w14:paraId="2FC2A910" w14:textId="006DE5F3" w:rsidR="008E631A" w:rsidRPr="00DD6101" w:rsidRDefault="009252F3" w:rsidP="00D761BF">
            <w:pPr>
              <w:rPr>
                <w:szCs w:val="24"/>
              </w:rPr>
            </w:pPr>
            <w:r>
              <w:rPr>
                <w:szCs w:val="24"/>
              </w:rPr>
              <w:t>The default constructor for an OrderHeader is called</w:t>
            </w:r>
            <w:r w:rsidR="00CC0352">
              <w:rPr>
                <w:szCs w:val="24"/>
              </w:rPr>
              <w:t xml:space="preserve"> with properties for OrderStateId (“New”) and OrderDate(Time.Now).</w:t>
            </w:r>
          </w:p>
        </w:tc>
      </w:tr>
      <w:tr w:rsidR="00A76932" w14:paraId="42C5DB6F" w14:textId="77777777" w:rsidTr="00836191">
        <w:tc>
          <w:tcPr>
            <w:tcW w:w="988" w:type="dxa"/>
          </w:tcPr>
          <w:p w14:paraId="2F25484A" w14:textId="0A951102" w:rsidR="00A76932" w:rsidRDefault="00382325" w:rsidP="00D761BF">
            <w:pPr>
              <w:rPr>
                <w:b/>
                <w:szCs w:val="24"/>
              </w:rPr>
            </w:pPr>
            <w:r>
              <w:rPr>
                <w:b/>
                <w:szCs w:val="24"/>
              </w:rPr>
              <w:t>2</w:t>
            </w:r>
          </w:p>
        </w:tc>
        <w:tc>
          <w:tcPr>
            <w:tcW w:w="8072" w:type="dxa"/>
          </w:tcPr>
          <w:p w14:paraId="445317D3" w14:textId="5FC20C30" w:rsidR="00A76932" w:rsidRDefault="00DA05BD" w:rsidP="00D761BF">
            <w:pPr>
              <w:rPr>
                <w:szCs w:val="24"/>
              </w:rPr>
            </w:pPr>
            <w:r>
              <w:rPr>
                <w:szCs w:val="24"/>
              </w:rPr>
              <w:t>The newly instantiated object contains properties with the correct default values</w:t>
            </w:r>
          </w:p>
        </w:tc>
      </w:tr>
    </w:tbl>
    <w:p w14:paraId="545A42A6" w14:textId="3159AE82" w:rsidR="00535FFF" w:rsidRDefault="00535FFF" w:rsidP="00535FFF">
      <w:pPr>
        <w:pStyle w:val="Heading5"/>
      </w:pPr>
      <w:r>
        <w:t>Implement the test algorithm</w:t>
      </w:r>
    </w:p>
    <w:p w14:paraId="588885E5" w14:textId="2535CA3C" w:rsidR="00535FFF" w:rsidRDefault="00535FFF" w:rsidP="00535FFF">
      <w:pPr>
        <w:rPr>
          <w:lang w:eastAsia="en-AU"/>
        </w:rPr>
      </w:pPr>
      <w:r>
        <w:rPr>
          <w:lang w:eastAsia="en-AU"/>
        </w:rPr>
        <w:t xml:space="preserve">Write a script </w:t>
      </w:r>
      <w:r w:rsidR="005D0323">
        <w:rPr>
          <w:lang w:eastAsia="en-AU"/>
        </w:rPr>
        <w:t>that</w:t>
      </w:r>
      <w:r>
        <w:rPr>
          <w:lang w:eastAsia="en-AU"/>
        </w:rPr>
        <w:t xml:space="preserve"> implement</w:t>
      </w:r>
      <w:r w:rsidR="005D0323">
        <w:rPr>
          <w:lang w:eastAsia="en-AU"/>
        </w:rPr>
        <w:t>s</w:t>
      </w:r>
      <w:r>
        <w:rPr>
          <w:lang w:eastAsia="en-AU"/>
        </w:rPr>
        <w:t xml:space="preserve"> your algorithm</w:t>
      </w:r>
      <w:r w:rsidR="005D0323">
        <w:rPr>
          <w:lang w:eastAsia="en-AU"/>
        </w:rPr>
        <w:t xml:space="preserve"> to test the application.</w:t>
      </w:r>
    </w:p>
    <w:p w14:paraId="4D3CDD08" w14:textId="3F22A782" w:rsidR="005D0323" w:rsidRDefault="005D0323" w:rsidP="005D0323">
      <w:pPr>
        <w:pStyle w:val="Heading5"/>
      </w:pPr>
      <w:r>
        <w:t>Execute the test script</w:t>
      </w:r>
    </w:p>
    <w:p w14:paraId="2F80FE32" w14:textId="04554D45" w:rsidR="005D0323" w:rsidRDefault="005D0323" w:rsidP="005D0323">
      <w:pPr>
        <w:rPr>
          <w:lang w:eastAsia="en-AU"/>
        </w:rPr>
      </w:pPr>
      <w:r>
        <w:rPr>
          <w:lang w:eastAsia="en-AU"/>
        </w:rPr>
        <w:t>Document and analyse the results of the script in the test case document</w:t>
      </w:r>
      <w:r w:rsidRPr="005D0323">
        <w:rPr>
          <w:lang w:eastAsia="en-AU"/>
        </w:rPr>
        <w:t xml:space="preserve"> </w:t>
      </w:r>
      <w:r>
        <w:rPr>
          <w:lang w:eastAsia="en-AU"/>
        </w:rPr>
        <w:t xml:space="preserve">from </w:t>
      </w:r>
      <w:r w:rsidRPr="00CD2DD8">
        <w:rPr>
          <w:b/>
          <w:lang w:eastAsia="en-AU"/>
        </w:rPr>
        <w:fldChar w:fldCharType="begin"/>
      </w:r>
      <w:r w:rsidRPr="00CD2DD8">
        <w:rPr>
          <w:b/>
          <w:lang w:eastAsia="en-AU"/>
        </w:rPr>
        <w:instrText xml:space="preserve"> REF _Ref29827154 \h </w:instrText>
      </w:r>
      <w:r>
        <w:rPr>
          <w:b/>
          <w:lang w:eastAsia="en-AU"/>
        </w:rPr>
        <w:instrText xml:space="preserve"> \* MERGEFORMAT </w:instrText>
      </w:r>
      <w:r w:rsidRPr="00CD2DD8">
        <w:rPr>
          <w:b/>
          <w:lang w:eastAsia="en-AU"/>
        </w:rPr>
      </w:r>
      <w:r w:rsidRPr="00CD2DD8">
        <w:rPr>
          <w:b/>
          <w:lang w:eastAsia="en-AU"/>
        </w:rPr>
        <w:fldChar w:fldCharType="separate"/>
      </w:r>
      <w:r w:rsidR="007D3B37" w:rsidRPr="007D3B37">
        <w:rPr>
          <w:b/>
        </w:rPr>
        <w:t>Part B – Test cases</w:t>
      </w:r>
      <w:r w:rsidRPr="00CD2DD8">
        <w:rPr>
          <w:b/>
          <w:lang w:eastAsia="en-AU"/>
        </w:rPr>
        <w:fldChar w:fldCharType="end"/>
      </w:r>
      <w:r>
        <w:rPr>
          <w:lang w:eastAsia="en-AU"/>
        </w:rPr>
        <w:t>. Include one or more screenshots of the test being run.</w:t>
      </w:r>
    </w:p>
    <w:p w14:paraId="0A5BD4AD" w14:textId="5DFD7D13" w:rsidR="005D0323" w:rsidRDefault="005D0323" w:rsidP="005D0323">
      <w:pPr>
        <w:pStyle w:val="Heading4"/>
      </w:pPr>
      <w:r>
        <w:t>Part E – User interface testing</w:t>
      </w:r>
    </w:p>
    <w:p w14:paraId="60B434C4" w14:textId="5B9D9F63" w:rsidR="005D0323" w:rsidRDefault="005D0323" w:rsidP="005D0323">
      <w:pPr>
        <w:rPr>
          <w:lang w:eastAsia="en-AU"/>
        </w:rPr>
      </w:pPr>
      <w:r>
        <w:rPr>
          <w:lang w:eastAsia="en-AU"/>
        </w:rPr>
        <w:lastRenderedPageBreak/>
        <w:t>Using the second test case, perform a physical test of the UI.</w:t>
      </w:r>
      <w:r w:rsidRPr="005D0323">
        <w:rPr>
          <w:lang w:eastAsia="en-AU"/>
        </w:rPr>
        <w:t xml:space="preserve"> </w:t>
      </w:r>
      <w:r>
        <w:rPr>
          <w:lang w:eastAsia="en-AU"/>
        </w:rPr>
        <w:t xml:space="preserve">Document and analyse the results of the UI testing in the test case document from </w:t>
      </w:r>
      <w:r w:rsidRPr="00CD2DD8">
        <w:rPr>
          <w:b/>
          <w:lang w:eastAsia="en-AU"/>
        </w:rPr>
        <w:fldChar w:fldCharType="begin"/>
      </w:r>
      <w:r w:rsidRPr="00CD2DD8">
        <w:rPr>
          <w:b/>
          <w:lang w:eastAsia="en-AU"/>
        </w:rPr>
        <w:instrText xml:space="preserve"> REF _Ref29827154 \h </w:instrText>
      </w:r>
      <w:r>
        <w:rPr>
          <w:b/>
          <w:lang w:eastAsia="en-AU"/>
        </w:rPr>
        <w:instrText xml:space="preserve"> \* MERGEFORMAT </w:instrText>
      </w:r>
      <w:r w:rsidRPr="00CD2DD8">
        <w:rPr>
          <w:b/>
          <w:lang w:eastAsia="en-AU"/>
        </w:rPr>
      </w:r>
      <w:r w:rsidRPr="00CD2DD8">
        <w:rPr>
          <w:b/>
          <w:lang w:eastAsia="en-AU"/>
        </w:rPr>
        <w:fldChar w:fldCharType="separate"/>
      </w:r>
      <w:r w:rsidR="007D3B37" w:rsidRPr="007D3B37">
        <w:rPr>
          <w:b/>
        </w:rPr>
        <w:t>Part B – Test cases</w:t>
      </w:r>
      <w:r w:rsidRPr="00CD2DD8">
        <w:rPr>
          <w:b/>
          <w:lang w:eastAsia="en-AU"/>
        </w:rPr>
        <w:fldChar w:fldCharType="end"/>
      </w:r>
      <w:r>
        <w:rPr>
          <w:lang w:eastAsia="en-AU"/>
        </w:rPr>
        <w:t>.</w:t>
      </w:r>
      <w:r w:rsidRPr="005D0323">
        <w:rPr>
          <w:lang w:eastAsia="en-AU"/>
        </w:rPr>
        <w:t xml:space="preserve"> </w:t>
      </w:r>
      <w:r>
        <w:rPr>
          <w:lang w:eastAsia="en-AU"/>
        </w:rPr>
        <w:t>Include one or more screenshots of the test being run.</w:t>
      </w:r>
    </w:p>
    <w:p w14:paraId="45F2A480" w14:textId="77777777" w:rsidR="00117456" w:rsidRDefault="00117456" w:rsidP="005D0323">
      <w:pPr>
        <w:rPr>
          <w:lang w:eastAsia="en-AU"/>
        </w:rPr>
      </w:pPr>
      <w:r>
        <w:rPr>
          <w:noProof/>
          <w:lang w:eastAsia="en-AU"/>
        </w:rPr>
        <w:drawing>
          <wp:inline distT="0" distB="0" distL="0" distR="0" wp14:anchorId="156B7F54" wp14:editId="25167AB5">
            <wp:extent cx="5759450" cy="31997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9450" cy="3199765"/>
                    </a:xfrm>
                    <a:prstGeom prst="rect">
                      <a:avLst/>
                    </a:prstGeom>
                    <a:noFill/>
                    <a:ln>
                      <a:noFill/>
                    </a:ln>
                  </pic:spPr>
                </pic:pic>
              </a:graphicData>
            </a:graphic>
          </wp:inline>
        </w:drawing>
      </w:r>
    </w:p>
    <w:p w14:paraId="2466460B" w14:textId="77777777" w:rsidR="00117456" w:rsidRDefault="00117456" w:rsidP="005D0323">
      <w:pPr>
        <w:rPr>
          <w:lang w:eastAsia="en-AU"/>
        </w:rPr>
      </w:pPr>
    </w:p>
    <w:p w14:paraId="48F88888" w14:textId="0299D616" w:rsidR="00117456" w:rsidRDefault="00117456" w:rsidP="005D0323">
      <w:pPr>
        <w:rPr>
          <w:lang w:eastAsia="en-AU"/>
        </w:rPr>
      </w:pPr>
      <w:r>
        <w:rPr>
          <w:noProof/>
        </w:rPr>
        <w:drawing>
          <wp:inline distT="0" distB="0" distL="0" distR="0" wp14:anchorId="13529368" wp14:editId="427854E9">
            <wp:extent cx="5759450" cy="32346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59450" cy="3234690"/>
                    </a:xfrm>
                    <a:prstGeom prst="rect">
                      <a:avLst/>
                    </a:prstGeom>
                  </pic:spPr>
                </pic:pic>
              </a:graphicData>
            </a:graphic>
          </wp:inline>
        </w:drawing>
      </w:r>
    </w:p>
    <w:p w14:paraId="62B6C569" w14:textId="65CA6F36" w:rsidR="00117456" w:rsidRDefault="00117456" w:rsidP="005D0323">
      <w:pPr>
        <w:rPr>
          <w:lang w:eastAsia="en-AU"/>
        </w:rPr>
      </w:pPr>
    </w:p>
    <w:p w14:paraId="22195F6F" w14:textId="17F3A237" w:rsidR="00117456" w:rsidRDefault="00117456" w:rsidP="005D0323">
      <w:pPr>
        <w:rPr>
          <w:lang w:eastAsia="en-AU"/>
        </w:rPr>
      </w:pPr>
      <w:r>
        <w:rPr>
          <w:noProof/>
        </w:rPr>
        <w:lastRenderedPageBreak/>
        <w:drawing>
          <wp:inline distT="0" distB="0" distL="0" distR="0" wp14:anchorId="17F8C508" wp14:editId="3DAB77FB">
            <wp:extent cx="4581525" cy="1990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81525" cy="1990725"/>
                    </a:xfrm>
                    <a:prstGeom prst="rect">
                      <a:avLst/>
                    </a:prstGeom>
                  </pic:spPr>
                </pic:pic>
              </a:graphicData>
            </a:graphic>
          </wp:inline>
        </w:drawing>
      </w:r>
    </w:p>
    <w:p w14:paraId="78A2CE86" w14:textId="3C416463" w:rsidR="00117456" w:rsidRDefault="00117456" w:rsidP="005D0323">
      <w:pPr>
        <w:rPr>
          <w:lang w:eastAsia="en-AU"/>
        </w:rPr>
      </w:pPr>
    </w:p>
    <w:p w14:paraId="33B5036E" w14:textId="241430A0" w:rsidR="00117456" w:rsidRPr="005D0323" w:rsidRDefault="00117456" w:rsidP="005D0323">
      <w:pPr>
        <w:rPr>
          <w:lang w:eastAsia="en-AU"/>
        </w:rPr>
      </w:pPr>
      <w:r>
        <w:rPr>
          <w:noProof/>
        </w:rPr>
        <w:drawing>
          <wp:inline distT="0" distB="0" distL="0" distR="0" wp14:anchorId="359A2D30" wp14:editId="3D177C9D">
            <wp:extent cx="5759450" cy="32499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59450" cy="3249930"/>
                    </a:xfrm>
                    <a:prstGeom prst="rect">
                      <a:avLst/>
                    </a:prstGeom>
                  </pic:spPr>
                </pic:pic>
              </a:graphicData>
            </a:graphic>
          </wp:inline>
        </w:drawing>
      </w:r>
    </w:p>
    <w:p w14:paraId="1776A98D" w14:textId="020AFDAA" w:rsidR="00D77F75" w:rsidRDefault="00D77F75" w:rsidP="00F50F7E">
      <w:pPr>
        <w:pStyle w:val="Heading4"/>
        <w:keepNext/>
      </w:pPr>
      <w:r>
        <w:t xml:space="preserve">Part </w:t>
      </w:r>
      <w:r w:rsidR="005D0323">
        <w:t>F</w:t>
      </w:r>
      <w:r>
        <w:t xml:space="preserve"> – Errata</w:t>
      </w:r>
      <w:r w:rsidR="00A1590A">
        <w:t xml:space="preserve"> (bugs and </w:t>
      </w:r>
      <w:r w:rsidR="00F50F7E">
        <w:t>fixes</w:t>
      </w:r>
      <w:r w:rsidR="00A1590A">
        <w:t>)</w:t>
      </w:r>
    </w:p>
    <w:p w14:paraId="3E534576" w14:textId="0D392509" w:rsidR="00291CDF" w:rsidRDefault="00713645" w:rsidP="00ED44EB">
      <w:pPr>
        <w:rPr>
          <w:b/>
        </w:rPr>
      </w:pPr>
      <w:r>
        <w:rPr>
          <w:lang w:eastAsia="en-AU"/>
        </w:rPr>
        <w:t>D</w:t>
      </w:r>
      <w:r w:rsidR="00D77F75">
        <w:rPr>
          <w:lang w:eastAsia="en-AU"/>
        </w:rPr>
        <w:t>ocument any errors (bugs) found during the development and/or testing of the application along with actions taken to resolve them and the status</w:t>
      </w:r>
      <w:r w:rsidR="00323741">
        <w:rPr>
          <w:lang w:eastAsia="en-AU"/>
        </w:rPr>
        <w:t xml:space="preserve"> (has the error/bug been fixed)</w:t>
      </w:r>
      <w:r w:rsidR="00D77F75">
        <w:rPr>
          <w:lang w:eastAsia="en-AU"/>
        </w:rPr>
        <w:t>.</w:t>
      </w:r>
      <w:r w:rsidR="00DA2DE3">
        <w:rPr>
          <w:lang w:eastAsia="en-AU"/>
        </w:rPr>
        <w:t xml:space="preserve"> You must ensure that any errors are fixed so that your UI meets requirements.</w:t>
      </w:r>
    </w:p>
    <w:p w14:paraId="1B9CA566" w14:textId="70033CCE" w:rsidR="00565371" w:rsidRDefault="00565371" w:rsidP="00565371">
      <w:pPr>
        <w:pStyle w:val="Caption"/>
        <w:keepNext/>
      </w:pPr>
      <w:r>
        <w:t xml:space="preserve">Table </w:t>
      </w:r>
      <w:r w:rsidR="00494E5F">
        <w:rPr>
          <w:noProof/>
        </w:rPr>
        <w:fldChar w:fldCharType="begin"/>
      </w:r>
      <w:r w:rsidR="00494E5F">
        <w:rPr>
          <w:noProof/>
        </w:rPr>
        <w:instrText xml:space="preserve"> SEQ Table \* ARABIC </w:instrText>
      </w:r>
      <w:r w:rsidR="00494E5F">
        <w:rPr>
          <w:noProof/>
        </w:rPr>
        <w:fldChar w:fldCharType="separate"/>
      </w:r>
      <w:r w:rsidR="007D3B37">
        <w:rPr>
          <w:noProof/>
        </w:rPr>
        <w:t>14</w:t>
      </w:r>
      <w:r w:rsidR="00494E5F">
        <w:rPr>
          <w:noProof/>
        </w:rPr>
        <w:fldChar w:fldCharType="end"/>
      </w:r>
      <w:r>
        <w:t xml:space="preserve"> - Errata (bugs and fixes)</w:t>
      </w:r>
    </w:p>
    <w:tbl>
      <w:tblPr>
        <w:tblStyle w:val="TableGrid"/>
        <w:tblW w:w="0" w:type="auto"/>
        <w:tblLook w:val="04A0" w:firstRow="1" w:lastRow="0" w:firstColumn="1" w:lastColumn="0" w:noHBand="0" w:noVBand="1"/>
      </w:tblPr>
      <w:tblGrid>
        <w:gridCol w:w="498"/>
        <w:gridCol w:w="2332"/>
        <w:gridCol w:w="2802"/>
        <w:gridCol w:w="1714"/>
        <w:gridCol w:w="1714"/>
      </w:tblGrid>
      <w:tr w:rsidR="00565371" w14:paraId="20C40F97" w14:textId="77777777" w:rsidTr="00EB444A">
        <w:trPr>
          <w:cnfStyle w:val="100000000000" w:firstRow="1" w:lastRow="0" w:firstColumn="0" w:lastColumn="0" w:oddVBand="0" w:evenVBand="0" w:oddHBand="0" w:evenHBand="0" w:firstRowFirstColumn="0" w:firstRowLastColumn="0" w:lastRowFirstColumn="0" w:lastRowLastColumn="0"/>
        </w:trPr>
        <w:tc>
          <w:tcPr>
            <w:tcW w:w="498" w:type="dxa"/>
          </w:tcPr>
          <w:p w14:paraId="670183C4" w14:textId="77777777" w:rsidR="00565371" w:rsidRPr="00713645" w:rsidRDefault="00565371" w:rsidP="00D761BF">
            <w:pPr>
              <w:rPr>
                <w:szCs w:val="24"/>
              </w:rPr>
            </w:pPr>
            <w:r w:rsidRPr="00713645">
              <w:rPr>
                <w:szCs w:val="24"/>
              </w:rPr>
              <w:t>#</w:t>
            </w:r>
          </w:p>
        </w:tc>
        <w:tc>
          <w:tcPr>
            <w:tcW w:w="2332" w:type="dxa"/>
          </w:tcPr>
          <w:p w14:paraId="4028DC08" w14:textId="77777777" w:rsidR="00565371" w:rsidRPr="00713645" w:rsidRDefault="00565371" w:rsidP="00D761BF">
            <w:pPr>
              <w:rPr>
                <w:szCs w:val="24"/>
              </w:rPr>
            </w:pPr>
            <w:r w:rsidRPr="00713645">
              <w:rPr>
                <w:szCs w:val="24"/>
              </w:rPr>
              <w:t>Description</w:t>
            </w:r>
          </w:p>
        </w:tc>
        <w:tc>
          <w:tcPr>
            <w:tcW w:w="2802" w:type="dxa"/>
          </w:tcPr>
          <w:p w14:paraId="7A8DF2F9" w14:textId="77777777" w:rsidR="00565371" w:rsidRPr="00713645" w:rsidRDefault="00565371" w:rsidP="00D761BF">
            <w:pPr>
              <w:rPr>
                <w:szCs w:val="24"/>
              </w:rPr>
            </w:pPr>
            <w:r w:rsidRPr="00713645">
              <w:rPr>
                <w:szCs w:val="24"/>
              </w:rPr>
              <w:t>Actions</w:t>
            </w:r>
          </w:p>
        </w:tc>
        <w:tc>
          <w:tcPr>
            <w:tcW w:w="1714" w:type="dxa"/>
          </w:tcPr>
          <w:p w14:paraId="32AF3305" w14:textId="77777777" w:rsidR="00565371" w:rsidRPr="00713645" w:rsidRDefault="00565371" w:rsidP="00D761BF">
            <w:pPr>
              <w:rPr>
                <w:szCs w:val="24"/>
              </w:rPr>
            </w:pPr>
            <w:r w:rsidRPr="00713645">
              <w:rPr>
                <w:szCs w:val="24"/>
              </w:rPr>
              <w:t>Date/Time</w:t>
            </w:r>
          </w:p>
        </w:tc>
        <w:tc>
          <w:tcPr>
            <w:tcW w:w="1714" w:type="dxa"/>
          </w:tcPr>
          <w:p w14:paraId="06450456" w14:textId="77777777" w:rsidR="00565371" w:rsidRPr="00713645" w:rsidRDefault="00565371" w:rsidP="00D761BF">
            <w:pPr>
              <w:rPr>
                <w:szCs w:val="24"/>
              </w:rPr>
            </w:pPr>
            <w:r w:rsidRPr="00713645">
              <w:rPr>
                <w:szCs w:val="24"/>
              </w:rPr>
              <w:t>Status</w:t>
            </w:r>
          </w:p>
        </w:tc>
      </w:tr>
      <w:tr w:rsidR="00565371" w14:paraId="198A5E42" w14:textId="77777777" w:rsidTr="00EB444A">
        <w:tc>
          <w:tcPr>
            <w:tcW w:w="498" w:type="dxa"/>
          </w:tcPr>
          <w:p w14:paraId="1C96DE1D" w14:textId="696D8267" w:rsidR="00565371" w:rsidRPr="00713645" w:rsidRDefault="00EB444A" w:rsidP="00D761BF">
            <w:pPr>
              <w:rPr>
                <w:b/>
                <w:szCs w:val="24"/>
              </w:rPr>
            </w:pPr>
            <w:r>
              <w:rPr>
                <w:b/>
                <w:szCs w:val="24"/>
              </w:rPr>
              <w:t>1</w:t>
            </w:r>
          </w:p>
        </w:tc>
        <w:tc>
          <w:tcPr>
            <w:tcW w:w="2332" w:type="dxa"/>
          </w:tcPr>
          <w:p w14:paraId="62D3B23C" w14:textId="001B3D6D" w:rsidR="00565371" w:rsidRPr="003B6BE9" w:rsidRDefault="00EB444A" w:rsidP="00D761BF">
            <w:pPr>
              <w:rPr>
                <w:szCs w:val="24"/>
              </w:rPr>
            </w:pPr>
            <w:r>
              <w:rPr>
                <w:szCs w:val="24"/>
              </w:rPr>
              <w:t>Loading OrderItems caused null exception error</w:t>
            </w:r>
          </w:p>
        </w:tc>
        <w:tc>
          <w:tcPr>
            <w:tcW w:w="2802" w:type="dxa"/>
          </w:tcPr>
          <w:p w14:paraId="6E698E5F" w14:textId="717FA278" w:rsidR="00565371" w:rsidRPr="003B6BE9" w:rsidRDefault="00EB444A" w:rsidP="00D761BF">
            <w:pPr>
              <w:rPr>
                <w:szCs w:val="24"/>
              </w:rPr>
            </w:pPr>
            <w:r>
              <w:rPr>
                <w:szCs w:val="24"/>
              </w:rPr>
              <w:t>Ensure all data types are correct and bindings correct</w:t>
            </w:r>
          </w:p>
        </w:tc>
        <w:tc>
          <w:tcPr>
            <w:tcW w:w="1714" w:type="dxa"/>
          </w:tcPr>
          <w:p w14:paraId="6287C5E6" w14:textId="42B83B5F" w:rsidR="00565371" w:rsidRPr="003B6BE9" w:rsidRDefault="00EB444A" w:rsidP="00D761BF">
            <w:pPr>
              <w:rPr>
                <w:szCs w:val="24"/>
              </w:rPr>
            </w:pPr>
            <w:r>
              <w:rPr>
                <w:szCs w:val="24"/>
              </w:rPr>
              <w:t>07/12/2021</w:t>
            </w:r>
          </w:p>
        </w:tc>
        <w:tc>
          <w:tcPr>
            <w:tcW w:w="1714" w:type="dxa"/>
          </w:tcPr>
          <w:p w14:paraId="0DBFFE45" w14:textId="5733B072" w:rsidR="00565371" w:rsidRPr="003B6BE9" w:rsidRDefault="00EB444A" w:rsidP="00D761BF">
            <w:pPr>
              <w:rPr>
                <w:szCs w:val="24"/>
              </w:rPr>
            </w:pPr>
            <w:r>
              <w:rPr>
                <w:szCs w:val="24"/>
              </w:rPr>
              <w:t>Resolved</w:t>
            </w:r>
          </w:p>
        </w:tc>
      </w:tr>
      <w:tr w:rsidR="00565371" w14:paraId="23D23216" w14:textId="77777777" w:rsidTr="00EB444A">
        <w:tc>
          <w:tcPr>
            <w:tcW w:w="498" w:type="dxa"/>
          </w:tcPr>
          <w:p w14:paraId="6C4EBE80" w14:textId="77777777" w:rsidR="00565371" w:rsidRPr="00713645" w:rsidRDefault="00565371" w:rsidP="00D761BF">
            <w:pPr>
              <w:rPr>
                <w:b/>
                <w:szCs w:val="24"/>
              </w:rPr>
            </w:pPr>
          </w:p>
        </w:tc>
        <w:tc>
          <w:tcPr>
            <w:tcW w:w="2332" w:type="dxa"/>
          </w:tcPr>
          <w:p w14:paraId="23EF1B01" w14:textId="77777777" w:rsidR="00565371" w:rsidRPr="003B6BE9" w:rsidRDefault="00565371" w:rsidP="00D761BF">
            <w:pPr>
              <w:rPr>
                <w:szCs w:val="24"/>
              </w:rPr>
            </w:pPr>
          </w:p>
        </w:tc>
        <w:tc>
          <w:tcPr>
            <w:tcW w:w="2802" w:type="dxa"/>
          </w:tcPr>
          <w:p w14:paraId="26EBBB6C" w14:textId="77777777" w:rsidR="00565371" w:rsidRPr="003B6BE9" w:rsidRDefault="00565371" w:rsidP="00D761BF">
            <w:pPr>
              <w:rPr>
                <w:szCs w:val="24"/>
              </w:rPr>
            </w:pPr>
          </w:p>
        </w:tc>
        <w:tc>
          <w:tcPr>
            <w:tcW w:w="1714" w:type="dxa"/>
          </w:tcPr>
          <w:p w14:paraId="3C81F1B4" w14:textId="77777777" w:rsidR="00565371" w:rsidRPr="003B6BE9" w:rsidRDefault="00565371" w:rsidP="00D761BF">
            <w:pPr>
              <w:rPr>
                <w:szCs w:val="24"/>
              </w:rPr>
            </w:pPr>
          </w:p>
        </w:tc>
        <w:tc>
          <w:tcPr>
            <w:tcW w:w="1714" w:type="dxa"/>
          </w:tcPr>
          <w:p w14:paraId="60226D91" w14:textId="77777777" w:rsidR="00565371" w:rsidRPr="003B6BE9" w:rsidRDefault="00565371" w:rsidP="00D761BF">
            <w:pPr>
              <w:rPr>
                <w:szCs w:val="24"/>
              </w:rPr>
            </w:pPr>
          </w:p>
        </w:tc>
      </w:tr>
    </w:tbl>
    <w:p w14:paraId="51D84ABC" w14:textId="0A9E6A77" w:rsidR="00300796" w:rsidRDefault="00300796" w:rsidP="00300796">
      <w:pPr>
        <w:pStyle w:val="Heading4"/>
      </w:pPr>
      <w:r>
        <w:t xml:space="preserve">Part </w:t>
      </w:r>
      <w:r w:rsidR="005D0323">
        <w:t>G</w:t>
      </w:r>
      <w:r>
        <w:t xml:space="preserve"> – Test </w:t>
      </w:r>
      <w:r w:rsidR="00F50F7E">
        <w:t>p</w:t>
      </w:r>
      <w:r>
        <w:t>rogress</w:t>
      </w:r>
    </w:p>
    <w:p w14:paraId="71B7F8D8" w14:textId="2102E2F7" w:rsidR="00291CDF" w:rsidRDefault="00713645" w:rsidP="00ED44EB">
      <w:pPr>
        <w:rPr>
          <w:b/>
        </w:rPr>
      </w:pPr>
      <w:r>
        <w:rPr>
          <w:lang w:eastAsia="en-AU"/>
        </w:rPr>
        <w:t>D</w:t>
      </w:r>
      <w:r w:rsidR="00300796">
        <w:rPr>
          <w:lang w:eastAsia="en-AU"/>
        </w:rPr>
        <w:t>ocument the progress of the application testing including all activities</w:t>
      </w:r>
      <w:r w:rsidR="005D0323">
        <w:rPr>
          <w:lang w:eastAsia="en-AU"/>
        </w:rPr>
        <w:t xml:space="preserve"> undertaken or</w:t>
      </w:r>
      <w:r w:rsidR="00300796">
        <w:rPr>
          <w:lang w:eastAsia="en-AU"/>
        </w:rPr>
        <w:t xml:space="preserve"> to be undertaken, expected completion time, relevant notes and status.</w:t>
      </w:r>
    </w:p>
    <w:p w14:paraId="39D25B8C" w14:textId="153ADCD6" w:rsidR="00565371" w:rsidRDefault="00565371" w:rsidP="00565371">
      <w:pPr>
        <w:pStyle w:val="Caption"/>
        <w:keepNext/>
      </w:pPr>
      <w:r>
        <w:t xml:space="preserve">Table </w:t>
      </w:r>
      <w:r w:rsidR="00494E5F">
        <w:rPr>
          <w:noProof/>
        </w:rPr>
        <w:fldChar w:fldCharType="begin"/>
      </w:r>
      <w:r w:rsidR="00494E5F">
        <w:rPr>
          <w:noProof/>
        </w:rPr>
        <w:instrText xml:space="preserve"> SEQ Table \* ARABIC </w:instrText>
      </w:r>
      <w:r w:rsidR="00494E5F">
        <w:rPr>
          <w:noProof/>
        </w:rPr>
        <w:fldChar w:fldCharType="separate"/>
      </w:r>
      <w:r w:rsidR="007D3B37">
        <w:rPr>
          <w:noProof/>
        </w:rPr>
        <w:t>15</w:t>
      </w:r>
      <w:r w:rsidR="00494E5F">
        <w:rPr>
          <w:noProof/>
        </w:rPr>
        <w:fldChar w:fldCharType="end"/>
      </w:r>
      <w:r>
        <w:t xml:space="preserve"> - Test progress report</w:t>
      </w:r>
    </w:p>
    <w:tbl>
      <w:tblPr>
        <w:tblStyle w:val="TableGrid"/>
        <w:tblW w:w="0" w:type="auto"/>
        <w:tblLook w:val="04A0" w:firstRow="1" w:lastRow="0" w:firstColumn="1" w:lastColumn="0" w:noHBand="0" w:noVBand="1"/>
      </w:tblPr>
      <w:tblGrid>
        <w:gridCol w:w="1098"/>
        <w:gridCol w:w="3575"/>
        <w:gridCol w:w="1409"/>
        <w:gridCol w:w="1314"/>
        <w:gridCol w:w="1664"/>
      </w:tblGrid>
      <w:tr w:rsidR="00C97CA1" w14:paraId="6F485D79" w14:textId="77777777" w:rsidTr="00C97CA1">
        <w:trPr>
          <w:cnfStyle w:val="100000000000" w:firstRow="1" w:lastRow="0" w:firstColumn="0" w:lastColumn="0" w:oddVBand="0" w:evenVBand="0" w:oddHBand="0" w:evenHBand="0" w:firstRowFirstColumn="0" w:firstRowLastColumn="0" w:lastRowFirstColumn="0" w:lastRowLastColumn="0"/>
        </w:trPr>
        <w:tc>
          <w:tcPr>
            <w:tcW w:w="1098" w:type="dxa"/>
          </w:tcPr>
          <w:p w14:paraId="560EE50C" w14:textId="5FC565E3" w:rsidR="00C97CA1" w:rsidRPr="00713645" w:rsidRDefault="00C97CA1" w:rsidP="00C97CA1">
            <w:pPr>
              <w:rPr>
                <w:szCs w:val="24"/>
              </w:rPr>
            </w:pPr>
            <w:r w:rsidRPr="00713645">
              <w:rPr>
                <w:szCs w:val="24"/>
              </w:rPr>
              <w:t>Test #</w:t>
            </w:r>
          </w:p>
        </w:tc>
        <w:tc>
          <w:tcPr>
            <w:tcW w:w="3575" w:type="dxa"/>
          </w:tcPr>
          <w:p w14:paraId="0291303A" w14:textId="32E28DF5" w:rsidR="00C97CA1" w:rsidRPr="00713645" w:rsidRDefault="00C97CA1" w:rsidP="00C97CA1">
            <w:pPr>
              <w:rPr>
                <w:szCs w:val="24"/>
              </w:rPr>
            </w:pPr>
            <w:r w:rsidRPr="00713645">
              <w:rPr>
                <w:szCs w:val="24"/>
              </w:rPr>
              <w:t>Name and description</w:t>
            </w:r>
          </w:p>
        </w:tc>
        <w:tc>
          <w:tcPr>
            <w:tcW w:w="1409" w:type="dxa"/>
          </w:tcPr>
          <w:p w14:paraId="1475D960" w14:textId="6BAA627C" w:rsidR="00C97CA1" w:rsidRPr="00713645" w:rsidRDefault="00C97CA1" w:rsidP="00C97CA1">
            <w:pPr>
              <w:rPr>
                <w:szCs w:val="24"/>
              </w:rPr>
            </w:pPr>
            <w:r w:rsidRPr="00713645">
              <w:rPr>
                <w:szCs w:val="24"/>
              </w:rPr>
              <w:t>Expected Completion Date / Time</w:t>
            </w:r>
          </w:p>
        </w:tc>
        <w:tc>
          <w:tcPr>
            <w:tcW w:w="1314" w:type="dxa"/>
          </w:tcPr>
          <w:p w14:paraId="0820ED74" w14:textId="77777777" w:rsidR="00C97CA1" w:rsidRPr="00713645" w:rsidRDefault="00C97CA1" w:rsidP="00C97CA1">
            <w:pPr>
              <w:rPr>
                <w:szCs w:val="24"/>
              </w:rPr>
            </w:pPr>
            <w:r w:rsidRPr="00713645">
              <w:rPr>
                <w:szCs w:val="24"/>
              </w:rPr>
              <w:t>Notes</w:t>
            </w:r>
          </w:p>
        </w:tc>
        <w:tc>
          <w:tcPr>
            <w:tcW w:w="1664" w:type="dxa"/>
          </w:tcPr>
          <w:p w14:paraId="724229BE" w14:textId="77777777" w:rsidR="00C97CA1" w:rsidRPr="00713645" w:rsidRDefault="00C97CA1" w:rsidP="00C97CA1">
            <w:pPr>
              <w:rPr>
                <w:szCs w:val="24"/>
              </w:rPr>
            </w:pPr>
            <w:r w:rsidRPr="00713645">
              <w:rPr>
                <w:szCs w:val="24"/>
              </w:rPr>
              <w:t>Status</w:t>
            </w:r>
          </w:p>
        </w:tc>
      </w:tr>
      <w:tr w:rsidR="00C97CA1" w14:paraId="03E85336" w14:textId="77777777" w:rsidTr="00C97CA1">
        <w:tc>
          <w:tcPr>
            <w:tcW w:w="1098" w:type="dxa"/>
          </w:tcPr>
          <w:p w14:paraId="4636EA1C" w14:textId="1FEC20A7" w:rsidR="00C97CA1" w:rsidRPr="00713645" w:rsidRDefault="0091178C" w:rsidP="00D761BF">
            <w:pPr>
              <w:rPr>
                <w:b/>
                <w:szCs w:val="24"/>
              </w:rPr>
            </w:pPr>
            <w:r>
              <w:rPr>
                <w:b/>
                <w:szCs w:val="24"/>
              </w:rPr>
              <w:t>1</w:t>
            </w:r>
          </w:p>
        </w:tc>
        <w:tc>
          <w:tcPr>
            <w:tcW w:w="3575" w:type="dxa"/>
          </w:tcPr>
          <w:p w14:paraId="240846B5" w14:textId="648448CE" w:rsidR="00C97CA1" w:rsidRPr="003B6BE9" w:rsidRDefault="0091178C" w:rsidP="00D761BF">
            <w:pPr>
              <w:rPr>
                <w:szCs w:val="24"/>
              </w:rPr>
            </w:pPr>
            <w:r>
              <w:rPr>
                <w:szCs w:val="24"/>
              </w:rPr>
              <w:t>Add Order Header</w:t>
            </w:r>
          </w:p>
        </w:tc>
        <w:tc>
          <w:tcPr>
            <w:tcW w:w="1409" w:type="dxa"/>
          </w:tcPr>
          <w:p w14:paraId="43C01774" w14:textId="2B930199" w:rsidR="00C97CA1" w:rsidRPr="003B6BE9" w:rsidRDefault="0091178C" w:rsidP="00D761BF">
            <w:pPr>
              <w:rPr>
                <w:szCs w:val="24"/>
              </w:rPr>
            </w:pPr>
            <w:r>
              <w:rPr>
                <w:szCs w:val="24"/>
              </w:rPr>
              <w:t>07/12/2021</w:t>
            </w:r>
          </w:p>
        </w:tc>
        <w:tc>
          <w:tcPr>
            <w:tcW w:w="1314" w:type="dxa"/>
          </w:tcPr>
          <w:p w14:paraId="3B508A78" w14:textId="77777777" w:rsidR="00C97CA1" w:rsidRPr="003B6BE9" w:rsidRDefault="00C97CA1" w:rsidP="00D761BF">
            <w:pPr>
              <w:rPr>
                <w:szCs w:val="24"/>
              </w:rPr>
            </w:pPr>
          </w:p>
        </w:tc>
        <w:tc>
          <w:tcPr>
            <w:tcW w:w="1664" w:type="dxa"/>
          </w:tcPr>
          <w:p w14:paraId="1BDCE275" w14:textId="5D22ED07" w:rsidR="00C97CA1" w:rsidRPr="003B6BE9" w:rsidRDefault="0091178C" w:rsidP="00D761BF">
            <w:pPr>
              <w:rPr>
                <w:szCs w:val="24"/>
              </w:rPr>
            </w:pPr>
            <w:r>
              <w:rPr>
                <w:szCs w:val="24"/>
              </w:rPr>
              <w:t>Complete</w:t>
            </w:r>
          </w:p>
        </w:tc>
      </w:tr>
      <w:tr w:rsidR="00C97CA1" w14:paraId="52DC5329" w14:textId="77777777" w:rsidTr="00C97CA1">
        <w:tc>
          <w:tcPr>
            <w:tcW w:w="1098" w:type="dxa"/>
          </w:tcPr>
          <w:p w14:paraId="02CCF4A5" w14:textId="40AD6ADA" w:rsidR="00C97CA1" w:rsidRPr="00713645" w:rsidRDefault="0091178C" w:rsidP="00D761BF">
            <w:pPr>
              <w:rPr>
                <w:b/>
                <w:szCs w:val="24"/>
              </w:rPr>
            </w:pPr>
            <w:r>
              <w:rPr>
                <w:b/>
                <w:szCs w:val="24"/>
              </w:rPr>
              <w:t>2</w:t>
            </w:r>
          </w:p>
        </w:tc>
        <w:tc>
          <w:tcPr>
            <w:tcW w:w="3575" w:type="dxa"/>
          </w:tcPr>
          <w:p w14:paraId="047C0A0C" w14:textId="01B9DD03" w:rsidR="00C97CA1" w:rsidRPr="003B6BE9" w:rsidRDefault="0091178C" w:rsidP="00D761BF">
            <w:pPr>
              <w:rPr>
                <w:szCs w:val="24"/>
              </w:rPr>
            </w:pPr>
            <w:r>
              <w:rPr>
                <w:szCs w:val="24"/>
              </w:rPr>
              <w:t>Add Order</w:t>
            </w:r>
            <w:r w:rsidR="008D2915">
              <w:rPr>
                <w:szCs w:val="24"/>
              </w:rPr>
              <w:t xml:space="preserve"> Item</w:t>
            </w:r>
          </w:p>
        </w:tc>
        <w:tc>
          <w:tcPr>
            <w:tcW w:w="1409" w:type="dxa"/>
          </w:tcPr>
          <w:p w14:paraId="0BD20FFF" w14:textId="1FCD7146" w:rsidR="00C97CA1" w:rsidRPr="003B6BE9" w:rsidRDefault="0091178C" w:rsidP="00D761BF">
            <w:pPr>
              <w:rPr>
                <w:szCs w:val="24"/>
              </w:rPr>
            </w:pPr>
            <w:r>
              <w:rPr>
                <w:szCs w:val="24"/>
              </w:rPr>
              <w:t>07/12/2021</w:t>
            </w:r>
          </w:p>
        </w:tc>
        <w:tc>
          <w:tcPr>
            <w:tcW w:w="1314" w:type="dxa"/>
          </w:tcPr>
          <w:p w14:paraId="14BC6A01" w14:textId="77777777" w:rsidR="00C97CA1" w:rsidRPr="003B6BE9" w:rsidRDefault="00C97CA1" w:rsidP="00D761BF">
            <w:pPr>
              <w:rPr>
                <w:szCs w:val="24"/>
              </w:rPr>
            </w:pPr>
          </w:p>
        </w:tc>
        <w:tc>
          <w:tcPr>
            <w:tcW w:w="1664" w:type="dxa"/>
          </w:tcPr>
          <w:p w14:paraId="1B3B73F6" w14:textId="3619E5CC" w:rsidR="00C97CA1" w:rsidRPr="003B6BE9" w:rsidRDefault="0091178C" w:rsidP="00D761BF">
            <w:pPr>
              <w:rPr>
                <w:szCs w:val="24"/>
              </w:rPr>
            </w:pPr>
            <w:r>
              <w:rPr>
                <w:szCs w:val="24"/>
              </w:rPr>
              <w:t>Complete</w:t>
            </w:r>
          </w:p>
        </w:tc>
      </w:tr>
      <w:tr w:rsidR="00C97CA1" w14:paraId="020E6A39" w14:textId="77777777" w:rsidTr="00C97CA1">
        <w:tc>
          <w:tcPr>
            <w:tcW w:w="1098" w:type="dxa"/>
          </w:tcPr>
          <w:p w14:paraId="696F2339" w14:textId="57E91246" w:rsidR="00C97CA1" w:rsidRPr="00713645" w:rsidRDefault="0091178C" w:rsidP="00D761BF">
            <w:pPr>
              <w:rPr>
                <w:b/>
                <w:szCs w:val="24"/>
              </w:rPr>
            </w:pPr>
            <w:r>
              <w:rPr>
                <w:b/>
                <w:szCs w:val="24"/>
              </w:rPr>
              <w:t>3</w:t>
            </w:r>
          </w:p>
        </w:tc>
        <w:tc>
          <w:tcPr>
            <w:tcW w:w="3575" w:type="dxa"/>
          </w:tcPr>
          <w:p w14:paraId="233975A0" w14:textId="70817B03" w:rsidR="00C97CA1" w:rsidRPr="003B6BE9" w:rsidRDefault="0091178C" w:rsidP="00D761BF">
            <w:pPr>
              <w:rPr>
                <w:szCs w:val="24"/>
              </w:rPr>
            </w:pPr>
            <w:r>
              <w:rPr>
                <w:szCs w:val="24"/>
              </w:rPr>
              <w:t>UI Test</w:t>
            </w:r>
          </w:p>
        </w:tc>
        <w:tc>
          <w:tcPr>
            <w:tcW w:w="1409" w:type="dxa"/>
          </w:tcPr>
          <w:p w14:paraId="67A72343" w14:textId="277F3FA1" w:rsidR="00C97CA1" w:rsidRPr="003B6BE9" w:rsidRDefault="0091178C" w:rsidP="00D761BF">
            <w:pPr>
              <w:rPr>
                <w:szCs w:val="24"/>
              </w:rPr>
            </w:pPr>
            <w:r>
              <w:rPr>
                <w:szCs w:val="24"/>
              </w:rPr>
              <w:t>07/12/2021</w:t>
            </w:r>
          </w:p>
        </w:tc>
        <w:tc>
          <w:tcPr>
            <w:tcW w:w="1314" w:type="dxa"/>
          </w:tcPr>
          <w:p w14:paraId="1200AE37" w14:textId="77777777" w:rsidR="00C97CA1" w:rsidRPr="003B6BE9" w:rsidRDefault="00C97CA1" w:rsidP="00D761BF">
            <w:pPr>
              <w:rPr>
                <w:szCs w:val="24"/>
              </w:rPr>
            </w:pPr>
          </w:p>
        </w:tc>
        <w:tc>
          <w:tcPr>
            <w:tcW w:w="1664" w:type="dxa"/>
          </w:tcPr>
          <w:p w14:paraId="3F282489" w14:textId="1A918A98" w:rsidR="00C97CA1" w:rsidRPr="003B6BE9" w:rsidRDefault="0091178C" w:rsidP="00D761BF">
            <w:pPr>
              <w:rPr>
                <w:szCs w:val="24"/>
              </w:rPr>
            </w:pPr>
            <w:r>
              <w:rPr>
                <w:szCs w:val="24"/>
              </w:rPr>
              <w:t>Complete</w:t>
            </w:r>
          </w:p>
        </w:tc>
      </w:tr>
    </w:tbl>
    <w:p w14:paraId="073D11B2" w14:textId="3BF2AAE9" w:rsidR="00C46725" w:rsidRDefault="00C46725" w:rsidP="00C46725">
      <w:pPr>
        <w:pStyle w:val="Heading3"/>
      </w:pPr>
      <w:r>
        <w:t>Task 10: Obtain sign-off</w:t>
      </w:r>
    </w:p>
    <w:p w14:paraId="72C9FDC5" w14:textId="2CEA39DA" w:rsidR="0061441D" w:rsidRDefault="0061441D" w:rsidP="0061441D">
      <w:r>
        <w:t xml:space="preserve">Once your UI is complete and functional, you </w:t>
      </w:r>
      <w:r w:rsidRPr="0061441D">
        <w:t xml:space="preserve">need to </w:t>
      </w:r>
      <w:r>
        <w:t>obtain client sign-off in a role play</w:t>
      </w:r>
      <w:r w:rsidRPr="0061441D">
        <w:t>.</w:t>
      </w:r>
    </w:p>
    <w:p w14:paraId="4A195777" w14:textId="7B509184" w:rsidR="0061441D" w:rsidRPr="0002211E" w:rsidRDefault="0061441D" w:rsidP="001C4096">
      <w:pPr>
        <w:pStyle w:val="Bulletlist"/>
      </w:pPr>
      <w:r w:rsidRPr="0002211E">
        <w:t>For face-to-face students, your assessor will observe the role play</w:t>
      </w:r>
      <w:r>
        <w:t xml:space="preserve"> and complete Observation Checklist 2.</w:t>
      </w:r>
    </w:p>
    <w:p w14:paraId="493D5575" w14:textId="77777777" w:rsidR="0061441D" w:rsidRDefault="0061441D" w:rsidP="001C4096">
      <w:pPr>
        <w:pStyle w:val="Bulletlist"/>
      </w:pPr>
      <w:r w:rsidRPr="0002211E">
        <w:t>For online students, make an appointment with your assessor for an online meeting.</w:t>
      </w:r>
    </w:p>
    <w:p w14:paraId="5104528D" w14:textId="77777777" w:rsidR="0061441D" w:rsidRDefault="0061441D" w:rsidP="0061441D">
      <w:pPr>
        <w:rPr>
          <w:lang w:eastAsia="en-AU"/>
        </w:rPr>
      </w:pPr>
      <w:r>
        <w:rPr>
          <w:lang w:eastAsia="en-AU"/>
        </w:rPr>
        <w:t>Role play par</w:t>
      </w:r>
      <w:r w:rsidRPr="0002211E">
        <w:t>t</w:t>
      </w:r>
      <w:r>
        <w:rPr>
          <w:lang w:eastAsia="en-AU"/>
        </w:rPr>
        <w:t>icipants:</w:t>
      </w:r>
    </w:p>
    <w:p w14:paraId="2DDFDE64" w14:textId="77777777" w:rsidR="0061441D" w:rsidRPr="0002211E" w:rsidRDefault="0061441D" w:rsidP="001C4096">
      <w:pPr>
        <w:pStyle w:val="Bulletlist"/>
      </w:pPr>
      <w:r>
        <w:rPr>
          <w:b/>
        </w:rPr>
        <w:t>Client</w:t>
      </w:r>
      <w:r w:rsidRPr="0002211E">
        <w:t xml:space="preserve"> </w:t>
      </w:r>
      <w:r>
        <w:t>– arrange for another person to act as the client</w:t>
      </w:r>
    </w:p>
    <w:p w14:paraId="00635CC7" w14:textId="77777777" w:rsidR="0061441D" w:rsidRPr="0002211E" w:rsidRDefault="0061441D" w:rsidP="001C4096">
      <w:pPr>
        <w:pStyle w:val="Bulletlist"/>
      </w:pPr>
      <w:r>
        <w:rPr>
          <w:b/>
          <w:lang w:eastAsia="en-AU"/>
        </w:rPr>
        <w:t>Developer</w:t>
      </w:r>
      <w:r w:rsidRPr="0002211E">
        <w:t xml:space="preserve"> (this is you).</w:t>
      </w:r>
    </w:p>
    <w:p w14:paraId="7EEAE57A" w14:textId="154083AA" w:rsidR="0061441D" w:rsidRPr="0061441D" w:rsidRDefault="00BC105F" w:rsidP="0061441D">
      <w:pPr>
        <w:rPr>
          <w:szCs w:val="24"/>
        </w:rPr>
      </w:pPr>
      <w:r>
        <w:rPr>
          <w:szCs w:val="24"/>
        </w:rPr>
        <w:t>Discuss the UI with the client and obtain their sign-off, c</w:t>
      </w:r>
      <w:r w:rsidR="0061441D">
        <w:rPr>
          <w:szCs w:val="24"/>
        </w:rPr>
        <w:t>omplet</w:t>
      </w:r>
      <w:r>
        <w:rPr>
          <w:szCs w:val="24"/>
        </w:rPr>
        <w:t>ing</w:t>
      </w:r>
      <w:r w:rsidR="0061441D">
        <w:rPr>
          <w:szCs w:val="24"/>
        </w:rPr>
        <w:t xml:space="preserve"> </w:t>
      </w:r>
      <w:r w:rsidR="0061441D" w:rsidRPr="0061441D">
        <w:rPr>
          <w:b/>
          <w:szCs w:val="24"/>
        </w:rPr>
        <w:fldChar w:fldCharType="begin"/>
      </w:r>
      <w:r w:rsidR="0061441D" w:rsidRPr="0061441D">
        <w:rPr>
          <w:b/>
          <w:szCs w:val="24"/>
        </w:rPr>
        <w:instrText xml:space="preserve"> REF _Ref29829568 \h </w:instrText>
      </w:r>
      <w:r w:rsidR="0061441D">
        <w:rPr>
          <w:b/>
          <w:szCs w:val="24"/>
        </w:rPr>
        <w:instrText xml:space="preserve"> \* MERGEFORMAT </w:instrText>
      </w:r>
      <w:r w:rsidR="0061441D" w:rsidRPr="0061441D">
        <w:rPr>
          <w:b/>
          <w:szCs w:val="24"/>
        </w:rPr>
      </w:r>
      <w:r w:rsidR="0061441D" w:rsidRPr="0061441D">
        <w:rPr>
          <w:b/>
          <w:szCs w:val="24"/>
        </w:rPr>
        <w:fldChar w:fldCharType="separate"/>
      </w:r>
      <w:r w:rsidR="007D3B37" w:rsidRPr="007D3B37">
        <w:rPr>
          <w:b/>
        </w:rPr>
        <w:t xml:space="preserve">Table </w:t>
      </w:r>
      <w:r w:rsidR="007D3B37" w:rsidRPr="007D3B37">
        <w:rPr>
          <w:b/>
          <w:noProof/>
        </w:rPr>
        <w:t>16</w:t>
      </w:r>
      <w:r w:rsidR="007D3B37" w:rsidRPr="007D3B37">
        <w:rPr>
          <w:b/>
        </w:rPr>
        <w:t xml:space="preserve"> – Completed UI sign-off</w:t>
      </w:r>
      <w:r w:rsidR="0061441D" w:rsidRPr="0061441D">
        <w:rPr>
          <w:b/>
          <w:szCs w:val="24"/>
        </w:rPr>
        <w:fldChar w:fldCharType="end"/>
      </w:r>
      <w:r w:rsidR="0061441D" w:rsidRPr="0061441D">
        <w:rPr>
          <w:szCs w:val="24"/>
        </w:rPr>
        <w:t>.</w:t>
      </w:r>
    </w:p>
    <w:p w14:paraId="434AB952" w14:textId="0EA7A188" w:rsidR="00C46725" w:rsidRDefault="00C46725" w:rsidP="00C46725">
      <w:pPr>
        <w:pStyle w:val="Caption"/>
        <w:keepNext/>
      </w:pPr>
      <w:bookmarkStart w:id="62" w:name="_Ref29829568"/>
      <w:r>
        <w:t xml:space="preserve">Table </w:t>
      </w:r>
      <w:r>
        <w:rPr>
          <w:noProof/>
        </w:rPr>
        <w:fldChar w:fldCharType="begin"/>
      </w:r>
      <w:r>
        <w:rPr>
          <w:noProof/>
        </w:rPr>
        <w:instrText xml:space="preserve"> SEQ Table \* ARABIC </w:instrText>
      </w:r>
      <w:r>
        <w:rPr>
          <w:noProof/>
        </w:rPr>
        <w:fldChar w:fldCharType="separate"/>
      </w:r>
      <w:r w:rsidR="007D3B37">
        <w:rPr>
          <w:noProof/>
        </w:rPr>
        <w:t>16</w:t>
      </w:r>
      <w:r>
        <w:rPr>
          <w:noProof/>
        </w:rPr>
        <w:fldChar w:fldCharType="end"/>
      </w:r>
      <w:r>
        <w:t xml:space="preserve"> – Completed UI sign-off</w:t>
      </w:r>
      <w:bookmarkEnd w:id="62"/>
    </w:p>
    <w:tbl>
      <w:tblPr>
        <w:tblStyle w:val="TableGrid"/>
        <w:tblW w:w="9067" w:type="dxa"/>
        <w:tblLook w:val="04A0" w:firstRow="1" w:lastRow="0" w:firstColumn="1" w:lastColumn="0" w:noHBand="0" w:noVBand="1"/>
      </w:tblPr>
      <w:tblGrid>
        <w:gridCol w:w="1555"/>
        <w:gridCol w:w="3827"/>
        <w:gridCol w:w="3685"/>
      </w:tblGrid>
      <w:tr w:rsidR="00BC105F" w14:paraId="4FBE8555" w14:textId="77777777" w:rsidTr="00BC105F">
        <w:trPr>
          <w:cnfStyle w:val="100000000000" w:firstRow="1" w:lastRow="0" w:firstColumn="0" w:lastColumn="0" w:oddVBand="0" w:evenVBand="0" w:oddHBand="0" w:evenHBand="0" w:firstRowFirstColumn="0" w:firstRowLastColumn="0" w:lastRowFirstColumn="0" w:lastRowLastColumn="0"/>
        </w:trPr>
        <w:tc>
          <w:tcPr>
            <w:tcW w:w="1555" w:type="dxa"/>
          </w:tcPr>
          <w:p w14:paraId="24B4563B" w14:textId="77777777" w:rsidR="00BC105F" w:rsidRDefault="00BC105F" w:rsidP="00C1355F">
            <w:pPr>
              <w:rPr>
                <w:lang w:eastAsia="en-AU"/>
              </w:rPr>
            </w:pPr>
            <w:r>
              <w:rPr>
                <w:lang w:eastAsia="en-AU"/>
              </w:rPr>
              <w:t xml:space="preserve">Date </w:t>
            </w:r>
          </w:p>
        </w:tc>
        <w:tc>
          <w:tcPr>
            <w:tcW w:w="3827" w:type="dxa"/>
          </w:tcPr>
          <w:p w14:paraId="355CEE4D" w14:textId="77777777" w:rsidR="00BC105F" w:rsidRDefault="00BC105F" w:rsidP="00C1355F">
            <w:pPr>
              <w:rPr>
                <w:lang w:eastAsia="en-AU"/>
              </w:rPr>
            </w:pPr>
            <w:r>
              <w:rPr>
                <w:lang w:eastAsia="en-AU"/>
              </w:rPr>
              <w:t>Comments</w:t>
            </w:r>
          </w:p>
        </w:tc>
        <w:tc>
          <w:tcPr>
            <w:tcW w:w="3685" w:type="dxa"/>
          </w:tcPr>
          <w:p w14:paraId="492EC3C8" w14:textId="77777777" w:rsidR="00BC105F" w:rsidRDefault="00BC105F" w:rsidP="00C1355F">
            <w:pPr>
              <w:rPr>
                <w:lang w:eastAsia="en-AU"/>
              </w:rPr>
            </w:pPr>
            <w:r>
              <w:rPr>
                <w:lang w:eastAsia="en-AU"/>
              </w:rPr>
              <w:t>Signature (client)</w:t>
            </w:r>
          </w:p>
        </w:tc>
      </w:tr>
      <w:tr w:rsidR="00BC105F" w14:paraId="53FEA413" w14:textId="77777777" w:rsidTr="00BC105F">
        <w:tc>
          <w:tcPr>
            <w:tcW w:w="1555" w:type="dxa"/>
          </w:tcPr>
          <w:p w14:paraId="5B0DE10C" w14:textId="77777777" w:rsidR="00BC105F" w:rsidRDefault="00BC105F" w:rsidP="00C1355F">
            <w:pPr>
              <w:rPr>
                <w:lang w:eastAsia="en-AU"/>
              </w:rPr>
            </w:pPr>
          </w:p>
        </w:tc>
        <w:tc>
          <w:tcPr>
            <w:tcW w:w="3827" w:type="dxa"/>
          </w:tcPr>
          <w:p w14:paraId="3E7F7B07" w14:textId="77777777" w:rsidR="00BC105F" w:rsidRDefault="00BC105F" w:rsidP="00C1355F">
            <w:pPr>
              <w:rPr>
                <w:lang w:eastAsia="en-AU"/>
              </w:rPr>
            </w:pPr>
          </w:p>
        </w:tc>
        <w:tc>
          <w:tcPr>
            <w:tcW w:w="3685" w:type="dxa"/>
          </w:tcPr>
          <w:p w14:paraId="3B9F8413" w14:textId="77777777" w:rsidR="00BC105F" w:rsidRDefault="00BC105F" w:rsidP="00C1355F">
            <w:pPr>
              <w:rPr>
                <w:lang w:eastAsia="en-AU"/>
              </w:rPr>
            </w:pPr>
          </w:p>
        </w:tc>
      </w:tr>
    </w:tbl>
    <w:p w14:paraId="0B0EDEC8" w14:textId="77777777" w:rsidR="00C46725" w:rsidRDefault="00C46725">
      <w:pPr>
        <w:tabs>
          <w:tab w:val="clear" w:pos="284"/>
        </w:tabs>
        <w:spacing w:before="0" w:after="200" w:line="276" w:lineRule="auto"/>
      </w:pPr>
    </w:p>
    <w:p w14:paraId="7E0DC6FF" w14:textId="6A916816" w:rsidR="00D761BF" w:rsidRDefault="00537826">
      <w:pPr>
        <w:tabs>
          <w:tab w:val="clear" w:pos="284"/>
        </w:tabs>
        <w:spacing w:before="0" w:after="200" w:line="276" w:lineRule="auto"/>
        <w:rPr>
          <w:rFonts w:eastAsia="Times New Roman"/>
          <w:b/>
          <w:noProof/>
          <w:color w:val="464748"/>
          <w:kern w:val="22"/>
          <w:sz w:val="36"/>
          <w:szCs w:val="36"/>
          <w:lang w:eastAsia="en-AU"/>
        </w:rPr>
      </w:pPr>
      <w:r>
        <w:br w:type="page"/>
      </w:r>
    </w:p>
    <w:p w14:paraId="0B2679C8" w14:textId="5F47DFF0" w:rsidR="00E3224C" w:rsidRDefault="00E3224C" w:rsidP="00E3224C">
      <w:pPr>
        <w:pStyle w:val="Heading2"/>
      </w:pPr>
      <w:bookmarkStart w:id="63" w:name="_Toc28079078"/>
      <w:r>
        <w:lastRenderedPageBreak/>
        <w:t>Assessment Checklist 1</w:t>
      </w:r>
    </w:p>
    <w:p w14:paraId="5E1AB42A" w14:textId="37B85BCD" w:rsidR="00E3224C" w:rsidRDefault="00E3224C" w:rsidP="00E3224C">
      <w:pPr>
        <w:tabs>
          <w:tab w:val="clear" w:pos="284"/>
        </w:tabs>
        <w:spacing w:before="0" w:after="200" w:line="276" w:lineRule="auto"/>
      </w:pPr>
      <w:r>
        <w:t>The following checklist will be used by your assessor to mark your performance against the assessment criteria of Part 1. Use this checklist to understand what skills and/or knowledge you need to demonstrate in your submission. All the criteria described in the Assessment Checklist must be met. The assessor may ask questions while the submission is taking place or if appropriate directly after the task/activity has been submitted.</w:t>
      </w:r>
    </w:p>
    <w:p w14:paraId="417E862D" w14:textId="4301A04D" w:rsidR="00E3224C" w:rsidRDefault="00E3224C" w:rsidP="00E3224C">
      <w:pPr>
        <w:pStyle w:val="Caption"/>
        <w:keepNext/>
      </w:pPr>
      <w:r>
        <w:t xml:space="preserve">Table </w:t>
      </w:r>
      <w:r w:rsidR="008C6896">
        <w:fldChar w:fldCharType="begin"/>
      </w:r>
      <w:r w:rsidR="008C6896">
        <w:instrText xml:space="preserve"> SEQ Tabl</w:instrText>
      </w:r>
      <w:r w:rsidR="008C6896">
        <w:instrText xml:space="preserve">e \* ARABIC </w:instrText>
      </w:r>
      <w:r w:rsidR="008C6896">
        <w:fldChar w:fldCharType="separate"/>
      </w:r>
      <w:r w:rsidR="007D3B37">
        <w:rPr>
          <w:noProof/>
        </w:rPr>
        <w:t>17</w:t>
      </w:r>
      <w:r w:rsidR="008C6896">
        <w:rPr>
          <w:noProof/>
        </w:rPr>
        <w:fldChar w:fldCharType="end"/>
      </w:r>
      <w:r>
        <w:t>: Assessment Checklist 2</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1306"/>
        <w:gridCol w:w="3945"/>
        <w:gridCol w:w="420"/>
        <w:gridCol w:w="591"/>
        <w:gridCol w:w="2798"/>
      </w:tblGrid>
      <w:tr w:rsidR="00E3224C" w14:paraId="466675AA" w14:textId="77777777" w:rsidTr="004D48BD">
        <w:trPr>
          <w:cnfStyle w:val="100000000000" w:firstRow="1" w:lastRow="0" w:firstColumn="0" w:lastColumn="0" w:oddVBand="0" w:evenVBand="0" w:oddHBand="0" w:evenHBand="0" w:firstRowFirstColumn="0" w:firstRowLastColumn="0" w:lastRowFirstColumn="0" w:lastRowLastColumn="0"/>
          <w:tblHeader/>
        </w:trPr>
        <w:tc>
          <w:tcPr>
            <w:tcW w:w="721" w:type="pct"/>
            <w:vAlign w:val="top"/>
          </w:tcPr>
          <w:p w14:paraId="2DEE3ACD" w14:textId="77777777" w:rsidR="00E3224C" w:rsidRDefault="00E3224C" w:rsidP="004D48BD">
            <w:pPr>
              <w:rPr>
                <w:lang w:eastAsia="en-AU"/>
              </w:rPr>
            </w:pPr>
            <w:r>
              <w:rPr>
                <w:lang w:eastAsia="en-AU"/>
              </w:rPr>
              <w:t>TASK/STEP #</w:t>
            </w:r>
          </w:p>
        </w:tc>
        <w:tc>
          <w:tcPr>
            <w:tcW w:w="2177" w:type="pct"/>
            <w:vAlign w:val="top"/>
          </w:tcPr>
          <w:p w14:paraId="275284C5" w14:textId="77777777" w:rsidR="00E3224C" w:rsidRDefault="00E3224C" w:rsidP="004D48BD">
            <w:pPr>
              <w:rPr>
                <w:lang w:eastAsia="en-AU"/>
              </w:rPr>
            </w:pPr>
            <w:r>
              <w:rPr>
                <w:lang w:eastAsia="en-AU"/>
              </w:rPr>
              <w:t>Instructions</w:t>
            </w:r>
          </w:p>
        </w:tc>
        <w:tc>
          <w:tcPr>
            <w:tcW w:w="232" w:type="pct"/>
          </w:tcPr>
          <w:p w14:paraId="23BC392F" w14:textId="77777777" w:rsidR="00E3224C" w:rsidRPr="000D15AF" w:rsidRDefault="00E3224C" w:rsidP="004D48BD">
            <w:pPr>
              <w:jc w:val="center"/>
              <w:rPr>
                <w:lang w:eastAsia="en-AU"/>
              </w:rPr>
            </w:pPr>
            <w:r w:rsidRPr="000D15AF">
              <w:rPr>
                <w:lang w:eastAsia="en-AU"/>
              </w:rPr>
              <w:t>S</w:t>
            </w:r>
          </w:p>
        </w:tc>
        <w:tc>
          <w:tcPr>
            <w:tcW w:w="326" w:type="pct"/>
          </w:tcPr>
          <w:p w14:paraId="06EA7BB9" w14:textId="77777777" w:rsidR="00E3224C" w:rsidRPr="000D15AF" w:rsidRDefault="00E3224C" w:rsidP="004D48BD">
            <w:pPr>
              <w:jc w:val="center"/>
              <w:rPr>
                <w:lang w:eastAsia="en-AU"/>
              </w:rPr>
            </w:pPr>
            <w:r w:rsidRPr="000D15AF">
              <w:rPr>
                <w:lang w:eastAsia="en-AU"/>
              </w:rPr>
              <w:t>U/S</w:t>
            </w:r>
          </w:p>
        </w:tc>
        <w:tc>
          <w:tcPr>
            <w:tcW w:w="1544" w:type="pct"/>
          </w:tcPr>
          <w:p w14:paraId="6C990BCC" w14:textId="77777777" w:rsidR="00E3224C" w:rsidRDefault="00E3224C" w:rsidP="004D48BD">
            <w:pPr>
              <w:rPr>
                <w:lang w:eastAsia="en-AU"/>
              </w:rPr>
            </w:pPr>
            <w:r>
              <w:rPr>
                <w:lang w:eastAsia="en-AU"/>
              </w:rPr>
              <w:t>Assessor Comments</w:t>
            </w:r>
          </w:p>
        </w:tc>
      </w:tr>
      <w:tr w:rsidR="00E3224C" w14:paraId="03C308A8" w14:textId="77777777" w:rsidTr="004D48BD">
        <w:tc>
          <w:tcPr>
            <w:tcW w:w="721" w:type="pct"/>
            <w:vAlign w:val="top"/>
          </w:tcPr>
          <w:p w14:paraId="63BCCB9B" w14:textId="78C087C9" w:rsidR="00E3224C" w:rsidRPr="000212BB" w:rsidRDefault="00562F01" w:rsidP="004D48BD">
            <w:pPr>
              <w:pStyle w:val="Body"/>
              <w:rPr>
                <w:b/>
                <w:szCs w:val="24"/>
                <w:lang w:eastAsia="en-AU"/>
              </w:rPr>
            </w:pPr>
            <w:r>
              <w:rPr>
                <w:b/>
                <w:szCs w:val="24"/>
                <w:lang w:eastAsia="en-AU"/>
              </w:rPr>
              <w:t>1</w:t>
            </w:r>
          </w:p>
        </w:tc>
        <w:tc>
          <w:tcPr>
            <w:tcW w:w="2177" w:type="pct"/>
            <w:vAlign w:val="top"/>
          </w:tcPr>
          <w:p w14:paraId="5CDBD2C6" w14:textId="4CDD67E2" w:rsidR="00E3224C" w:rsidRPr="005C6484" w:rsidRDefault="00562F01" w:rsidP="00562F01">
            <w:r>
              <w:t>Researches and investigates techniques</w:t>
            </w:r>
          </w:p>
        </w:tc>
        <w:tc>
          <w:tcPr>
            <w:tcW w:w="232" w:type="pct"/>
            <w:vAlign w:val="top"/>
          </w:tcPr>
          <w:p w14:paraId="7831CB1F" w14:textId="77777777" w:rsidR="00E3224C" w:rsidRPr="005C6484" w:rsidRDefault="00E3224C" w:rsidP="004D48BD"/>
        </w:tc>
        <w:tc>
          <w:tcPr>
            <w:tcW w:w="326" w:type="pct"/>
            <w:vAlign w:val="top"/>
          </w:tcPr>
          <w:p w14:paraId="294A5242" w14:textId="77777777" w:rsidR="00E3224C" w:rsidRPr="005C6484" w:rsidRDefault="00E3224C" w:rsidP="004D48BD"/>
        </w:tc>
        <w:tc>
          <w:tcPr>
            <w:tcW w:w="1544" w:type="pct"/>
          </w:tcPr>
          <w:p w14:paraId="485BC5E0" w14:textId="77777777" w:rsidR="00E3224C" w:rsidRPr="000212BB" w:rsidRDefault="00E3224C" w:rsidP="004D48BD">
            <w:pPr>
              <w:pStyle w:val="Body"/>
              <w:rPr>
                <w:i/>
                <w:color w:val="FF0000"/>
                <w:szCs w:val="24"/>
                <w:lang w:eastAsia="en-AU"/>
              </w:rPr>
            </w:pPr>
            <w:r w:rsidRPr="000212BB">
              <w:rPr>
                <w:i/>
                <w:color w:val="808080" w:themeColor="background1" w:themeShade="80"/>
                <w:szCs w:val="24"/>
                <w:lang w:eastAsia="en-AU"/>
              </w:rPr>
              <w:t>Assessors are to record their observations in sufficient detail to demonstrate their judgement of the student</w:t>
            </w:r>
            <w:r>
              <w:rPr>
                <w:i/>
                <w:color w:val="808080" w:themeColor="background1" w:themeShade="80"/>
                <w:szCs w:val="24"/>
                <w:lang w:eastAsia="en-AU"/>
              </w:rPr>
              <w:t>’</w:t>
            </w:r>
            <w:r w:rsidRPr="000212BB">
              <w:rPr>
                <w:i/>
                <w:color w:val="808080" w:themeColor="background1" w:themeShade="80"/>
                <w:szCs w:val="24"/>
                <w:lang w:eastAsia="en-AU"/>
              </w:rPr>
              <w:t>s performance against the criteria.</w:t>
            </w:r>
          </w:p>
        </w:tc>
      </w:tr>
      <w:tr w:rsidR="00E3224C" w14:paraId="1464AD5A" w14:textId="77777777" w:rsidTr="004D48BD">
        <w:tc>
          <w:tcPr>
            <w:tcW w:w="721" w:type="pct"/>
            <w:vAlign w:val="top"/>
          </w:tcPr>
          <w:p w14:paraId="6C2FC62F" w14:textId="453D3DB0" w:rsidR="00E3224C" w:rsidRPr="000212BB" w:rsidRDefault="00562F01" w:rsidP="004D48BD">
            <w:pPr>
              <w:pStyle w:val="Body"/>
              <w:rPr>
                <w:b/>
                <w:szCs w:val="24"/>
                <w:lang w:eastAsia="en-AU"/>
              </w:rPr>
            </w:pPr>
            <w:r>
              <w:rPr>
                <w:b/>
                <w:szCs w:val="24"/>
                <w:lang w:eastAsia="en-AU"/>
              </w:rPr>
              <w:t>2</w:t>
            </w:r>
          </w:p>
        </w:tc>
        <w:tc>
          <w:tcPr>
            <w:tcW w:w="2177" w:type="pct"/>
            <w:vAlign w:val="top"/>
          </w:tcPr>
          <w:p w14:paraId="7FD2D8E7" w14:textId="6524CFA4" w:rsidR="00E3224C" w:rsidRPr="005C6484" w:rsidRDefault="00562F01" w:rsidP="004D48BD">
            <w:r>
              <w:t>Interprets complex technical documents</w:t>
            </w:r>
          </w:p>
        </w:tc>
        <w:tc>
          <w:tcPr>
            <w:tcW w:w="232" w:type="pct"/>
            <w:vAlign w:val="top"/>
          </w:tcPr>
          <w:p w14:paraId="56D82268" w14:textId="77777777" w:rsidR="00E3224C" w:rsidRPr="005C6484" w:rsidRDefault="00E3224C" w:rsidP="004D48BD"/>
        </w:tc>
        <w:tc>
          <w:tcPr>
            <w:tcW w:w="326" w:type="pct"/>
            <w:vAlign w:val="top"/>
          </w:tcPr>
          <w:p w14:paraId="3CACDFCD" w14:textId="77777777" w:rsidR="00E3224C" w:rsidRPr="005C6484" w:rsidRDefault="00E3224C" w:rsidP="004D48BD"/>
        </w:tc>
        <w:tc>
          <w:tcPr>
            <w:tcW w:w="1544" w:type="pct"/>
          </w:tcPr>
          <w:p w14:paraId="4F128427" w14:textId="77777777" w:rsidR="00E3224C" w:rsidRPr="000212BB" w:rsidRDefault="00E3224C" w:rsidP="004D48BD">
            <w:pPr>
              <w:pStyle w:val="Body"/>
              <w:rPr>
                <w:i/>
                <w:color w:val="808080" w:themeColor="background1" w:themeShade="80"/>
                <w:szCs w:val="24"/>
                <w:lang w:eastAsia="en-AU"/>
              </w:rPr>
            </w:pPr>
          </w:p>
        </w:tc>
      </w:tr>
    </w:tbl>
    <w:p w14:paraId="57724662" w14:textId="77777777" w:rsidR="00E3224C" w:rsidRDefault="00E3224C">
      <w:pPr>
        <w:tabs>
          <w:tab w:val="clear" w:pos="284"/>
        </w:tabs>
        <w:spacing w:before="0" w:after="200" w:line="276" w:lineRule="auto"/>
        <w:rPr>
          <w:rFonts w:eastAsia="Times New Roman"/>
          <w:b/>
          <w:noProof/>
          <w:color w:val="464748"/>
          <w:kern w:val="22"/>
          <w:sz w:val="36"/>
          <w:szCs w:val="36"/>
          <w:lang w:eastAsia="en-AU"/>
        </w:rPr>
      </w:pPr>
      <w:r>
        <w:br w:type="page"/>
      </w:r>
    </w:p>
    <w:p w14:paraId="719830FA" w14:textId="4D3DD070" w:rsidR="00D761BF" w:rsidRDefault="00537826" w:rsidP="00D761BF">
      <w:pPr>
        <w:pStyle w:val="Heading2"/>
      </w:pPr>
      <w:r>
        <w:lastRenderedPageBreak/>
        <w:t>Assessment Checklist</w:t>
      </w:r>
      <w:bookmarkEnd w:id="63"/>
      <w:r w:rsidR="00E3224C">
        <w:t xml:space="preserve"> 2</w:t>
      </w:r>
    </w:p>
    <w:p w14:paraId="769BDFD4" w14:textId="30BD0EAC" w:rsidR="00D761BF" w:rsidRDefault="00537826">
      <w:pPr>
        <w:tabs>
          <w:tab w:val="clear" w:pos="284"/>
        </w:tabs>
        <w:spacing w:before="0" w:after="200" w:line="276" w:lineRule="auto"/>
      </w:pPr>
      <w:r>
        <w:t xml:space="preserve">The following checklist will be used by your assessor to mark your performance against the assessment criteria of </w:t>
      </w:r>
      <w:r w:rsidR="00E3224C">
        <w:t>Part 2</w:t>
      </w:r>
      <w:r>
        <w:t>. Use this checklist to understand what skills and/or knowledge you need to</w:t>
      </w:r>
      <w:r w:rsidR="00E3224C">
        <w:t xml:space="preserve"> demonstrate in your submission</w:t>
      </w:r>
      <w:r>
        <w:t>. All the criteria described in the Assessment Checklist must be met. The assessor may ask</w:t>
      </w:r>
      <w:r w:rsidR="00E3224C">
        <w:t xml:space="preserve"> questions while the submission</w:t>
      </w:r>
      <w:r>
        <w:t xml:space="preserve"> is taking place or if appropriate directly after the t</w:t>
      </w:r>
      <w:r w:rsidR="00E3224C">
        <w:t>ask/activity has been submitted</w:t>
      </w:r>
      <w:r>
        <w:t>.</w:t>
      </w:r>
    </w:p>
    <w:p w14:paraId="76E46643" w14:textId="761FBB94" w:rsidR="00BC105F" w:rsidRDefault="00BC105F" w:rsidP="00BC105F">
      <w:pPr>
        <w:pStyle w:val="Caption"/>
        <w:keepNext/>
      </w:pPr>
      <w:r>
        <w:t xml:space="preserve">Table </w:t>
      </w:r>
      <w:r w:rsidR="008C6896">
        <w:fldChar w:fldCharType="begin"/>
      </w:r>
      <w:r w:rsidR="008C6896">
        <w:instrText xml:space="preserve"> SEQ Table \* ARABIC </w:instrText>
      </w:r>
      <w:r w:rsidR="008C6896">
        <w:fldChar w:fldCharType="separate"/>
      </w:r>
      <w:r w:rsidR="007D3B37">
        <w:rPr>
          <w:noProof/>
        </w:rPr>
        <w:t>18</w:t>
      </w:r>
      <w:r w:rsidR="008C6896">
        <w:rPr>
          <w:noProof/>
        </w:rPr>
        <w:fldChar w:fldCharType="end"/>
      </w:r>
      <w:r>
        <w:t>: Assessment Checklist 2</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1306"/>
        <w:gridCol w:w="3945"/>
        <w:gridCol w:w="420"/>
        <w:gridCol w:w="591"/>
        <w:gridCol w:w="2798"/>
      </w:tblGrid>
      <w:tr w:rsidR="00BC105F" w14:paraId="47DAF831" w14:textId="77777777" w:rsidTr="00C1355F">
        <w:trPr>
          <w:cnfStyle w:val="100000000000" w:firstRow="1" w:lastRow="0" w:firstColumn="0" w:lastColumn="0" w:oddVBand="0" w:evenVBand="0" w:oddHBand="0" w:evenHBand="0" w:firstRowFirstColumn="0" w:firstRowLastColumn="0" w:lastRowFirstColumn="0" w:lastRowLastColumn="0"/>
          <w:tblHeader/>
        </w:trPr>
        <w:tc>
          <w:tcPr>
            <w:tcW w:w="721" w:type="pct"/>
            <w:vAlign w:val="top"/>
          </w:tcPr>
          <w:p w14:paraId="33341FA9" w14:textId="77777777" w:rsidR="00BC105F" w:rsidRDefault="00BC105F" w:rsidP="00C1355F">
            <w:pPr>
              <w:rPr>
                <w:lang w:eastAsia="en-AU"/>
              </w:rPr>
            </w:pPr>
            <w:r>
              <w:rPr>
                <w:lang w:eastAsia="en-AU"/>
              </w:rPr>
              <w:t>TASK/STEP #</w:t>
            </w:r>
          </w:p>
        </w:tc>
        <w:tc>
          <w:tcPr>
            <w:tcW w:w="2177" w:type="pct"/>
            <w:vAlign w:val="top"/>
          </w:tcPr>
          <w:p w14:paraId="71AF7207" w14:textId="77777777" w:rsidR="00BC105F" w:rsidRDefault="00BC105F" w:rsidP="00C1355F">
            <w:pPr>
              <w:rPr>
                <w:lang w:eastAsia="en-AU"/>
              </w:rPr>
            </w:pPr>
            <w:r>
              <w:rPr>
                <w:lang w:eastAsia="en-AU"/>
              </w:rPr>
              <w:t>Instructions</w:t>
            </w:r>
          </w:p>
        </w:tc>
        <w:tc>
          <w:tcPr>
            <w:tcW w:w="232" w:type="pct"/>
          </w:tcPr>
          <w:p w14:paraId="72B67C5D" w14:textId="77777777" w:rsidR="00BC105F" w:rsidRPr="000D15AF" w:rsidRDefault="00BC105F" w:rsidP="00C1355F">
            <w:pPr>
              <w:jc w:val="center"/>
              <w:rPr>
                <w:lang w:eastAsia="en-AU"/>
              </w:rPr>
            </w:pPr>
            <w:r w:rsidRPr="000D15AF">
              <w:rPr>
                <w:lang w:eastAsia="en-AU"/>
              </w:rPr>
              <w:t>S</w:t>
            </w:r>
          </w:p>
        </w:tc>
        <w:tc>
          <w:tcPr>
            <w:tcW w:w="326" w:type="pct"/>
          </w:tcPr>
          <w:p w14:paraId="5DCDE582" w14:textId="77777777" w:rsidR="00BC105F" w:rsidRPr="000D15AF" w:rsidRDefault="00BC105F" w:rsidP="00C1355F">
            <w:pPr>
              <w:jc w:val="center"/>
              <w:rPr>
                <w:lang w:eastAsia="en-AU"/>
              </w:rPr>
            </w:pPr>
            <w:r w:rsidRPr="000D15AF">
              <w:rPr>
                <w:lang w:eastAsia="en-AU"/>
              </w:rPr>
              <w:t>U/S</w:t>
            </w:r>
          </w:p>
        </w:tc>
        <w:tc>
          <w:tcPr>
            <w:tcW w:w="1544" w:type="pct"/>
          </w:tcPr>
          <w:p w14:paraId="3EEA9174" w14:textId="77777777" w:rsidR="00BC105F" w:rsidRDefault="00BC105F" w:rsidP="00C1355F">
            <w:pPr>
              <w:rPr>
                <w:lang w:eastAsia="en-AU"/>
              </w:rPr>
            </w:pPr>
            <w:r>
              <w:rPr>
                <w:lang w:eastAsia="en-AU"/>
              </w:rPr>
              <w:t>Assessor Comments</w:t>
            </w:r>
          </w:p>
        </w:tc>
      </w:tr>
      <w:tr w:rsidR="00BC105F" w14:paraId="02B8DE64" w14:textId="77777777" w:rsidTr="00C1355F">
        <w:tc>
          <w:tcPr>
            <w:tcW w:w="721" w:type="pct"/>
            <w:vAlign w:val="top"/>
          </w:tcPr>
          <w:p w14:paraId="36703C9A" w14:textId="77777777" w:rsidR="00BC105F" w:rsidRPr="000212BB" w:rsidRDefault="00BC105F" w:rsidP="00C1355F">
            <w:pPr>
              <w:pStyle w:val="Body"/>
              <w:rPr>
                <w:b/>
                <w:szCs w:val="24"/>
                <w:lang w:eastAsia="en-AU"/>
              </w:rPr>
            </w:pPr>
            <w:r>
              <w:rPr>
                <w:b/>
                <w:szCs w:val="24"/>
                <w:lang w:eastAsia="en-AU"/>
              </w:rPr>
              <w:t>1.</w:t>
            </w:r>
            <w:r w:rsidRPr="000212BB">
              <w:rPr>
                <w:b/>
                <w:szCs w:val="24"/>
                <w:lang w:eastAsia="en-AU"/>
              </w:rPr>
              <w:t>1</w:t>
            </w:r>
          </w:p>
        </w:tc>
        <w:tc>
          <w:tcPr>
            <w:tcW w:w="2177" w:type="pct"/>
            <w:vAlign w:val="top"/>
          </w:tcPr>
          <w:p w14:paraId="0AD1C0C2" w14:textId="77777777" w:rsidR="00BC105F" w:rsidRPr="005C6484" w:rsidRDefault="00BC105F" w:rsidP="00C1355F">
            <w:r>
              <w:t>Gathers and documents the user interface (UI) requirements from the scenario, following relevant protocols</w:t>
            </w:r>
          </w:p>
        </w:tc>
        <w:tc>
          <w:tcPr>
            <w:tcW w:w="232" w:type="pct"/>
            <w:vAlign w:val="top"/>
          </w:tcPr>
          <w:p w14:paraId="2BDC79AA" w14:textId="77777777" w:rsidR="00BC105F" w:rsidRPr="005C6484" w:rsidRDefault="00BC105F" w:rsidP="00C1355F"/>
        </w:tc>
        <w:tc>
          <w:tcPr>
            <w:tcW w:w="326" w:type="pct"/>
            <w:vAlign w:val="top"/>
          </w:tcPr>
          <w:p w14:paraId="44344886" w14:textId="77777777" w:rsidR="00BC105F" w:rsidRPr="005C6484" w:rsidRDefault="00BC105F" w:rsidP="00C1355F"/>
        </w:tc>
        <w:tc>
          <w:tcPr>
            <w:tcW w:w="1544" w:type="pct"/>
          </w:tcPr>
          <w:p w14:paraId="355B181D" w14:textId="6A4FC0A2" w:rsidR="00BC105F" w:rsidRPr="000212BB" w:rsidRDefault="00BC105F" w:rsidP="00C1355F">
            <w:pPr>
              <w:pStyle w:val="Body"/>
              <w:rPr>
                <w:i/>
                <w:color w:val="FF0000"/>
                <w:szCs w:val="24"/>
                <w:lang w:eastAsia="en-AU"/>
              </w:rPr>
            </w:pPr>
            <w:r w:rsidRPr="000212BB">
              <w:rPr>
                <w:i/>
                <w:color w:val="808080" w:themeColor="background1" w:themeShade="80"/>
                <w:szCs w:val="24"/>
                <w:lang w:eastAsia="en-AU"/>
              </w:rPr>
              <w:t>Assessors are to record their observations in sufficient detail to demonstrate their judgement of the student</w:t>
            </w:r>
            <w:r w:rsidR="00E3224C">
              <w:rPr>
                <w:i/>
                <w:color w:val="808080" w:themeColor="background1" w:themeShade="80"/>
                <w:szCs w:val="24"/>
                <w:lang w:eastAsia="en-AU"/>
              </w:rPr>
              <w:t>’</w:t>
            </w:r>
            <w:r w:rsidRPr="000212BB">
              <w:rPr>
                <w:i/>
                <w:color w:val="808080" w:themeColor="background1" w:themeShade="80"/>
                <w:szCs w:val="24"/>
                <w:lang w:eastAsia="en-AU"/>
              </w:rPr>
              <w:t>s performance against the criteria.</w:t>
            </w:r>
          </w:p>
        </w:tc>
      </w:tr>
      <w:tr w:rsidR="00BC105F" w14:paraId="7FFDCF29" w14:textId="77777777" w:rsidTr="00C1355F">
        <w:tc>
          <w:tcPr>
            <w:tcW w:w="721" w:type="pct"/>
            <w:vAlign w:val="top"/>
          </w:tcPr>
          <w:p w14:paraId="09384B3E" w14:textId="77777777" w:rsidR="00BC105F" w:rsidRPr="000212BB" w:rsidRDefault="00BC105F" w:rsidP="00C1355F">
            <w:pPr>
              <w:pStyle w:val="Body"/>
              <w:rPr>
                <w:b/>
                <w:szCs w:val="24"/>
                <w:lang w:eastAsia="en-AU"/>
              </w:rPr>
            </w:pPr>
            <w:r>
              <w:rPr>
                <w:b/>
                <w:szCs w:val="24"/>
                <w:lang w:eastAsia="en-AU"/>
              </w:rPr>
              <w:t>1.</w:t>
            </w:r>
            <w:r w:rsidRPr="000212BB">
              <w:rPr>
                <w:b/>
                <w:szCs w:val="24"/>
                <w:lang w:eastAsia="en-AU"/>
              </w:rPr>
              <w:t>2</w:t>
            </w:r>
          </w:p>
        </w:tc>
        <w:tc>
          <w:tcPr>
            <w:tcW w:w="2177" w:type="pct"/>
            <w:vAlign w:val="top"/>
          </w:tcPr>
          <w:p w14:paraId="4FAB43BF" w14:textId="77777777" w:rsidR="00BC105F" w:rsidRPr="005C6484" w:rsidRDefault="00BC105F" w:rsidP="00C1355F">
            <w:r>
              <w:t>Formulates the content flow (inputs/ outputs)</w:t>
            </w:r>
          </w:p>
        </w:tc>
        <w:tc>
          <w:tcPr>
            <w:tcW w:w="232" w:type="pct"/>
            <w:vAlign w:val="top"/>
          </w:tcPr>
          <w:p w14:paraId="7852C606" w14:textId="77777777" w:rsidR="00BC105F" w:rsidRPr="005C6484" w:rsidRDefault="00BC105F" w:rsidP="00C1355F"/>
        </w:tc>
        <w:tc>
          <w:tcPr>
            <w:tcW w:w="326" w:type="pct"/>
            <w:vAlign w:val="top"/>
          </w:tcPr>
          <w:p w14:paraId="1A83C852" w14:textId="77777777" w:rsidR="00BC105F" w:rsidRPr="005C6484" w:rsidRDefault="00BC105F" w:rsidP="00C1355F"/>
        </w:tc>
        <w:tc>
          <w:tcPr>
            <w:tcW w:w="1544" w:type="pct"/>
          </w:tcPr>
          <w:p w14:paraId="4CA8BA3F" w14:textId="77777777" w:rsidR="00BC105F" w:rsidRPr="000212BB" w:rsidRDefault="00BC105F" w:rsidP="00C1355F">
            <w:pPr>
              <w:pStyle w:val="Body"/>
              <w:rPr>
                <w:i/>
                <w:color w:val="808080" w:themeColor="background1" w:themeShade="80"/>
                <w:szCs w:val="24"/>
                <w:lang w:eastAsia="en-AU"/>
              </w:rPr>
            </w:pPr>
          </w:p>
        </w:tc>
      </w:tr>
      <w:tr w:rsidR="00BC105F" w14:paraId="548E91B1" w14:textId="77777777" w:rsidTr="00C1355F">
        <w:tc>
          <w:tcPr>
            <w:tcW w:w="721" w:type="pct"/>
            <w:vAlign w:val="top"/>
          </w:tcPr>
          <w:p w14:paraId="470154A6" w14:textId="77777777" w:rsidR="00BC105F" w:rsidRPr="000212BB" w:rsidRDefault="00BC105F" w:rsidP="00C1355F">
            <w:pPr>
              <w:pStyle w:val="Body"/>
              <w:rPr>
                <w:b/>
                <w:szCs w:val="24"/>
                <w:lang w:eastAsia="en-AU"/>
              </w:rPr>
            </w:pPr>
            <w:r>
              <w:rPr>
                <w:b/>
                <w:szCs w:val="24"/>
                <w:lang w:eastAsia="en-AU"/>
              </w:rPr>
              <w:t>1.3</w:t>
            </w:r>
          </w:p>
        </w:tc>
        <w:tc>
          <w:tcPr>
            <w:tcW w:w="2177" w:type="pct"/>
            <w:vAlign w:val="top"/>
          </w:tcPr>
          <w:p w14:paraId="19194EC8" w14:textId="77777777" w:rsidR="00BC105F" w:rsidRPr="005C6484" w:rsidRDefault="00BC105F" w:rsidP="00C1355F">
            <w:r>
              <w:t>Defines the UI actions</w:t>
            </w:r>
          </w:p>
        </w:tc>
        <w:tc>
          <w:tcPr>
            <w:tcW w:w="232" w:type="pct"/>
            <w:vAlign w:val="top"/>
          </w:tcPr>
          <w:p w14:paraId="7AF00666" w14:textId="77777777" w:rsidR="00BC105F" w:rsidRPr="005C6484" w:rsidRDefault="00BC105F" w:rsidP="00C1355F"/>
        </w:tc>
        <w:tc>
          <w:tcPr>
            <w:tcW w:w="326" w:type="pct"/>
            <w:vAlign w:val="top"/>
          </w:tcPr>
          <w:p w14:paraId="65327CA6" w14:textId="77777777" w:rsidR="00BC105F" w:rsidRPr="005C6484" w:rsidRDefault="00BC105F" w:rsidP="00C1355F"/>
        </w:tc>
        <w:tc>
          <w:tcPr>
            <w:tcW w:w="1544" w:type="pct"/>
          </w:tcPr>
          <w:p w14:paraId="5CE4E769" w14:textId="77777777" w:rsidR="00BC105F" w:rsidRPr="000212BB" w:rsidRDefault="00BC105F" w:rsidP="00C1355F">
            <w:pPr>
              <w:pStyle w:val="Body"/>
              <w:rPr>
                <w:i/>
                <w:color w:val="808080" w:themeColor="background1" w:themeShade="80"/>
                <w:szCs w:val="24"/>
                <w:lang w:eastAsia="en-AU"/>
              </w:rPr>
            </w:pPr>
          </w:p>
        </w:tc>
      </w:tr>
      <w:tr w:rsidR="00BC105F" w14:paraId="4089C34D" w14:textId="77777777" w:rsidTr="00C1355F">
        <w:tc>
          <w:tcPr>
            <w:tcW w:w="721" w:type="pct"/>
            <w:vAlign w:val="top"/>
          </w:tcPr>
          <w:p w14:paraId="7C781860" w14:textId="77777777" w:rsidR="00BC105F" w:rsidRPr="000212BB" w:rsidRDefault="00BC105F" w:rsidP="00C1355F">
            <w:pPr>
              <w:pStyle w:val="Body"/>
              <w:rPr>
                <w:b/>
                <w:szCs w:val="24"/>
                <w:lang w:eastAsia="en-AU"/>
              </w:rPr>
            </w:pPr>
            <w:r>
              <w:rPr>
                <w:b/>
                <w:szCs w:val="24"/>
                <w:lang w:eastAsia="en-AU"/>
              </w:rPr>
              <w:t>1.4</w:t>
            </w:r>
          </w:p>
        </w:tc>
        <w:tc>
          <w:tcPr>
            <w:tcW w:w="2177" w:type="pct"/>
            <w:vAlign w:val="top"/>
          </w:tcPr>
          <w:p w14:paraId="264C1C5A" w14:textId="77777777" w:rsidR="00BC105F" w:rsidRPr="005C6484" w:rsidRDefault="00BC105F" w:rsidP="00C1355F">
            <w:r>
              <w:t>Itemises the UI events</w:t>
            </w:r>
          </w:p>
        </w:tc>
        <w:tc>
          <w:tcPr>
            <w:tcW w:w="232" w:type="pct"/>
            <w:vAlign w:val="top"/>
          </w:tcPr>
          <w:p w14:paraId="50E87DBD" w14:textId="77777777" w:rsidR="00BC105F" w:rsidRPr="005C6484" w:rsidRDefault="00BC105F" w:rsidP="00C1355F"/>
        </w:tc>
        <w:tc>
          <w:tcPr>
            <w:tcW w:w="326" w:type="pct"/>
            <w:vAlign w:val="top"/>
          </w:tcPr>
          <w:p w14:paraId="022C9BB9" w14:textId="77777777" w:rsidR="00BC105F" w:rsidRPr="005C6484" w:rsidRDefault="00BC105F" w:rsidP="00C1355F"/>
        </w:tc>
        <w:tc>
          <w:tcPr>
            <w:tcW w:w="1544" w:type="pct"/>
          </w:tcPr>
          <w:p w14:paraId="045EB671" w14:textId="77777777" w:rsidR="00BC105F" w:rsidRPr="000212BB" w:rsidRDefault="00BC105F" w:rsidP="00C1355F">
            <w:pPr>
              <w:pStyle w:val="Body"/>
              <w:rPr>
                <w:i/>
                <w:color w:val="808080" w:themeColor="background1" w:themeShade="80"/>
                <w:szCs w:val="24"/>
                <w:lang w:eastAsia="en-AU"/>
              </w:rPr>
            </w:pPr>
          </w:p>
        </w:tc>
      </w:tr>
      <w:tr w:rsidR="00BC105F" w14:paraId="138C8A2E" w14:textId="77777777" w:rsidTr="00C1355F">
        <w:tc>
          <w:tcPr>
            <w:tcW w:w="721" w:type="pct"/>
            <w:vAlign w:val="top"/>
          </w:tcPr>
          <w:p w14:paraId="00163EED" w14:textId="77777777" w:rsidR="00BC105F" w:rsidRPr="000212BB" w:rsidRDefault="00BC105F" w:rsidP="00C1355F">
            <w:pPr>
              <w:pStyle w:val="Body"/>
              <w:rPr>
                <w:b/>
                <w:szCs w:val="24"/>
                <w:lang w:eastAsia="en-AU"/>
              </w:rPr>
            </w:pPr>
            <w:r>
              <w:rPr>
                <w:b/>
                <w:szCs w:val="24"/>
                <w:lang w:eastAsia="en-AU"/>
              </w:rPr>
              <w:t>2.1</w:t>
            </w:r>
          </w:p>
        </w:tc>
        <w:tc>
          <w:tcPr>
            <w:tcW w:w="2177" w:type="pct"/>
            <w:vAlign w:val="top"/>
          </w:tcPr>
          <w:p w14:paraId="7078CC1B" w14:textId="6A671110" w:rsidR="00BC105F" w:rsidRPr="005C6484" w:rsidRDefault="00BC105F" w:rsidP="00C1355F">
            <w:r>
              <w:t>Determines</w:t>
            </w:r>
            <w:r w:rsidR="00210A78">
              <w:t xml:space="preserve"> and documents</w:t>
            </w:r>
            <w:r>
              <w:t xml:space="preserve"> the appropriate development language</w:t>
            </w:r>
          </w:p>
        </w:tc>
        <w:tc>
          <w:tcPr>
            <w:tcW w:w="232" w:type="pct"/>
            <w:vAlign w:val="top"/>
          </w:tcPr>
          <w:p w14:paraId="653B28FC" w14:textId="77777777" w:rsidR="00BC105F" w:rsidRPr="005C6484" w:rsidRDefault="00BC105F" w:rsidP="00C1355F"/>
        </w:tc>
        <w:tc>
          <w:tcPr>
            <w:tcW w:w="326" w:type="pct"/>
            <w:vAlign w:val="top"/>
          </w:tcPr>
          <w:p w14:paraId="29A038DE" w14:textId="77777777" w:rsidR="00BC105F" w:rsidRPr="005C6484" w:rsidRDefault="00BC105F" w:rsidP="00C1355F"/>
        </w:tc>
        <w:tc>
          <w:tcPr>
            <w:tcW w:w="1544" w:type="pct"/>
          </w:tcPr>
          <w:p w14:paraId="02B27704" w14:textId="77777777" w:rsidR="00BC105F" w:rsidRPr="000212BB" w:rsidRDefault="00BC105F" w:rsidP="00C1355F">
            <w:pPr>
              <w:pStyle w:val="Body"/>
              <w:rPr>
                <w:i/>
                <w:color w:val="808080" w:themeColor="background1" w:themeShade="80"/>
                <w:szCs w:val="24"/>
                <w:lang w:eastAsia="en-AU"/>
              </w:rPr>
            </w:pPr>
          </w:p>
        </w:tc>
      </w:tr>
      <w:tr w:rsidR="00BC105F" w14:paraId="573AE34B" w14:textId="77777777" w:rsidTr="00C1355F">
        <w:tc>
          <w:tcPr>
            <w:tcW w:w="721" w:type="pct"/>
            <w:vAlign w:val="top"/>
          </w:tcPr>
          <w:p w14:paraId="119DC342" w14:textId="77777777" w:rsidR="00BC105F" w:rsidRPr="000212BB" w:rsidRDefault="00BC105F" w:rsidP="00C1355F">
            <w:pPr>
              <w:pStyle w:val="Body"/>
              <w:rPr>
                <w:b/>
                <w:szCs w:val="24"/>
                <w:lang w:eastAsia="en-AU"/>
              </w:rPr>
            </w:pPr>
            <w:r>
              <w:rPr>
                <w:b/>
                <w:szCs w:val="24"/>
                <w:lang w:eastAsia="en-AU"/>
              </w:rPr>
              <w:t>3.1</w:t>
            </w:r>
          </w:p>
        </w:tc>
        <w:tc>
          <w:tcPr>
            <w:tcW w:w="2177" w:type="pct"/>
            <w:vAlign w:val="top"/>
          </w:tcPr>
          <w:p w14:paraId="6C587C76" w14:textId="77777777" w:rsidR="00BC105F" w:rsidRPr="005C6484" w:rsidRDefault="00BC105F" w:rsidP="00C1355F">
            <w:r>
              <w:t>Designs the UI components</w:t>
            </w:r>
          </w:p>
        </w:tc>
        <w:tc>
          <w:tcPr>
            <w:tcW w:w="232" w:type="pct"/>
            <w:vAlign w:val="top"/>
          </w:tcPr>
          <w:p w14:paraId="19ABB1A2" w14:textId="77777777" w:rsidR="00BC105F" w:rsidRPr="005C6484" w:rsidRDefault="00BC105F" w:rsidP="00C1355F"/>
        </w:tc>
        <w:tc>
          <w:tcPr>
            <w:tcW w:w="326" w:type="pct"/>
            <w:vAlign w:val="top"/>
          </w:tcPr>
          <w:p w14:paraId="6ACA4394" w14:textId="77777777" w:rsidR="00BC105F" w:rsidRPr="005C6484" w:rsidRDefault="00BC105F" w:rsidP="00C1355F"/>
        </w:tc>
        <w:tc>
          <w:tcPr>
            <w:tcW w:w="1544" w:type="pct"/>
          </w:tcPr>
          <w:p w14:paraId="6C8F79A7" w14:textId="77777777" w:rsidR="00BC105F" w:rsidRPr="000212BB" w:rsidRDefault="00BC105F" w:rsidP="00C1355F">
            <w:pPr>
              <w:pStyle w:val="Body"/>
              <w:rPr>
                <w:i/>
                <w:color w:val="808080" w:themeColor="background1" w:themeShade="80"/>
                <w:szCs w:val="24"/>
                <w:lang w:eastAsia="en-AU"/>
              </w:rPr>
            </w:pPr>
          </w:p>
        </w:tc>
      </w:tr>
      <w:tr w:rsidR="00BC105F" w14:paraId="41E5E158" w14:textId="77777777" w:rsidTr="00C1355F">
        <w:tc>
          <w:tcPr>
            <w:tcW w:w="721" w:type="pct"/>
            <w:vAlign w:val="top"/>
          </w:tcPr>
          <w:p w14:paraId="092E962E" w14:textId="77777777" w:rsidR="00BC105F" w:rsidRPr="00A56681" w:rsidRDefault="00BC105F" w:rsidP="00C1355F">
            <w:pPr>
              <w:pStyle w:val="Body"/>
              <w:rPr>
                <w:b/>
                <w:szCs w:val="24"/>
                <w:lang w:eastAsia="en-AU"/>
              </w:rPr>
            </w:pPr>
            <w:r w:rsidRPr="00A56681">
              <w:rPr>
                <w:b/>
                <w:szCs w:val="24"/>
                <w:lang w:eastAsia="en-AU"/>
              </w:rPr>
              <w:t>3.2</w:t>
            </w:r>
          </w:p>
        </w:tc>
        <w:tc>
          <w:tcPr>
            <w:tcW w:w="2177" w:type="pct"/>
            <w:vAlign w:val="top"/>
          </w:tcPr>
          <w:p w14:paraId="5B4425B2" w14:textId="77777777" w:rsidR="00BC105F" w:rsidRPr="005C6484" w:rsidRDefault="00BC105F" w:rsidP="00C1355F">
            <w:r>
              <w:t>Builds a prototype UI using the determined language</w:t>
            </w:r>
          </w:p>
        </w:tc>
        <w:tc>
          <w:tcPr>
            <w:tcW w:w="232" w:type="pct"/>
            <w:vAlign w:val="top"/>
          </w:tcPr>
          <w:p w14:paraId="60670656" w14:textId="77777777" w:rsidR="00BC105F" w:rsidRPr="005C6484" w:rsidRDefault="00BC105F" w:rsidP="00C1355F"/>
        </w:tc>
        <w:tc>
          <w:tcPr>
            <w:tcW w:w="326" w:type="pct"/>
            <w:vAlign w:val="top"/>
          </w:tcPr>
          <w:p w14:paraId="6B6B07ED" w14:textId="77777777" w:rsidR="00BC105F" w:rsidRPr="005C6484" w:rsidRDefault="00BC105F" w:rsidP="00C1355F"/>
        </w:tc>
        <w:tc>
          <w:tcPr>
            <w:tcW w:w="1544" w:type="pct"/>
          </w:tcPr>
          <w:p w14:paraId="041C0484" w14:textId="77777777" w:rsidR="00BC105F" w:rsidRPr="000212BB" w:rsidRDefault="00BC105F" w:rsidP="00C1355F">
            <w:pPr>
              <w:pStyle w:val="Body"/>
              <w:rPr>
                <w:i/>
                <w:color w:val="808080" w:themeColor="background1" w:themeShade="80"/>
                <w:szCs w:val="24"/>
                <w:lang w:eastAsia="en-AU"/>
              </w:rPr>
            </w:pPr>
          </w:p>
        </w:tc>
      </w:tr>
      <w:tr w:rsidR="00BC105F" w14:paraId="16B9ACF4" w14:textId="77777777" w:rsidTr="00C1355F">
        <w:tc>
          <w:tcPr>
            <w:tcW w:w="721" w:type="pct"/>
            <w:vAlign w:val="top"/>
          </w:tcPr>
          <w:p w14:paraId="2B02B8F3" w14:textId="77777777" w:rsidR="00BC105F" w:rsidRPr="00A56681" w:rsidRDefault="00BC105F" w:rsidP="00C1355F">
            <w:pPr>
              <w:pStyle w:val="Body"/>
              <w:rPr>
                <w:b/>
                <w:szCs w:val="24"/>
                <w:lang w:eastAsia="en-AU"/>
              </w:rPr>
            </w:pPr>
            <w:r w:rsidRPr="00A56681">
              <w:rPr>
                <w:b/>
                <w:szCs w:val="24"/>
                <w:lang w:eastAsia="en-AU"/>
              </w:rPr>
              <w:t>5.1</w:t>
            </w:r>
          </w:p>
        </w:tc>
        <w:tc>
          <w:tcPr>
            <w:tcW w:w="2177" w:type="pct"/>
            <w:vAlign w:val="top"/>
          </w:tcPr>
          <w:p w14:paraId="227DFCCC" w14:textId="77777777" w:rsidR="00BC105F" w:rsidRPr="005C6484" w:rsidRDefault="00BC105F" w:rsidP="00C1355F">
            <w:r>
              <w:t>Documents code using appropriate format</w:t>
            </w:r>
          </w:p>
        </w:tc>
        <w:tc>
          <w:tcPr>
            <w:tcW w:w="232" w:type="pct"/>
            <w:vAlign w:val="top"/>
          </w:tcPr>
          <w:p w14:paraId="5657F2A1" w14:textId="77777777" w:rsidR="00BC105F" w:rsidRPr="005C6484" w:rsidRDefault="00BC105F" w:rsidP="00C1355F"/>
        </w:tc>
        <w:tc>
          <w:tcPr>
            <w:tcW w:w="326" w:type="pct"/>
            <w:vAlign w:val="top"/>
          </w:tcPr>
          <w:p w14:paraId="0703E023" w14:textId="77777777" w:rsidR="00BC105F" w:rsidRPr="005C6484" w:rsidRDefault="00BC105F" w:rsidP="00C1355F"/>
        </w:tc>
        <w:tc>
          <w:tcPr>
            <w:tcW w:w="1544" w:type="pct"/>
          </w:tcPr>
          <w:p w14:paraId="3ABA436E" w14:textId="77777777" w:rsidR="00BC105F" w:rsidRPr="000212BB" w:rsidRDefault="00BC105F" w:rsidP="00C1355F">
            <w:pPr>
              <w:pStyle w:val="Body"/>
              <w:rPr>
                <w:i/>
                <w:color w:val="808080" w:themeColor="background1" w:themeShade="80"/>
                <w:szCs w:val="24"/>
                <w:lang w:eastAsia="en-AU"/>
              </w:rPr>
            </w:pPr>
          </w:p>
        </w:tc>
      </w:tr>
      <w:tr w:rsidR="00BC105F" w14:paraId="5C5248C6" w14:textId="77777777" w:rsidTr="00C1355F">
        <w:tc>
          <w:tcPr>
            <w:tcW w:w="721" w:type="pct"/>
            <w:vAlign w:val="top"/>
          </w:tcPr>
          <w:p w14:paraId="6C2CC5E2" w14:textId="680D5F5D" w:rsidR="00BC105F" w:rsidRPr="00A56681" w:rsidRDefault="00F148F3" w:rsidP="00C1355F">
            <w:pPr>
              <w:pStyle w:val="Body"/>
              <w:rPr>
                <w:b/>
                <w:szCs w:val="24"/>
                <w:lang w:eastAsia="en-AU"/>
              </w:rPr>
            </w:pPr>
            <w:r w:rsidRPr="00A56681">
              <w:rPr>
                <w:b/>
                <w:szCs w:val="24"/>
                <w:lang w:eastAsia="en-AU"/>
              </w:rPr>
              <w:t>5.2</w:t>
            </w:r>
          </w:p>
        </w:tc>
        <w:tc>
          <w:tcPr>
            <w:tcW w:w="2177" w:type="pct"/>
            <w:vAlign w:val="top"/>
          </w:tcPr>
          <w:p w14:paraId="0CB0669E" w14:textId="54179925" w:rsidR="00BC105F" w:rsidRPr="005C6484" w:rsidRDefault="00F148F3" w:rsidP="00C1355F">
            <w:r>
              <w:t>Ensures application deals with disconnected data</w:t>
            </w:r>
          </w:p>
        </w:tc>
        <w:tc>
          <w:tcPr>
            <w:tcW w:w="232" w:type="pct"/>
            <w:vAlign w:val="top"/>
          </w:tcPr>
          <w:p w14:paraId="665D6415" w14:textId="77777777" w:rsidR="00BC105F" w:rsidRPr="005C6484" w:rsidRDefault="00BC105F" w:rsidP="00C1355F"/>
        </w:tc>
        <w:tc>
          <w:tcPr>
            <w:tcW w:w="326" w:type="pct"/>
            <w:vAlign w:val="top"/>
          </w:tcPr>
          <w:p w14:paraId="27D56BAC" w14:textId="77777777" w:rsidR="00BC105F" w:rsidRPr="005C6484" w:rsidRDefault="00BC105F" w:rsidP="00C1355F"/>
        </w:tc>
        <w:tc>
          <w:tcPr>
            <w:tcW w:w="1544" w:type="pct"/>
          </w:tcPr>
          <w:p w14:paraId="41906A7E" w14:textId="77777777" w:rsidR="00BC105F" w:rsidRPr="000212BB" w:rsidRDefault="00BC105F" w:rsidP="00C1355F">
            <w:pPr>
              <w:pStyle w:val="Body"/>
              <w:rPr>
                <w:i/>
                <w:color w:val="808080" w:themeColor="background1" w:themeShade="80"/>
                <w:szCs w:val="24"/>
                <w:lang w:eastAsia="en-AU"/>
              </w:rPr>
            </w:pPr>
          </w:p>
        </w:tc>
      </w:tr>
      <w:tr w:rsidR="00BC105F" w14:paraId="37CC4A36" w14:textId="77777777" w:rsidTr="00C1355F">
        <w:tc>
          <w:tcPr>
            <w:tcW w:w="721" w:type="pct"/>
            <w:vAlign w:val="top"/>
          </w:tcPr>
          <w:p w14:paraId="0186DDC5" w14:textId="77777777" w:rsidR="00BC105F" w:rsidRPr="000212BB" w:rsidRDefault="00BC105F" w:rsidP="00C1355F">
            <w:pPr>
              <w:pStyle w:val="Body"/>
              <w:rPr>
                <w:b/>
                <w:szCs w:val="24"/>
                <w:lang w:eastAsia="en-AU"/>
              </w:rPr>
            </w:pPr>
            <w:r>
              <w:rPr>
                <w:b/>
                <w:szCs w:val="24"/>
                <w:lang w:eastAsia="en-AU"/>
              </w:rPr>
              <w:lastRenderedPageBreak/>
              <w:t>6.1</w:t>
            </w:r>
          </w:p>
        </w:tc>
        <w:tc>
          <w:tcPr>
            <w:tcW w:w="2177" w:type="pct"/>
            <w:vAlign w:val="top"/>
          </w:tcPr>
          <w:p w14:paraId="2DF68078" w14:textId="77777777" w:rsidR="00BC105F" w:rsidRPr="005C6484" w:rsidRDefault="00BC105F" w:rsidP="00C1355F">
            <w:r>
              <w:t>Determines the data access API</w:t>
            </w:r>
          </w:p>
        </w:tc>
        <w:tc>
          <w:tcPr>
            <w:tcW w:w="232" w:type="pct"/>
            <w:vAlign w:val="top"/>
          </w:tcPr>
          <w:p w14:paraId="64AB5462" w14:textId="77777777" w:rsidR="00BC105F" w:rsidRPr="005C6484" w:rsidRDefault="00BC105F" w:rsidP="00C1355F"/>
        </w:tc>
        <w:tc>
          <w:tcPr>
            <w:tcW w:w="326" w:type="pct"/>
            <w:vAlign w:val="top"/>
          </w:tcPr>
          <w:p w14:paraId="1BD12250" w14:textId="77777777" w:rsidR="00BC105F" w:rsidRPr="005C6484" w:rsidRDefault="00BC105F" w:rsidP="00C1355F"/>
        </w:tc>
        <w:tc>
          <w:tcPr>
            <w:tcW w:w="1544" w:type="pct"/>
          </w:tcPr>
          <w:p w14:paraId="411E05AB" w14:textId="77777777" w:rsidR="00BC105F" w:rsidRPr="000212BB" w:rsidRDefault="00BC105F" w:rsidP="00C1355F">
            <w:pPr>
              <w:pStyle w:val="Body"/>
              <w:rPr>
                <w:i/>
                <w:color w:val="808080" w:themeColor="background1" w:themeShade="80"/>
                <w:szCs w:val="24"/>
                <w:lang w:eastAsia="en-AU"/>
              </w:rPr>
            </w:pPr>
          </w:p>
        </w:tc>
      </w:tr>
      <w:tr w:rsidR="00BC105F" w14:paraId="46ACB8B9" w14:textId="77777777" w:rsidTr="00C1355F">
        <w:tc>
          <w:tcPr>
            <w:tcW w:w="721" w:type="pct"/>
            <w:vAlign w:val="top"/>
          </w:tcPr>
          <w:p w14:paraId="3347D255" w14:textId="77777777" w:rsidR="00BC105F" w:rsidRPr="000212BB" w:rsidRDefault="00BC105F" w:rsidP="00C1355F">
            <w:pPr>
              <w:pStyle w:val="Body"/>
              <w:rPr>
                <w:b/>
                <w:szCs w:val="24"/>
                <w:lang w:eastAsia="en-AU"/>
              </w:rPr>
            </w:pPr>
            <w:r>
              <w:rPr>
                <w:b/>
                <w:szCs w:val="24"/>
                <w:lang w:eastAsia="en-AU"/>
              </w:rPr>
              <w:t>6.2</w:t>
            </w:r>
          </w:p>
        </w:tc>
        <w:tc>
          <w:tcPr>
            <w:tcW w:w="2177" w:type="pct"/>
            <w:vAlign w:val="top"/>
          </w:tcPr>
          <w:p w14:paraId="655CE31D" w14:textId="77777777" w:rsidR="00BC105F" w:rsidRPr="005C6484" w:rsidRDefault="00BC105F" w:rsidP="00C1355F">
            <w:r>
              <w:t>Creates and manages a connection string</w:t>
            </w:r>
          </w:p>
        </w:tc>
        <w:tc>
          <w:tcPr>
            <w:tcW w:w="232" w:type="pct"/>
            <w:vAlign w:val="top"/>
          </w:tcPr>
          <w:p w14:paraId="3781C061" w14:textId="77777777" w:rsidR="00BC105F" w:rsidRPr="005C6484" w:rsidRDefault="00BC105F" w:rsidP="00C1355F"/>
        </w:tc>
        <w:tc>
          <w:tcPr>
            <w:tcW w:w="326" w:type="pct"/>
            <w:vAlign w:val="top"/>
          </w:tcPr>
          <w:p w14:paraId="07BE11D9" w14:textId="77777777" w:rsidR="00BC105F" w:rsidRPr="005C6484" w:rsidRDefault="00BC105F" w:rsidP="00C1355F"/>
        </w:tc>
        <w:tc>
          <w:tcPr>
            <w:tcW w:w="1544" w:type="pct"/>
          </w:tcPr>
          <w:p w14:paraId="21BF65AF" w14:textId="77777777" w:rsidR="00BC105F" w:rsidRPr="000212BB" w:rsidRDefault="00BC105F" w:rsidP="00C1355F">
            <w:pPr>
              <w:pStyle w:val="Body"/>
              <w:rPr>
                <w:i/>
                <w:color w:val="808080" w:themeColor="background1" w:themeShade="80"/>
                <w:szCs w:val="24"/>
                <w:lang w:eastAsia="en-AU"/>
              </w:rPr>
            </w:pPr>
          </w:p>
        </w:tc>
      </w:tr>
      <w:tr w:rsidR="00BC105F" w14:paraId="78018EC7" w14:textId="77777777" w:rsidTr="00C1355F">
        <w:tc>
          <w:tcPr>
            <w:tcW w:w="721" w:type="pct"/>
            <w:vAlign w:val="top"/>
          </w:tcPr>
          <w:p w14:paraId="6B377C5A" w14:textId="77777777" w:rsidR="00BC105F" w:rsidRPr="000212BB" w:rsidRDefault="00BC105F" w:rsidP="00C1355F">
            <w:pPr>
              <w:pStyle w:val="Body"/>
              <w:rPr>
                <w:b/>
                <w:szCs w:val="24"/>
                <w:lang w:eastAsia="en-AU"/>
              </w:rPr>
            </w:pPr>
            <w:r>
              <w:rPr>
                <w:b/>
                <w:szCs w:val="24"/>
                <w:lang w:eastAsia="en-AU"/>
              </w:rPr>
              <w:t>6.3</w:t>
            </w:r>
          </w:p>
        </w:tc>
        <w:tc>
          <w:tcPr>
            <w:tcW w:w="2177" w:type="pct"/>
            <w:vAlign w:val="top"/>
          </w:tcPr>
          <w:p w14:paraId="4AAA7F28" w14:textId="77777777" w:rsidR="00BC105F" w:rsidRPr="005C6484" w:rsidRDefault="00BC105F" w:rsidP="00C1355F">
            <w:r>
              <w:t>Connects to the data source</w:t>
            </w:r>
          </w:p>
        </w:tc>
        <w:tc>
          <w:tcPr>
            <w:tcW w:w="232" w:type="pct"/>
            <w:vAlign w:val="top"/>
          </w:tcPr>
          <w:p w14:paraId="09DD021E" w14:textId="77777777" w:rsidR="00BC105F" w:rsidRPr="005C6484" w:rsidRDefault="00BC105F" w:rsidP="00C1355F"/>
        </w:tc>
        <w:tc>
          <w:tcPr>
            <w:tcW w:w="326" w:type="pct"/>
            <w:vAlign w:val="top"/>
          </w:tcPr>
          <w:p w14:paraId="7EA6F18A" w14:textId="77777777" w:rsidR="00BC105F" w:rsidRPr="005C6484" w:rsidRDefault="00BC105F" w:rsidP="00C1355F"/>
        </w:tc>
        <w:tc>
          <w:tcPr>
            <w:tcW w:w="1544" w:type="pct"/>
          </w:tcPr>
          <w:p w14:paraId="658D479F" w14:textId="77777777" w:rsidR="00BC105F" w:rsidRPr="000212BB" w:rsidRDefault="00BC105F" w:rsidP="00C1355F">
            <w:pPr>
              <w:pStyle w:val="Body"/>
              <w:rPr>
                <w:i/>
                <w:color w:val="808080" w:themeColor="background1" w:themeShade="80"/>
                <w:szCs w:val="24"/>
                <w:lang w:eastAsia="en-AU"/>
              </w:rPr>
            </w:pPr>
          </w:p>
        </w:tc>
      </w:tr>
      <w:tr w:rsidR="00BC105F" w14:paraId="56831BF2" w14:textId="77777777" w:rsidTr="00C1355F">
        <w:tc>
          <w:tcPr>
            <w:tcW w:w="721" w:type="pct"/>
            <w:vAlign w:val="top"/>
          </w:tcPr>
          <w:p w14:paraId="6ECF5756" w14:textId="77777777" w:rsidR="00BC105F" w:rsidRPr="000212BB" w:rsidRDefault="00BC105F" w:rsidP="00C1355F">
            <w:pPr>
              <w:pStyle w:val="Body"/>
              <w:rPr>
                <w:b/>
                <w:szCs w:val="24"/>
                <w:lang w:eastAsia="en-AU"/>
              </w:rPr>
            </w:pPr>
            <w:r>
              <w:rPr>
                <w:b/>
                <w:szCs w:val="24"/>
                <w:lang w:eastAsia="en-AU"/>
              </w:rPr>
              <w:t>6.4</w:t>
            </w:r>
          </w:p>
        </w:tc>
        <w:tc>
          <w:tcPr>
            <w:tcW w:w="2177" w:type="pct"/>
            <w:vAlign w:val="top"/>
          </w:tcPr>
          <w:p w14:paraId="23565F93" w14:textId="77777777" w:rsidR="00BC105F" w:rsidRPr="00F148F3" w:rsidRDefault="00BC105F" w:rsidP="00C1355F">
            <w:r w:rsidRPr="00F148F3">
              <w:t>Queries data from the data source</w:t>
            </w:r>
          </w:p>
        </w:tc>
        <w:tc>
          <w:tcPr>
            <w:tcW w:w="232" w:type="pct"/>
            <w:vAlign w:val="top"/>
          </w:tcPr>
          <w:p w14:paraId="439D6271" w14:textId="77777777" w:rsidR="00BC105F" w:rsidRPr="005C6484" w:rsidRDefault="00BC105F" w:rsidP="00C1355F"/>
        </w:tc>
        <w:tc>
          <w:tcPr>
            <w:tcW w:w="326" w:type="pct"/>
            <w:vAlign w:val="top"/>
          </w:tcPr>
          <w:p w14:paraId="07D6734E" w14:textId="77777777" w:rsidR="00BC105F" w:rsidRPr="005C6484" w:rsidRDefault="00BC105F" w:rsidP="00C1355F"/>
        </w:tc>
        <w:tc>
          <w:tcPr>
            <w:tcW w:w="1544" w:type="pct"/>
          </w:tcPr>
          <w:p w14:paraId="49121A2D" w14:textId="77777777" w:rsidR="00BC105F" w:rsidRPr="000212BB" w:rsidRDefault="00BC105F" w:rsidP="00C1355F">
            <w:pPr>
              <w:pStyle w:val="Body"/>
              <w:rPr>
                <w:i/>
                <w:color w:val="808080" w:themeColor="background1" w:themeShade="80"/>
                <w:szCs w:val="24"/>
                <w:lang w:eastAsia="en-AU"/>
              </w:rPr>
            </w:pPr>
          </w:p>
        </w:tc>
      </w:tr>
      <w:tr w:rsidR="00BC105F" w14:paraId="1AA48C06" w14:textId="77777777" w:rsidTr="00C1355F">
        <w:tc>
          <w:tcPr>
            <w:tcW w:w="721" w:type="pct"/>
            <w:vAlign w:val="top"/>
          </w:tcPr>
          <w:p w14:paraId="7ED3E675" w14:textId="77777777" w:rsidR="00BC105F" w:rsidRPr="000212BB" w:rsidRDefault="00BC105F" w:rsidP="00C1355F">
            <w:pPr>
              <w:pStyle w:val="Body"/>
              <w:rPr>
                <w:b/>
                <w:szCs w:val="24"/>
                <w:lang w:eastAsia="en-AU"/>
              </w:rPr>
            </w:pPr>
            <w:r>
              <w:rPr>
                <w:b/>
                <w:szCs w:val="24"/>
                <w:lang w:eastAsia="en-AU"/>
              </w:rPr>
              <w:t>6.5</w:t>
            </w:r>
          </w:p>
        </w:tc>
        <w:tc>
          <w:tcPr>
            <w:tcW w:w="2177" w:type="pct"/>
            <w:vAlign w:val="top"/>
          </w:tcPr>
          <w:p w14:paraId="223D04A7" w14:textId="77777777" w:rsidR="00BC105F" w:rsidRPr="00F148F3" w:rsidRDefault="00BC105F" w:rsidP="00C1355F">
            <w:r w:rsidRPr="00F148F3">
              <w:t>Retrieves data from the data source</w:t>
            </w:r>
          </w:p>
        </w:tc>
        <w:tc>
          <w:tcPr>
            <w:tcW w:w="232" w:type="pct"/>
            <w:vAlign w:val="top"/>
          </w:tcPr>
          <w:p w14:paraId="19E82EBF" w14:textId="77777777" w:rsidR="00BC105F" w:rsidRPr="005C6484" w:rsidRDefault="00BC105F" w:rsidP="00C1355F"/>
        </w:tc>
        <w:tc>
          <w:tcPr>
            <w:tcW w:w="326" w:type="pct"/>
            <w:vAlign w:val="top"/>
          </w:tcPr>
          <w:p w14:paraId="7B561213" w14:textId="77777777" w:rsidR="00BC105F" w:rsidRPr="005C6484" w:rsidRDefault="00BC105F" w:rsidP="00C1355F"/>
        </w:tc>
        <w:tc>
          <w:tcPr>
            <w:tcW w:w="1544" w:type="pct"/>
          </w:tcPr>
          <w:p w14:paraId="3000680D" w14:textId="77777777" w:rsidR="00BC105F" w:rsidRPr="000212BB" w:rsidRDefault="00BC105F" w:rsidP="00C1355F">
            <w:pPr>
              <w:pStyle w:val="Body"/>
              <w:rPr>
                <w:i/>
                <w:color w:val="808080" w:themeColor="background1" w:themeShade="80"/>
                <w:szCs w:val="24"/>
                <w:lang w:eastAsia="en-AU"/>
              </w:rPr>
            </w:pPr>
          </w:p>
        </w:tc>
      </w:tr>
      <w:tr w:rsidR="00BC105F" w14:paraId="1E2CF8B4" w14:textId="77777777" w:rsidTr="00C1355F">
        <w:tc>
          <w:tcPr>
            <w:tcW w:w="721" w:type="pct"/>
            <w:vAlign w:val="top"/>
          </w:tcPr>
          <w:p w14:paraId="359C78BA" w14:textId="77777777" w:rsidR="00BC105F" w:rsidRPr="000212BB" w:rsidRDefault="00BC105F" w:rsidP="00C1355F">
            <w:pPr>
              <w:pStyle w:val="Body"/>
              <w:rPr>
                <w:b/>
                <w:szCs w:val="24"/>
                <w:lang w:eastAsia="en-AU"/>
              </w:rPr>
            </w:pPr>
            <w:r>
              <w:rPr>
                <w:b/>
                <w:szCs w:val="24"/>
                <w:lang w:eastAsia="en-AU"/>
              </w:rPr>
              <w:t>6.6</w:t>
            </w:r>
          </w:p>
        </w:tc>
        <w:tc>
          <w:tcPr>
            <w:tcW w:w="2177" w:type="pct"/>
            <w:vAlign w:val="top"/>
          </w:tcPr>
          <w:p w14:paraId="4ED05A66" w14:textId="7734300D" w:rsidR="00BC105F" w:rsidRPr="00F148F3" w:rsidRDefault="00BC105F" w:rsidP="00C1355F">
            <w:r w:rsidRPr="00F148F3">
              <w:t>Inserts/updates data</w:t>
            </w:r>
            <w:r w:rsidR="00F148F3">
              <w:t xml:space="preserve"> </w:t>
            </w:r>
          </w:p>
        </w:tc>
        <w:tc>
          <w:tcPr>
            <w:tcW w:w="232" w:type="pct"/>
            <w:vAlign w:val="top"/>
          </w:tcPr>
          <w:p w14:paraId="2A28EB4D" w14:textId="77777777" w:rsidR="00BC105F" w:rsidRPr="005C6484" w:rsidRDefault="00BC105F" w:rsidP="00C1355F"/>
        </w:tc>
        <w:tc>
          <w:tcPr>
            <w:tcW w:w="326" w:type="pct"/>
            <w:vAlign w:val="top"/>
          </w:tcPr>
          <w:p w14:paraId="7ED7A031" w14:textId="77777777" w:rsidR="00BC105F" w:rsidRPr="005C6484" w:rsidRDefault="00BC105F" w:rsidP="00C1355F"/>
        </w:tc>
        <w:tc>
          <w:tcPr>
            <w:tcW w:w="1544" w:type="pct"/>
          </w:tcPr>
          <w:p w14:paraId="312972FC" w14:textId="77777777" w:rsidR="00BC105F" w:rsidRPr="000212BB" w:rsidRDefault="00BC105F" w:rsidP="00C1355F">
            <w:pPr>
              <w:pStyle w:val="Body"/>
              <w:rPr>
                <w:i/>
                <w:color w:val="808080" w:themeColor="background1" w:themeShade="80"/>
                <w:szCs w:val="24"/>
                <w:lang w:eastAsia="en-AU"/>
              </w:rPr>
            </w:pPr>
          </w:p>
        </w:tc>
      </w:tr>
      <w:tr w:rsidR="00BC105F" w14:paraId="32C512A4" w14:textId="77777777" w:rsidTr="00C1355F">
        <w:tc>
          <w:tcPr>
            <w:tcW w:w="721" w:type="pct"/>
            <w:vAlign w:val="top"/>
          </w:tcPr>
          <w:p w14:paraId="3E4DCBFC" w14:textId="77777777" w:rsidR="00BC105F" w:rsidRPr="000212BB" w:rsidRDefault="00BC105F" w:rsidP="00C1355F">
            <w:pPr>
              <w:pStyle w:val="Body"/>
              <w:rPr>
                <w:b/>
                <w:szCs w:val="24"/>
                <w:lang w:eastAsia="en-AU"/>
              </w:rPr>
            </w:pPr>
            <w:r>
              <w:rPr>
                <w:b/>
                <w:szCs w:val="24"/>
                <w:lang w:eastAsia="en-AU"/>
              </w:rPr>
              <w:t>6.7</w:t>
            </w:r>
          </w:p>
        </w:tc>
        <w:tc>
          <w:tcPr>
            <w:tcW w:w="2177" w:type="pct"/>
            <w:vAlign w:val="top"/>
          </w:tcPr>
          <w:p w14:paraId="49975E09" w14:textId="77777777" w:rsidR="00BC105F" w:rsidRPr="005C6484" w:rsidRDefault="00BC105F" w:rsidP="00C1355F">
            <w:r>
              <w:t>Documents the database connectivity</w:t>
            </w:r>
          </w:p>
        </w:tc>
        <w:tc>
          <w:tcPr>
            <w:tcW w:w="232" w:type="pct"/>
            <w:vAlign w:val="top"/>
          </w:tcPr>
          <w:p w14:paraId="4EFF50CA" w14:textId="77777777" w:rsidR="00BC105F" w:rsidRPr="005C6484" w:rsidRDefault="00BC105F" w:rsidP="00C1355F"/>
        </w:tc>
        <w:tc>
          <w:tcPr>
            <w:tcW w:w="326" w:type="pct"/>
            <w:vAlign w:val="top"/>
          </w:tcPr>
          <w:p w14:paraId="33CB4733" w14:textId="77777777" w:rsidR="00BC105F" w:rsidRPr="005C6484" w:rsidRDefault="00BC105F" w:rsidP="00C1355F"/>
        </w:tc>
        <w:tc>
          <w:tcPr>
            <w:tcW w:w="1544" w:type="pct"/>
          </w:tcPr>
          <w:p w14:paraId="187745FF" w14:textId="77777777" w:rsidR="00BC105F" w:rsidRPr="000212BB" w:rsidRDefault="00BC105F" w:rsidP="00C1355F">
            <w:pPr>
              <w:pStyle w:val="Body"/>
              <w:rPr>
                <w:i/>
                <w:color w:val="808080" w:themeColor="background1" w:themeShade="80"/>
                <w:szCs w:val="24"/>
                <w:lang w:eastAsia="en-AU"/>
              </w:rPr>
            </w:pPr>
          </w:p>
        </w:tc>
      </w:tr>
      <w:tr w:rsidR="00BB1CD1" w14:paraId="39625111" w14:textId="77777777" w:rsidTr="00C1355F">
        <w:tc>
          <w:tcPr>
            <w:tcW w:w="721" w:type="pct"/>
            <w:vAlign w:val="top"/>
          </w:tcPr>
          <w:p w14:paraId="50BF32C7" w14:textId="4A5E03E6" w:rsidR="00BB1CD1" w:rsidRDefault="00BB1CD1" w:rsidP="00BB1CD1">
            <w:pPr>
              <w:pStyle w:val="Body"/>
              <w:rPr>
                <w:b/>
                <w:szCs w:val="24"/>
                <w:lang w:eastAsia="en-AU"/>
              </w:rPr>
            </w:pPr>
            <w:r>
              <w:rPr>
                <w:b/>
                <w:szCs w:val="24"/>
                <w:lang w:eastAsia="en-AU"/>
              </w:rPr>
              <w:t>6.8</w:t>
            </w:r>
          </w:p>
        </w:tc>
        <w:tc>
          <w:tcPr>
            <w:tcW w:w="2177" w:type="pct"/>
            <w:vAlign w:val="top"/>
          </w:tcPr>
          <w:p w14:paraId="520BE138" w14:textId="13C858E3" w:rsidR="00BB1CD1" w:rsidRDefault="00BB1CD1" w:rsidP="00BB1CD1">
            <w:r>
              <w:t>Manages data integrity</w:t>
            </w:r>
          </w:p>
        </w:tc>
        <w:tc>
          <w:tcPr>
            <w:tcW w:w="232" w:type="pct"/>
            <w:vAlign w:val="top"/>
          </w:tcPr>
          <w:p w14:paraId="2CCC14E2" w14:textId="77777777" w:rsidR="00BB1CD1" w:rsidRPr="005C6484" w:rsidRDefault="00BB1CD1" w:rsidP="00BB1CD1"/>
        </w:tc>
        <w:tc>
          <w:tcPr>
            <w:tcW w:w="326" w:type="pct"/>
            <w:vAlign w:val="top"/>
          </w:tcPr>
          <w:p w14:paraId="2C49FF64" w14:textId="77777777" w:rsidR="00BB1CD1" w:rsidRPr="005C6484" w:rsidRDefault="00BB1CD1" w:rsidP="00BB1CD1"/>
        </w:tc>
        <w:tc>
          <w:tcPr>
            <w:tcW w:w="1544" w:type="pct"/>
          </w:tcPr>
          <w:p w14:paraId="2DD75846" w14:textId="77777777" w:rsidR="00BB1CD1" w:rsidRPr="000212BB" w:rsidRDefault="00BB1CD1" w:rsidP="00BB1CD1">
            <w:pPr>
              <w:pStyle w:val="Body"/>
              <w:rPr>
                <w:i/>
                <w:color w:val="808080" w:themeColor="background1" w:themeShade="80"/>
                <w:szCs w:val="24"/>
                <w:lang w:eastAsia="en-AU"/>
              </w:rPr>
            </w:pPr>
          </w:p>
        </w:tc>
      </w:tr>
      <w:tr w:rsidR="00BB1CD1" w14:paraId="1220BD4F" w14:textId="77777777" w:rsidTr="00C1355F">
        <w:tc>
          <w:tcPr>
            <w:tcW w:w="721" w:type="pct"/>
            <w:vAlign w:val="top"/>
          </w:tcPr>
          <w:p w14:paraId="068C28ED" w14:textId="0806B723" w:rsidR="00BB1CD1" w:rsidRDefault="00BB1CD1" w:rsidP="00BB1CD1">
            <w:pPr>
              <w:pStyle w:val="Body"/>
              <w:rPr>
                <w:b/>
                <w:szCs w:val="24"/>
                <w:lang w:eastAsia="en-AU"/>
              </w:rPr>
            </w:pPr>
            <w:r>
              <w:rPr>
                <w:b/>
                <w:szCs w:val="24"/>
                <w:lang w:eastAsia="en-AU"/>
              </w:rPr>
              <w:t>6.9</w:t>
            </w:r>
          </w:p>
        </w:tc>
        <w:tc>
          <w:tcPr>
            <w:tcW w:w="2177" w:type="pct"/>
            <w:vAlign w:val="top"/>
          </w:tcPr>
          <w:p w14:paraId="4A0AAD37" w14:textId="04AC75D0" w:rsidR="00BB1CD1" w:rsidRDefault="00BB1CD1" w:rsidP="00BB1CD1">
            <w:r>
              <w:t>Manages exceptions</w:t>
            </w:r>
          </w:p>
        </w:tc>
        <w:tc>
          <w:tcPr>
            <w:tcW w:w="232" w:type="pct"/>
            <w:vAlign w:val="top"/>
          </w:tcPr>
          <w:p w14:paraId="16A3FBC3" w14:textId="77777777" w:rsidR="00BB1CD1" w:rsidRPr="005C6484" w:rsidRDefault="00BB1CD1" w:rsidP="00BB1CD1"/>
        </w:tc>
        <w:tc>
          <w:tcPr>
            <w:tcW w:w="326" w:type="pct"/>
            <w:vAlign w:val="top"/>
          </w:tcPr>
          <w:p w14:paraId="2BFE2715" w14:textId="77777777" w:rsidR="00BB1CD1" w:rsidRPr="005C6484" w:rsidRDefault="00BB1CD1" w:rsidP="00BB1CD1"/>
        </w:tc>
        <w:tc>
          <w:tcPr>
            <w:tcW w:w="1544" w:type="pct"/>
          </w:tcPr>
          <w:p w14:paraId="502E0FCB" w14:textId="77777777" w:rsidR="00BB1CD1" w:rsidRPr="000212BB" w:rsidRDefault="00BB1CD1" w:rsidP="00BB1CD1">
            <w:pPr>
              <w:pStyle w:val="Body"/>
              <w:rPr>
                <w:i/>
                <w:color w:val="808080" w:themeColor="background1" w:themeShade="80"/>
                <w:szCs w:val="24"/>
                <w:lang w:eastAsia="en-AU"/>
              </w:rPr>
            </w:pPr>
          </w:p>
        </w:tc>
      </w:tr>
      <w:tr w:rsidR="00BB1CD1" w14:paraId="12330ED1" w14:textId="77777777" w:rsidTr="00C1355F">
        <w:tc>
          <w:tcPr>
            <w:tcW w:w="721" w:type="pct"/>
            <w:vAlign w:val="top"/>
          </w:tcPr>
          <w:p w14:paraId="1250D3A4" w14:textId="77777777" w:rsidR="00BB1CD1" w:rsidRPr="000212BB" w:rsidRDefault="00BB1CD1" w:rsidP="00BB1CD1">
            <w:pPr>
              <w:pStyle w:val="Body"/>
              <w:rPr>
                <w:b/>
                <w:szCs w:val="24"/>
                <w:lang w:eastAsia="en-AU"/>
              </w:rPr>
            </w:pPr>
            <w:r>
              <w:rPr>
                <w:b/>
                <w:szCs w:val="24"/>
                <w:lang w:eastAsia="en-AU"/>
              </w:rPr>
              <w:t>8.1</w:t>
            </w:r>
          </w:p>
        </w:tc>
        <w:tc>
          <w:tcPr>
            <w:tcW w:w="2177" w:type="pct"/>
            <w:vAlign w:val="top"/>
          </w:tcPr>
          <w:p w14:paraId="41D4062E" w14:textId="77777777" w:rsidR="00BB1CD1" w:rsidRPr="005C6484" w:rsidRDefault="00BB1CD1" w:rsidP="00BB1CD1">
            <w:r>
              <w:t>Builds the UI with required functionality</w:t>
            </w:r>
          </w:p>
        </w:tc>
        <w:tc>
          <w:tcPr>
            <w:tcW w:w="232" w:type="pct"/>
            <w:vAlign w:val="top"/>
          </w:tcPr>
          <w:p w14:paraId="7DFDF71D" w14:textId="77777777" w:rsidR="00BB1CD1" w:rsidRPr="005C6484" w:rsidRDefault="00BB1CD1" w:rsidP="00BB1CD1"/>
        </w:tc>
        <w:tc>
          <w:tcPr>
            <w:tcW w:w="326" w:type="pct"/>
            <w:vAlign w:val="top"/>
          </w:tcPr>
          <w:p w14:paraId="12FDFCAA" w14:textId="77777777" w:rsidR="00BB1CD1" w:rsidRPr="005C6484" w:rsidRDefault="00BB1CD1" w:rsidP="00BB1CD1"/>
        </w:tc>
        <w:tc>
          <w:tcPr>
            <w:tcW w:w="1544" w:type="pct"/>
          </w:tcPr>
          <w:p w14:paraId="34D2B33E" w14:textId="77777777" w:rsidR="00BB1CD1" w:rsidRPr="000212BB" w:rsidRDefault="00BB1CD1" w:rsidP="00BB1CD1">
            <w:pPr>
              <w:pStyle w:val="Body"/>
              <w:rPr>
                <w:i/>
                <w:color w:val="808080" w:themeColor="background1" w:themeShade="80"/>
                <w:szCs w:val="24"/>
                <w:lang w:eastAsia="en-AU"/>
              </w:rPr>
            </w:pPr>
          </w:p>
        </w:tc>
      </w:tr>
      <w:tr w:rsidR="00BB1CD1" w14:paraId="69C3435E" w14:textId="77777777" w:rsidTr="00C1355F">
        <w:tc>
          <w:tcPr>
            <w:tcW w:w="721" w:type="pct"/>
            <w:vAlign w:val="top"/>
          </w:tcPr>
          <w:p w14:paraId="4BCC31BB" w14:textId="77777777" w:rsidR="00BB1CD1" w:rsidRPr="000212BB" w:rsidRDefault="00BB1CD1" w:rsidP="00BB1CD1">
            <w:pPr>
              <w:pStyle w:val="Body"/>
              <w:rPr>
                <w:b/>
                <w:szCs w:val="24"/>
                <w:lang w:eastAsia="en-AU"/>
              </w:rPr>
            </w:pPr>
            <w:r>
              <w:rPr>
                <w:b/>
                <w:szCs w:val="24"/>
                <w:lang w:eastAsia="en-AU"/>
              </w:rPr>
              <w:t>9.1</w:t>
            </w:r>
          </w:p>
        </w:tc>
        <w:tc>
          <w:tcPr>
            <w:tcW w:w="2177" w:type="pct"/>
            <w:vAlign w:val="top"/>
          </w:tcPr>
          <w:p w14:paraId="739CA98C" w14:textId="77777777" w:rsidR="00BB1CD1" w:rsidRPr="005C6484" w:rsidRDefault="00BB1CD1" w:rsidP="00BB1CD1">
            <w:r>
              <w:t>Develops a test plan according to requirements</w:t>
            </w:r>
          </w:p>
        </w:tc>
        <w:tc>
          <w:tcPr>
            <w:tcW w:w="232" w:type="pct"/>
            <w:vAlign w:val="top"/>
          </w:tcPr>
          <w:p w14:paraId="5C215F29" w14:textId="77777777" w:rsidR="00BB1CD1" w:rsidRPr="005C6484" w:rsidRDefault="00BB1CD1" w:rsidP="00BB1CD1"/>
        </w:tc>
        <w:tc>
          <w:tcPr>
            <w:tcW w:w="326" w:type="pct"/>
            <w:vAlign w:val="top"/>
          </w:tcPr>
          <w:p w14:paraId="074C991D" w14:textId="77777777" w:rsidR="00BB1CD1" w:rsidRPr="005C6484" w:rsidRDefault="00BB1CD1" w:rsidP="00BB1CD1"/>
        </w:tc>
        <w:tc>
          <w:tcPr>
            <w:tcW w:w="1544" w:type="pct"/>
          </w:tcPr>
          <w:p w14:paraId="209AB29F" w14:textId="77777777" w:rsidR="00BB1CD1" w:rsidRPr="000212BB" w:rsidRDefault="00BB1CD1" w:rsidP="00BB1CD1">
            <w:pPr>
              <w:pStyle w:val="Body"/>
              <w:rPr>
                <w:i/>
                <w:color w:val="808080" w:themeColor="background1" w:themeShade="80"/>
                <w:szCs w:val="24"/>
                <w:lang w:eastAsia="en-AU"/>
              </w:rPr>
            </w:pPr>
          </w:p>
        </w:tc>
      </w:tr>
      <w:tr w:rsidR="00BB1CD1" w14:paraId="60A40903" w14:textId="77777777" w:rsidTr="00C1355F">
        <w:tc>
          <w:tcPr>
            <w:tcW w:w="721" w:type="pct"/>
            <w:vAlign w:val="top"/>
          </w:tcPr>
          <w:p w14:paraId="02FC638A" w14:textId="77777777" w:rsidR="00BB1CD1" w:rsidRPr="000212BB" w:rsidRDefault="00BB1CD1" w:rsidP="00BB1CD1">
            <w:pPr>
              <w:pStyle w:val="Body"/>
              <w:rPr>
                <w:b/>
                <w:szCs w:val="24"/>
                <w:lang w:eastAsia="en-AU"/>
              </w:rPr>
            </w:pPr>
            <w:r>
              <w:rPr>
                <w:b/>
                <w:szCs w:val="24"/>
                <w:lang w:eastAsia="en-AU"/>
              </w:rPr>
              <w:t>9.2</w:t>
            </w:r>
          </w:p>
        </w:tc>
        <w:tc>
          <w:tcPr>
            <w:tcW w:w="2177" w:type="pct"/>
            <w:vAlign w:val="top"/>
          </w:tcPr>
          <w:p w14:paraId="27835850" w14:textId="77777777" w:rsidR="00BB1CD1" w:rsidRPr="005C6484" w:rsidRDefault="00BB1CD1" w:rsidP="00BB1CD1">
            <w:r>
              <w:t>Identifies testing types and testing tools</w:t>
            </w:r>
          </w:p>
        </w:tc>
        <w:tc>
          <w:tcPr>
            <w:tcW w:w="232" w:type="pct"/>
            <w:vAlign w:val="top"/>
          </w:tcPr>
          <w:p w14:paraId="74DFAADC" w14:textId="77777777" w:rsidR="00BB1CD1" w:rsidRPr="005C6484" w:rsidRDefault="00BB1CD1" w:rsidP="00BB1CD1"/>
        </w:tc>
        <w:tc>
          <w:tcPr>
            <w:tcW w:w="326" w:type="pct"/>
            <w:vAlign w:val="top"/>
          </w:tcPr>
          <w:p w14:paraId="43AABACC" w14:textId="77777777" w:rsidR="00BB1CD1" w:rsidRPr="005C6484" w:rsidRDefault="00BB1CD1" w:rsidP="00BB1CD1"/>
        </w:tc>
        <w:tc>
          <w:tcPr>
            <w:tcW w:w="1544" w:type="pct"/>
          </w:tcPr>
          <w:p w14:paraId="07CD0E23" w14:textId="77777777" w:rsidR="00BB1CD1" w:rsidRPr="000212BB" w:rsidRDefault="00BB1CD1" w:rsidP="00BB1CD1">
            <w:pPr>
              <w:pStyle w:val="Body"/>
              <w:rPr>
                <w:i/>
                <w:color w:val="808080" w:themeColor="background1" w:themeShade="80"/>
                <w:szCs w:val="24"/>
                <w:lang w:eastAsia="en-AU"/>
              </w:rPr>
            </w:pPr>
          </w:p>
        </w:tc>
      </w:tr>
      <w:tr w:rsidR="00BB1CD1" w14:paraId="79D8E6BA" w14:textId="77777777" w:rsidTr="00C1355F">
        <w:tc>
          <w:tcPr>
            <w:tcW w:w="721" w:type="pct"/>
            <w:vAlign w:val="top"/>
          </w:tcPr>
          <w:p w14:paraId="0FFAB00E" w14:textId="77777777" w:rsidR="00BB1CD1" w:rsidRPr="000212BB" w:rsidRDefault="00BB1CD1" w:rsidP="00BB1CD1">
            <w:pPr>
              <w:pStyle w:val="Body"/>
              <w:rPr>
                <w:b/>
                <w:szCs w:val="24"/>
                <w:lang w:eastAsia="en-AU"/>
              </w:rPr>
            </w:pPr>
            <w:r>
              <w:rPr>
                <w:b/>
                <w:szCs w:val="24"/>
                <w:lang w:eastAsia="en-AU"/>
              </w:rPr>
              <w:t>9.3</w:t>
            </w:r>
          </w:p>
        </w:tc>
        <w:tc>
          <w:tcPr>
            <w:tcW w:w="2177" w:type="pct"/>
            <w:vAlign w:val="top"/>
          </w:tcPr>
          <w:p w14:paraId="1F40B525" w14:textId="77777777" w:rsidR="00BB1CD1" w:rsidRPr="005C6484" w:rsidRDefault="00BB1CD1" w:rsidP="00BB1CD1">
            <w:r>
              <w:t>Defines and designs two test cases to cover test requirements</w:t>
            </w:r>
          </w:p>
        </w:tc>
        <w:tc>
          <w:tcPr>
            <w:tcW w:w="232" w:type="pct"/>
            <w:vAlign w:val="top"/>
          </w:tcPr>
          <w:p w14:paraId="10721ECA" w14:textId="77777777" w:rsidR="00BB1CD1" w:rsidRPr="005C6484" w:rsidRDefault="00BB1CD1" w:rsidP="00BB1CD1"/>
        </w:tc>
        <w:tc>
          <w:tcPr>
            <w:tcW w:w="326" w:type="pct"/>
            <w:vAlign w:val="top"/>
          </w:tcPr>
          <w:p w14:paraId="0513F6C4" w14:textId="77777777" w:rsidR="00BB1CD1" w:rsidRPr="005C6484" w:rsidRDefault="00BB1CD1" w:rsidP="00BB1CD1"/>
        </w:tc>
        <w:tc>
          <w:tcPr>
            <w:tcW w:w="1544" w:type="pct"/>
          </w:tcPr>
          <w:p w14:paraId="69EE6656" w14:textId="77777777" w:rsidR="00BB1CD1" w:rsidRPr="000212BB" w:rsidRDefault="00BB1CD1" w:rsidP="00BB1CD1">
            <w:pPr>
              <w:pStyle w:val="Body"/>
              <w:rPr>
                <w:i/>
                <w:color w:val="808080" w:themeColor="background1" w:themeShade="80"/>
                <w:szCs w:val="24"/>
                <w:lang w:eastAsia="en-AU"/>
              </w:rPr>
            </w:pPr>
          </w:p>
        </w:tc>
      </w:tr>
      <w:tr w:rsidR="00BB1CD1" w14:paraId="40FF9171" w14:textId="77777777" w:rsidTr="00C1355F">
        <w:tc>
          <w:tcPr>
            <w:tcW w:w="721" w:type="pct"/>
            <w:vAlign w:val="top"/>
          </w:tcPr>
          <w:p w14:paraId="11186695" w14:textId="77777777" w:rsidR="00BB1CD1" w:rsidRPr="000212BB" w:rsidRDefault="00BB1CD1" w:rsidP="00BB1CD1">
            <w:pPr>
              <w:pStyle w:val="Body"/>
              <w:rPr>
                <w:b/>
                <w:szCs w:val="24"/>
                <w:lang w:eastAsia="en-AU"/>
              </w:rPr>
            </w:pPr>
            <w:r>
              <w:rPr>
                <w:b/>
                <w:szCs w:val="24"/>
                <w:lang w:eastAsia="en-AU"/>
              </w:rPr>
              <w:t>9.4</w:t>
            </w:r>
          </w:p>
        </w:tc>
        <w:tc>
          <w:tcPr>
            <w:tcW w:w="2177" w:type="pct"/>
            <w:vAlign w:val="top"/>
          </w:tcPr>
          <w:p w14:paraId="70242317" w14:textId="77777777" w:rsidR="00BB1CD1" w:rsidRPr="005C6484" w:rsidRDefault="00BB1CD1" w:rsidP="00BB1CD1">
            <w:r>
              <w:t>Analyses and identifies test data using different test case design techniques</w:t>
            </w:r>
          </w:p>
        </w:tc>
        <w:tc>
          <w:tcPr>
            <w:tcW w:w="232" w:type="pct"/>
            <w:vAlign w:val="top"/>
          </w:tcPr>
          <w:p w14:paraId="356315B4" w14:textId="77777777" w:rsidR="00BB1CD1" w:rsidRPr="005C6484" w:rsidRDefault="00BB1CD1" w:rsidP="00BB1CD1"/>
        </w:tc>
        <w:tc>
          <w:tcPr>
            <w:tcW w:w="326" w:type="pct"/>
            <w:vAlign w:val="top"/>
          </w:tcPr>
          <w:p w14:paraId="3544670B" w14:textId="77777777" w:rsidR="00BB1CD1" w:rsidRPr="005C6484" w:rsidRDefault="00BB1CD1" w:rsidP="00BB1CD1"/>
        </w:tc>
        <w:tc>
          <w:tcPr>
            <w:tcW w:w="1544" w:type="pct"/>
          </w:tcPr>
          <w:p w14:paraId="1C31E3DF" w14:textId="77777777" w:rsidR="00BB1CD1" w:rsidRPr="000212BB" w:rsidRDefault="00BB1CD1" w:rsidP="00BB1CD1">
            <w:pPr>
              <w:pStyle w:val="Body"/>
              <w:rPr>
                <w:i/>
                <w:color w:val="808080" w:themeColor="background1" w:themeShade="80"/>
                <w:szCs w:val="24"/>
                <w:lang w:eastAsia="en-AU"/>
              </w:rPr>
            </w:pPr>
          </w:p>
        </w:tc>
      </w:tr>
      <w:tr w:rsidR="00BB1CD1" w14:paraId="7DCEA91C" w14:textId="77777777" w:rsidTr="00C1355F">
        <w:tc>
          <w:tcPr>
            <w:tcW w:w="721" w:type="pct"/>
            <w:vAlign w:val="top"/>
          </w:tcPr>
          <w:p w14:paraId="277B7511" w14:textId="77777777" w:rsidR="00BB1CD1" w:rsidRPr="000212BB" w:rsidRDefault="00BB1CD1" w:rsidP="00BB1CD1">
            <w:pPr>
              <w:pStyle w:val="Body"/>
              <w:rPr>
                <w:b/>
                <w:szCs w:val="24"/>
                <w:lang w:eastAsia="en-AU"/>
              </w:rPr>
            </w:pPr>
            <w:r>
              <w:rPr>
                <w:b/>
                <w:szCs w:val="24"/>
                <w:lang w:eastAsia="en-AU"/>
              </w:rPr>
              <w:t>9.5</w:t>
            </w:r>
          </w:p>
        </w:tc>
        <w:tc>
          <w:tcPr>
            <w:tcW w:w="2177" w:type="pct"/>
            <w:vAlign w:val="top"/>
          </w:tcPr>
          <w:p w14:paraId="4646DEEC" w14:textId="77777777" w:rsidR="00BB1CD1" w:rsidRPr="005C6484" w:rsidRDefault="00BB1CD1" w:rsidP="00BB1CD1">
            <w:r>
              <w:t>Selects and evaluates a unit test framework</w:t>
            </w:r>
          </w:p>
        </w:tc>
        <w:tc>
          <w:tcPr>
            <w:tcW w:w="232" w:type="pct"/>
            <w:vAlign w:val="top"/>
          </w:tcPr>
          <w:p w14:paraId="27E2E418" w14:textId="77777777" w:rsidR="00BB1CD1" w:rsidRPr="005C6484" w:rsidRDefault="00BB1CD1" w:rsidP="00BB1CD1"/>
        </w:tc>
        <w:tc>
          <w:tcPr>
            <w:tcW w:w="326" w:type="pct"/>
            <w:vAlign w:val="top"/>
          </w:tcPr>
          <w:p w14:paraId="465536D3" w14:textId="77777777" w:rsidR="00BB1CD1" w:rsidRPr="005C6484" w:rsidRDefault="00BB1CD1" w:rsidP="00BB1CD1"/>
        </w:tc>
        <w:tc>
          <w:tcPr>
            <w:tcW w:w="1544" w:type="pct"/>
          </w:tcPr>
          <w:p w14:paraId="4E2508C7" w14:textId="77777777" w:rsidR="00BB1CD1" w:rsidRPr="000212BB" w:rsidRDefault="00BB1CD1" w:rsidP="00BB1CD1">
            <w:pPr>
              <w:pStyle w:val="Body"/>
              <w:rPr>
                <w:i/>
                <w:color w:val="808080" w:themeColor="background1" w:themeShade="80"/>
                <w:szCs w:val="24"/>
                <w:lang w:eastAsia="en-AU"/>
              </w:rPr>
            </w:pPr>
          </w:p>
        </w:tc>
      </w:tr>
      <w:tr w:rsidR="00BB1CD1" w14:paraId="788E9383" w14:textId="77777777" w:rsidTr="00C1355F">
        <w:tc>
          <w:tcPr>
            <w:tcW w:w="721" w:type="pct"/>
            <w:vAlign w:val="top"/>
          </w:tcPr>
          <w:p w14:paraId="7C3A89CF" w14:textId="77777777" w:rsidR="00BB1CD1" w:rsidRPr="000212BB" w:rsidRDefault="00BB1CD1" w:rsidP="00BB1CD1">
            <w:pPr>
              <w:pStyle w:val="Body"/>
              <w:rPr>
                <w:b/>
                <w:szCs w:val="24"/>
                <w:lang w:eastAsia="en-AU"/>
              </w:rPr>
            </w:pPr>
            <w:r>
              <w:rPr>
                <w:b/>
                <w:szCs w:val="24"/>
                <w:lang w:eastAsia="en-AU"/>
              </w:rPr>
              <w:lastRenderedPageBreak/>
              <w:t>9.6</w:t>
            </w:r>
          </w:p>
        </w:tc>
        <w:tc>
          <w:tcPr>
            <w:tcW w:w="2177" w:type="pct"/>
            <w:vAlign w:val="top"/>
          </w:tcPr>
          <w:p w14:paraId="6CC5C71A" w14:textId="77777777" w:rsidR="00BB1CD1" w:rsidRPr="005C6484" w:rsidRDefault="00BB1CD1" w:rsidP="00BB1CD1">
            <w:r>
              <w:t>Design and documents an accurate algorithm for testing in an appropriate format</w:t>
            </w:r>
          </w:p>
        </w:tc>
        <w:tc>
          <w:tcPr>
            <w:tcW w:w="232" w:type="pct"/>
            <w:vAlign w:val="top"/>
          </w:tcPr>
          <w:p w14:paraId="7A7428DA" w14:textId="77777777" w:rsidR="00BB1CD1" w:rsidRPr="005C6484" w:rsidRDefault="00BB1CD1" w:rsidP="00BB1CD1"/>
        </w:tc>
        <w:tc>
          <w:tcPr>
            <w:tcW w:w="326" w:type="pct"/>
            <w:vAlign w:val="top"/>
          </w:tcPr>
          <w:p w14:paraId="55502F80" w14:textId="77777777" w:rsidR="00BB1CD1" w:rsidRPr="005C6484" w:rsidRDefault="00BB1CD1" w:rsidP="00BB1CD1"/>
        </w:tc>
        <w:tc>
          <w:tcPr>
            <w:tcW w:w="1544" w:type="pct"/>
          </w:tcPr>
          <w:p w14:paraId="003B2888" w14:textId="77777777" w:rsidR="00BB1CD1" w:rsidRPr="000212BB" w:rsidRDefault="00BB1CD1" w:rsidP="00BB1CD1">
            <w:pPr>
              <w:pStyle w:val="Body"/>
              <w:rPr>
                <w:i/>
                <w:color w:val="808080" w:themeColor="background1" w:themeShade="80"/>
                <w:szCs w:val="24"/>
                <w:lang w:eastAsia="en-AU"/>
              </w:rPr>
            </w:pPr>
          </w:p>
        </w:tc>
      </w:tr>
      <w:tr w:rsidR="00BB1CD1" w14:paraId="50C28539" w14:textId="77777777" w:rsidTr="00C1355F">
        <w:tc>
          <w:tcPr>
            <w:tcW w:w="721" w:type="pct"/>
            <w:vAlign w:val="top"/>
          </w:tcPr>
          <w:p w14:paraId="10BE0BF2" w14:textId="77777777" w:rsidR="00BB1CD1" w:rsidRPr="000212BB" w:rsidRDefault="00BB1CD1" w:rsidP="00BB1CD1">
            <w:pPr>
              <w:pStyle w:val="Body"/>
              <w:rPr>
                <w:b/>
                <w:szCs w:val="24"/>
                <w:lang w:eastAsia="en-AU"/>
              </w:rPr>
            </w:pPr>
            <w:r>
              <w:rPr>
                <w:b/>
                <w:szCs w:val="24"/>
                <w:lang w:eastAsia="en-AU"/>
              </w:rPr>
              <w:t>9.7</w:t>
            </w:r>
          </w:p>
        </w:tc>
        <w:tc>
          <w:tcPr>
            <w:tcW w:w="2177" w:type="pct"/>
            <w:vAlign w:val="top"/>
          </w:tcPr>
          <w:p w14:paraId="65DCEE72" w14:textId="77777777" w:rsidR="00BB1CD1" w:rsidRPr="005C6484" w:rsidRDefault="00BB1CD1" w:rsidP="00BB1CD1">
            <w:r>
              <w:t>Algorithm uses basic mathematical equations</w:t>
            </w:r>
          </w:p>
        </w:tc>
        <w:tc>
          <w:tcPr>
            <w:tcW w:w="232" w:type="pct"/>
            <w:vAlign w:val="top"/>
          </w:tcPr>
          <w:p w14:paraId="67B479B5" w14:textId="77777777" w:rsidR="00BB1CD1" w:rsidRPr="005C6484" w:rsidRDefault="00BB1CD1" w:rsidP="00BB1CD1"/>
        </w:tc>
        <w:tc>
          <w:tcPr>
            <w:tcW w:w="326" w:type="pct"/>
            <w:vAlign w:val="top"/>
          </w:tcPr>
          <w:p w14:paraId="11ADFCFB" w14:textId="77777777" w:rsidR="00BB1CD1" w:rsidRPr="005C6484" w:rsidRDefault="00BB1CD1" w:rsidP="00BB1CD1"/>
        </w:tc>
        <w:tc>
          <w:tcPr>
            <w:tcW w:w="1544" w:type="pct"/>
          </w:tcPr>
          <w:p w14:paraId="5ACEF60F" w14:textId="77777777" w:rsidR="00BB1CD1" w:rsidRPr="000212BB" w:rsidRDefault="00BB1CD1" w:rsidP="00BB1CD1">
            <w:pPr>
              <w:pStyle w:val="Body"/>
              <w:rPr>
                <w:i/>
                <w:color w:val="808080" w:themeColor="background1" w:themeShade="80"/>
                <w:szCs w:val="24"/>
                <w:lang w:eastAsia="en-AU"/>
              </w:rPr>
            </w:pPr>
          </w:p>
        </w:tc>
      </w:tr>
      <w:tr w:rsidR="00BB1CD1" w14:paraId="6E426B33" w14:textId="77777777" w:rsidTr="00C1355F">
        <w:tc>
          <w:tcPr>
            <w:tcW w:w="721" w:type="pct"/>
            <w:vAlign w:val="top"/>
          </w:tcPr>
          <w:p w14:paraId="517DCB80" w14:textId="77777777" w:rsidR="00BB1CD1" w:rsidRPr="000212BB" w:rsidRDefault="00BB1CD1" w:rsidP="00BB1CD1">
            <w:pPr>
              <w:pStyle w:val="Body"/>
              <w:rPr>
                <w:b/>
                <w:szCs w:val="24"/>
                <w:lang w:eastAsia="en-AU"/>
              </w:rPr>
            </w:pPr>
            <w:r>
              <w:rPr>
                <w:b/>
                <w:szCs w:val="24"/>
                <w:lang w:eastAsia="en-AU"/>
              </w:rPr>
              <w:t>9.8</w:t>
            </w:r>
          </w:p>
        </w:tc>
        <w:tc>
          <w:tcPr>
            <w:tcW w:w="2177" w:type="pct"/>
            <w:vAlign w:val="top"/>
          </w:tcPr>
          <w:p w14:paraId="61F4C7A3" w14:textId="22F7C994" w:rsidR="00BB1CD1" w:rsidRPr="005C6484" w:rsidRDefault="00BB1CD1" w:rsidP="00BB1CD1">
            <w:r>
              <w:t>Implements the algorithm in the test procedures</w:t>
            </w:r>
          </w:p>
        </w:tc>
        <w:tc>
          <w:tcPr>
            <w:tcW w:w="232" w:type="pct"/>
            <w:vAlign w:val="top"/>
          </w:tcPr>
          <w:p w14:paraId="069BA5C4" w14:textId="77777777" w:rsidR="00BB1CD1" w:rsidRPr="005C6484" w:rsidRDefault="00BB1CD1" w:rsidP="00BB1CD1"/>
        </w:tc>
        <w:tc>
          <w:tcPr>
            <w:tcW w:w="326" w:type="pct"/>
            <w:vAlign w:val="top"/>
          </w:tcPr>
          <w:p w14:paraId="1C32F2BF" w14:textId="77777777" w:rsidR="00BB1CD1" w:rsidRPr="005C6484" w:rsidRDefault="00BB1CD1" w:rsidP="00BB1CD1"/>
        </w:tc>
        <w:tc>
          <w:tcPr>
            <w:tcW w:w="1544" w:type="pct"/>
          </w:tcPr>
          <w:p w14:paraId="6997591C" w14:textId="77777777" w:rsidR="00BB1CD1" w:rsidRPr="000212BB" w:rsidRDefault="00BB1CD1" w:rsidP="00BB1CD1">
            <w:pPr>
              <w:pStyle w:val="Body"/>
              <w:rPr>
                <w:i/>
                <w:color w:val="808080" w:themeColor="background1" w:themeShade="80"/>
                <w:szCs w:val="24"/>
                <w:lang w:eastAsia="en-AU"/>
              </w:rPr>
            </w:pPr>
          </w:p>
        </w:tc>
      </w:tr>
      <w:tr w:rsidR="00BB1CD1" w14:paraId="76848910" w14:textId="77777777" w:rsidTr="00C1355F">
        <w:tc>
          <w:tcPr>
            <w:tcW w:w="721" w:type="pct"/>
            <w:vAlign w:val="top"/>
          </w:tcPr>
          <w:p w14:paraId="0517702D" w14:textId="77777777" w:rsidR="00BB1CD1" w:rsidRPr="000212BB" w:rsidRDefault="00BB1CD1" w:rsidP="00BB1CD1">
            <w:pPr>
              <w:pStyle w:val="Body"/>
              <w:rPr>
                <w:b/>
                <w:szCs w:val="24"/>
                <w:lang w:eastAsia="en-AU"/>
              </w:rPr>
            </w:pPr>
            <w:r>
              <w:rPr>
                <w:b/>
                <w:szCs w:val="24"/>
                <w:lang w:eastAsia="en-AU"/>
              </w:rPr>
              <w:t>9.9</w:t>
            </w:r>
          </w:p>
        </w:tc>
        <w:tc>
          <w:tcPr>
            <w:tcW w:w="2177" w:type="pct"/>
            <w:vAlign w:val="top"/>
          </w:tcPr>
          <w:p w14:paraId="6F373082" w14:textId="76397913" w:rsidR="00BB1CD1" w:rsidRPr="005C6484" w:rsidRDefault="00BB1CD1" w:rsidP="00BB1CD1">
            <w:r>
              <w:t>Tests the UI for completeness, consistency and functionality, according to requirements</w:t>
            </w:r>
          </w:p>
        </w:tc>
        <w:tc>
          <w:tcPr>
            <w:tcW w:w="232" w:type="pct"/>
            <w:vAlign w:val="top"/>
          </w:tcPr>
          <w:p w14:paraId="334CD3FA" w14:textId="77777777" w:rsidR="00BB1CD1" w:rsidRPr="005C6484" w:rsidRDefault="00BB1CD1" w:rsidP="00BB1CD1"/>
        </w:tc>
        <w:tc>
          <w:tcPr>
            <w:tcW w:w="326" w:type="pct"/>
            <w:vAlign w:val="top"/>
          </w:tcPr>
          <w:p w14:paraId="256CF543" w14:textId="77777777" w:rsidR="00BB1CD1" w:rsidRPr="005C6484" w:rsidRDefault="00BB1CD1" w:rsidP="00BB1CD1"/>
        </w:tc>
        <w:tc>
          <w:tcPr>
            <w:tcW w:w="1544" w:type="pct"/>
          </w:tcPr>
          <w:p w14:paraId="6009E434" w14:textId="77777777" w:rsidR="00BB1CD1" w:rsidRPr="000212BB" w:rsidRDefault="00BB1CD1" w:rsidP="00BB1CD1">
            <w:pPr>
              <w:pStyle w:val="Body"/>
              <w:rPr>
                <w:i/>
                <w:color w:val="808080" w:themeColor="background1" w:themeShade="80"/>
                <w:szCs w:val="24"/>
                <w:lang w:eastAsia="en-AU"/>
              </w:rPr>
            </w:pPr>
          </w:p>
        </w:tc>
      </w:tr>
      <w:tr w:rsidR="00BB1CD1" w14:paraId="6DAD642D" w14:textId="77777777" w:rsidTr="00C1355F">
        <w:tc>
          <w:tcPr>
            <w:tcW w:w="721" w:type="pct"/>
            <w:vAlign w:val="top"/>
          </w:tcPr>
          <w:p w14:paraId="558B1369" w14:textId="77777777" w:rsidR="00BB1CD1" w:rsidRPr="003E6E5D" w:rsidRDefault="00BB1CD1" w:rsidP="00BB1CD1">
            <w:pPr>
              <w:pStyle w:val="Body"/>
              <w:rPr>
                <w:b/>
                <w:szCs w:val="24"/>
                <w:lang w:eastAsia="en-AU"/>
              </w:rPr>
            </w:pPr>
            <w:r w:rsidRPr="003E6E5D">
              <w:rPr>
                <w:b/>
                <w:szCs w:val="24"/>
                <w:lang w:eastAsia="en-AU"/>
              </w:rPr>
              <w:t>9.10</w:t>
            </w:r>
          </w:p>
        </w:tc>
        <w:tc>
          <w:tcPr>
            <w:tcW w:w="2177" w:type="pct"/>
            <w:vAlign w:val="top"/>
          </w:tcPr>
          <w:p w14:paraId="537492DD" w14:textId="77777777" w:rsidR="00BB1CD1" w:rsidRPr="005C6484" w:rsidRDefault="00BB1CD1" w:rsidP="00BB1CD1">
            <w:r>
              <w:t>Accurately records the test results in an appropriate format</w:t>
            </w:r>
          </w:p>
        </w:tc>
        <w:tc>
          <w:tcPr>
            <w:tcW w:w="232" w:type="pct"/>
            <w:vAlign w:val="top"/>
          </w:tcPr>
          <w:p w14:paraId="3A32FB75" w14:textId="77777777" w:rsidR="00BB1CD1" w:rsidRPr="005C6484" w:rsidRDefault="00BB1CD1" w:rsidP="00BB1CD1"/>
        </w:tc>
        <w:tc>
          <w:tcPr>
            <w:tcW w:w="326" w:type="pct"/>
            <w:vAlign w:val="top"/>
          </w:tcPr>
          <w:p w14:paraId="50E582CE" w14:textId="77777777" w:rsidR="00BB1CD1" w:rsidRPr="005C6484" w:rsidRDefault="00BB1CD1" w:rsidP="00BB1CD1"/>
        </w:tc>
        <w:tc>
          <w:tcPr>
            <w:tcW w:w="1544" w:type="pct"/>
          </w:tcPr>
          <w:p w14:paraId="0FD807BC" w14:textId="406ED04A" w:rsidR="00BB1CD1" w:rsidRPr="000212BB" w:rsidRDefault="00BB1CD1" w:rsidP="00BB1CD1">
            <w:pPr>
              <w:pStyle w:val="Body"/>
              <w:rPr>
                <w:i/>
                <w:color w:val="808080" w:themeColor="background1" w:themeShade="80"/>
                <w:szCs w:val="24"/>
                <w:lang w:eastAsia="en-AU"/>
              </w:rPr>
            </w:pPr>
          </w:p>
        </w:tc>
      </w:tr>
      <w:tr w:rsidR="00BB1CD1" w14:paraId="4780F6BA" w14:textId="77777777" w:rsidTr="00C1355F">
        <w:tc>
          <w:tcPr>
            <w:tcW w:w="721" w:type="pct"/>
            <w:vAlign w:val="top"/>
          </w:tcPr>
          <w:p w14:paraId="2FE90AFC" w14:textId="77777777" w:rsidR="00BB1CD1" w:rsidRPr="003E6E5D" w:rsidRDefault="00BB1CD1" w:rsidP="00BB1CD1">
            <w:pPr>
              <w:pStyle w:val="Body"/>
              <w:rPr>
                <w:b/>
                <w:szCs w:val="24"/>
                <w:lang w:eastAsia="en-AU"/>
              </w:rPr>
            </w:pPr>
            <w:r w:rsidRPr="003E6E5D">
              <w:rPr>
                <w:b/>
                <w:szCs w:val="24"/>
                <w:lang w:eastAsia="en-AU"/>
              </w:rPr>
              <w:t>9.11</w:t>
            </w:r>
          </w:p>
        </w:tc>
        <w:tc>
          <w:tcPr>
            <w:tcW w:w="2177" w:type="pct"/>
            <w:vAlign w:val="top"/>
          </w:tcPr>
          <w:p w14:paraId="1A572A1C" w14:textId="77777777" w:rsidR="00BB1CD1" w:rsidRPr="005C6484" w:rsidRDefault="00BB1CD1" w:rsidP="00BB1CD1">
            <w:r>
              <w:t>Analyses test results</w:t>
            </w:r>
          </w:p>
        </w:tc>
        <w:tc>
          <w:tcPr>
            <w:tcW w:w="232" w:type="pct"/>
            <w:vAlign w:val="top"/>
          </w:tcPr>
          <w:p w14:paraId="1CF72F5E" w14:textId="77777777" w:rsidR="00BB1CD1" w:rsidRPr="005C6484" w:rsidRDefault="00BB1CD1" w:rsidP="00BB1CD1"/>
        </w:tc>
        <w:tc>
          <w:tcPr>
            <w:tcW w:w="326" w:type="pct"/>
            <w:vAlign w:val="top"/>
          </w:tcPr>
          <w:p w14:paraId="51E0EFA8" w14:textId="77777777" w:rsidR="00BB1CD1" w:rsidRPr="005C6484" w:rsidRDefault="00BB1CD1" w:rsidP="00BB1CD1"/>
        </w:tc>
        <w:tc>
          <w:tcPr>
            <w:tcW w:w="1544" w:type="pct"/>
          </w:tcPr>
          <w:p w14:paraId="3D56D6F3" w14:textId="77777777" w:rsidR="00BB1CD1" w:rsidRPr="000212BB" w:rsidRDefault="00BB1CD1" w:rsidP="00BB1CD1">
            <w:pPr>
              <w:pStyle w:val="Body"/>
              <w:rPr>
                <w:i/>
                <w:color w:val="808080" w:themeColor="background1" w:themeShade="80"/>
                <w:szCs w:val="24"/>
                <w:lang w:eastAsia="en-AU"/>
              </w:rPr>
            </w:pPr>
          </w:p>
        </w:tc>
      </w:tr>
      <w:tr w:rsidR="00BB1CD1" w14:paraId="4169C64C" w14:textId="77777777" w:rsidTr="00C1355F">
        <w:tc>
          <w:tcPr>
            <w:tcW w:w="721" w:type="pct"/>
            <w:vAlign w:val="top"/>
          </w:tcPr>
          <w:p w14:paraId="08C5FCC5" w14:textId="5DAF7586" w:rsidR="00BB1CD1" w:rsidRPr="003E6E5D" w:rsidRDefault="00BB1CD1" w:rsidP="00BB1CD1">
            <w:pPr>
              <w:pStyle w:val="Body"/>
              <w:rPr>
                <w:b/>
                <w:szCs w:val="24"/>
                <w:lang w:eastAsia="en-AU"/>
              </w:rPr>
            </w:pPr>
            <w:r w:rsidRPr="003E6E5D">
              <w:rPr>
                <w:b/>
                <w:szCs w:val="24"/>
                <w:lang w:eastAsia="en-AU"/>
              </w:rPr>
              <w:t>9.12</w:t>
            </w:r>
          </w:p>
        </w:tc>
        <w:tc>
          <w:tcPr>
            <w:tcW w:w="2177" w:type="pct"/>
            <w:vAlign w:val="top"/>
          </w:tcPr>
          <w:p w14:paraId="2E7EC38C" w14:textId="176098EB" w:rsidR="00BB1CD1" w:rsidRDefault="00BB1CD1" w:rsidP="00BB1CD1">
            <w:r>
              <w:t>Iterates the UI build until it meets requirements</w:t>
            </w:r>
          </w:p>
        </w:tc>
        <w:tc>
          <w:tcPr>
            <w:tcW w:w="232" w:type="pct"/>
            <w:vAlign w:val="top"/>
          </w:tcPr>
          <w:p w14:paraId="50208B41" w14:textId="77777777" w:rsidR="00BB1CD1" w:rsidRPr="005C6484" w:rsidRDefault="00BB1CD1" w:rsidP="00BB1CD1"/>
        </w:tc>
        <w:tc>
          <w:tcPr>
            <w:tcW w:w="326" w:type="pct"/>
            <w:vAlign w:val="top"/>
          </w:tcPr>
          <w:p w14:paraId="0B8B1BB3" w14:textId="77777777" w:rsidR="00BB1CD1" w:rsidRPr="005C6484" w:rsidRDefault="00BB1CD1" w:rsidP="00BB1CD1"/>
        </w:tc>
        <w:tc>
          <w:tcPr>
            <w:tcW w:w="1544" w:type="pct"/>
          </w:tcPr>
          <w:p w14:paraId="72B268C2" w14:textId="77777777" w:rsidR="00BB1CD1" w:rsidRPr="000212BB" w:rsidRDefault="00BB1CD1" w:rsidP="00BB1CD1">
            <w:pPr>
              <w:pStyle w:val="Body"/>
              <w:rPr>
                <w:i/>
                <w:color w:val="808080" w:themeColor="background1" w:themeShade="80"/>
                <w:szCs w:val="24"/>
                <w:lang w:eastAsia="en-AU"/>
              </w:rPr>
            </w:pPr>
          </w:p>
        </w:tc>
      </w:tr>
      <w:tr w:rsidR="00BB1CD1" w14:paraId="666885B2" w14:textId="77777777" w:rsidTr="00C1355F">
        <w:tc>
          <w:tcPr>
            <w:tcW w:w="721" w:type="pct"/>
            <w:vAlign w:val="top"/>
          </w:tcPr>
          <w:p w14:paraId="39861E3B" w14:textId="35C6856B" w:rsidR="00BB1CD1" w:rsidRPr="003E6E5D" w:rsidRDefault="00BB1CD1" w:rsidP="00BB1CD1">
            <w:pPr>
              <w:pStyle w:val="Body"/>
              <w:rPr>
                <w:b/>
                <w:szCs w:val="24"/>
                <w:lang w:eastAsia="en-AU"/>
              </w:rPr>
            </w:pPr>
            <w:r w:rsidRPr="003E6E5D">
              <w:rPr>
                <w:b/>
                <w:szCs w:val="24"/>
                <w:lang w:eastAsia="en-AU"/>
              </w:rPr>
              <w:t>9.13</w:t>
            </w:r>
          </w:p>
        </w:tc>
        <w:tc>
          <w:tcPr>
            <w:tcW w:w="2177" w:type="pct"/>
            <w:vAlign w:val="top"/>
          </w:tcPr>
          <w:p w14:paraId="69427D0C" w14:textId="77777777" w:rsidR="00BB1CD1" w:rsidRPr="005C6484" w:rsidRDefault="00BB1CD1" w:rsidP="00BB1CD1">
            <w:r>
              <w:t>Creates test progress reports based on recorded results in an appropriate format</w:t>
            </w:r>
          </w:p>
        </w:tc>
        <w:tc>
          <w:tcPr>
            <w:tcW w:w="232" w:type="pct"/>
            <w:vAlign w:val="top"/>
          </w:tcPr>
          <w:p w14:paraId="36C4175E" w14:textId="77777777" w:rsidR="00BB1CD1" w:rsidRPr="005C6484" w:rsidRDefault="00BB1CD1" w:rsidP="00BB1CD1"/>
        </w:tc>
        <w:tc>
          <w:tcPr>
            <w:tcW w:w="326" w:type="pct"/>
            <w:vAlign w:val="top"/>
          </w:tcPr>
          <w:p w14:paraId="1BC13B1B" w14:textId="77777777" w:rsidR="00BB1CD1" w:rsidRPr="005C6484" w:rsidRDefault="00BB1CD1" w:rsidP="00BB1CD1"/>
        </w:tc>
        <w:tc>
          <w:tcPr>
            <w:tcW w:w="1544" w:type="pct"/>
          </w:tcPr>
          <w:p w14:paraId="5F0538FF" w14:textId="77777777" w:rsidR="00BB1CD1" w:rsidRPr="000212BB" w:rsidRDefault="00BB1CD1" w:rsidP="00BB1CD1">
            <w:pPr>
              <w:pStyle w:val="Body"/>
              <w:rPr>
                <w:i/>
                <w:color w:val="808080" w:themeColor="background1" w:themeShade="80"/>
                <w:szCs w:val="24"/>
                <w:lang w:eastAsia="en-AU"/>
              </w:rPr>
            </w:pPr>
          </w:p>
        </w:tc>
      </w:tr>
    </w:tbl>
    <w:p w14:paraId="52DDEF8E" w14:textId="77777777" w:rsidR="00BC105F" w:rsidRDefault="00BC105F" w:rsidP="00BC105F">
      <w:pPr>
        <w:tabs>
          <w:tab w:val="clear" w:pos="284"/>
        </w:tabs>
        <w:spacing w:before="0" w:after="200" w:line="276" w:lineRule="auto"/>
      </w:pPr>
    </w:p>
    <w:p w14:paraId="273BF806" w14:textId="77777777" w:rsidR="00BC105F" w:rsidRDefault="00BC105F" w:rsidP="00BC105F">
      <w:pPr>
        <w:tabs>
          <w:tab w:val="clear" w:pos="284"/>
        </w:tabs>
        <w:spacing w:before="0" w:after="200" w:line="276" w:lineRule="auto"/>
      </w:pPr>
      <w:r>
        <w:br w:type="page"/>
      </w:r>
    </w:p>
    <w:p w14:paraId="42A6C510" w14:textId="77777777" w:rsidR="00BC105F" w:rsidRDefault="00BC105F" w:rsidP="00BC105F">
      <w:pPr>
        <w:pStyle w:val="Heading2"/>
      </w:pPr>
      <w:r>
        <w:lastRenderedPageBreak/>
        <w:t>Observation Checklist 1</w:t>
      </w:r>
    </w:p>
    <w:p w14:paraId="12E2CA36" w14:textId="77777777" w:rsidR="00BC105F" w:rsidRPr="005E16C7" w:rsidRDefault="00BC105F" w:rsidP="00BC105F">
      <w:pPr>
        <w:rPr>
          <w:szCs w:val="24"/>
          <w:lang w:eastAsia="en-AU"/>
        </w:rPr>
      </w:pPr>
      <w:r w:rsidRPr="005E16C7">
        <w:rPr>
          <w:szCs w:val="24"/>
          <w:lang w:eastAsia="en-AU"/>
        </w:rPr>
        <w:t xml:space="preserve">The Observation Checklist will be used by your assessor to mark your performance in any of the previous three event types. Use this Checklist to understand what skills you need to demonstrate in </w:t>
      </w:r>
      <w:r>
        <w:rPr>
          <w:szCs w:val="24"/>
          <w:lang w:eastAsia="en-AU"/>
        </w:rPr>
        <w:t>Part 2 Task 4</w:t>
      </w:r>
      <w:r w:rsidRPr="005E16C7">
        <w:rPr>
          <w:szCs w:val="24"/>
          <w:lang w:eastAsia="en-AU"/>
        </w:rPr>
        <w:t>. The Checklist lists the assessment criteria used to determine whether you have successfully completed this assessment event. All the criteria must be met. Your demonstration will be used as part of the overall evidence requirements of the unit. The assessor may ask questions while the demonstration is taking place or if appropriate directly after the task/activity has been completed.</w:t>
      </w:r>
    </w:p>
    <w:p w14:paraId="21743377" w14:textId="53A92557" w:rsidR="00BC105F" w:rsidRDefault="00BC105F" w:rsidP="00BC105F">
      <w:pPr>
        <w:pStyle w:val="Caption"/>
        <w:keepNext/>
      </w:pPr>
      <w:r>
        <w:t xml:space="preserve">Table </w:t>
      </w:r>
      <w:r>
        <w:rPr>
          <w:noProof/>
        </w:rPr>
        <w:fldChar w:fldCharType="begin"/>
      </w:r>
      <w:r>
        <w:rPr>
          <w:noProof/>
        </w:rPr>
        <w:instrText xml:space="preserve"> SEQ Table \* ARABIC </w:instrText>
      </w:r>
      <w:r>
        <w:rPr>
          <w:noProof/>
        </w:rPr>
        <w:fldChar w:fldCharType="separate"/>
      </w:r>
      <w:r w:rsidR="007D3B37">
        <w:rPr>
          <w:noProof/>
        </w:rPr>
        <w:t>19</w:t>
      </w:r>
      <w:r>
        <w:rPr>
          <w:noProof/>
        </w:rPr>
        <w:fldChar w:fldCharType="end"/>
      </w:r>
      <w:r>
        <w:t xml:space="preserve"> </w:t>
      </w:r>
      <w:r w:rsidRPr="00287F79">
        <w:t>Observation Checklist</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Observation Checklist"/>
        <w:tblDescription w:val="Observation Checklist"/>
      </w:tblPr>
      <w:tblGrid>
        <w:gridCol w:w="695"/>
        <w:gridCol w:w="1709"/>
        <w:gridCol w:w="852"/>
        <w:gridCol w:w="850"/>
        <w:gridCol w:w="4954"/>
      </w:tblGrid>
      <w:tr w:rsidR="00BC105F" w14:paraId="7E9BB926" w14:textId="77777777" w:rsidTr="00C1355F">
        <w:trPr>
          <w:cnfStyle w:val="100000000000" w:firstRow="1" w:lastRow="0" w:firstColumn="0" w:lastColumn="0" w:oddVBand="0" w:evenVBand="0" w:oddHBand="0" w:evenHBand="0" w:firstRowFirstColumn="0" w:firstRowLastColumn="0" w:lastRowFirstColumn="0" w:lastRowLastColumn="0"/>
          <w:tblHeader/>
        </w:trPr>
        <w:tc>
          <w:tcPr>
            <w:tcW w:w="384" w:type="pct"/>
          </w:tcPr>
          <w:p w14:paraId="01E71867" w14:textId="77777777" w:rsidR="00BC105F" w:rsidRPr="006C14BF" w:rsidRDefault="00BC105F" w:rsidP="00C1355F">
            <w:pPr>
              <w:jc w:val="center"/>
              <w:rPr>
                <w:lang w:eastAsia="en-AU"/>
              </w:rPr>
            </w:pPr>
            <w:r w:rsidRPr="006C14BF">
              <w:rPr>
                <w:lang w:eastAsia="en-AU"/>
              </w:rPr>
              <w:t>Task #</w:t>
            </w:r>
          </w:p>
        </w:tc>
        <w:tc>
          <w:tcPr>
            <w:tcW w:w="943" w:type="pct"/>
          </w:tcPr>
          <w:p w14:paraId="199FD56D" w14:textId="77777777" w:rsidR="00BC105F" w:rsidRPr="006C14BF" w:rsidRDefault="00BC105F" w:rsidP="00C1355F">
            <w:pPr>
              <w:rPr>
                <w:lang w:eastAsia="en-AU"/>
              </w:rPr>
            </w:pPr>
            <w:r w:rsidRPr="006C14BF">
              <w:rPr>
                <w:lang w:eastAsia="en-AU"/>
              </w:rPr>
              <w:t>Task/Activity</w:t>
            </w:r>
            <w:r>
              <w:rPr>
                <w:lang w:eastAsia="en-AU"/>
              </w:rPr>
              <w:t xml:space="preserve"> Performed</w:t>
            </w:r>
          </w:p>
        </w:tc>
        <w:tc>
          <w:tcPr>
            <w:tcW w:w="470" w:type="pct"/>
          </w:tcPr>
          <w:p w14:paraId="23CB7E4F" w14:textId="77777777" w:rsidR="00BC105F" w:rsidRPr="006C14BF" w:rsidRDefault="00BC105F" w:rsidP="00C1355F">
            <w:pPr>
              <w:jc w:val="center"/>
              <w:rPr>
                <w:lang w:eastAsia="en-AU"/>
              </w:rPr>
            </w:pPr>
            <w:r w:rsidRPr="006C14BF">
              <w:rPr>
                <w:lang w:eastAsia="en-AU"/>
              </w:rPr>
              <w:t>S</w:t>
            </w:r>
          </w:p>
        </w:tc>
        <w:tc>
          <w:tcPr>
            <w:tcW w:w="469" w:type="pct"/>
          </w:tcPr>
          <w:p w14:paraId="50B960A9" w14:textId="77777777" w:rsidR="00BC105F" w:rsidRPr="006C14BF" w:rsidRDefault="00BC105F" w:rsidP="00C1355F">
            <w:pPr>
              <w:jc w:val="center"/>
              <w:rPr>
                <w:lang w:eastAsia="en-AU"/>
              </w:rPr>
            </w:pPr>
            <w:r w:rsidRPr="006C14BF">
              <w:rPr>
                <w:lang w:eastAsia="en-AU"/>
              </w:rPr>
              <w:t>U/S</w:t>
            </w:r>
          </w:p>
        </w:tc>
        <w:tc>
          <w:tcPr>
            <w:tcW w:w="2734" w:type="pct"/>
          </w:tcPr>
          <w:p w14:paraId="72BE0391" w14:textId="77777777" w:rsidR="00BC105F" w:rsidRPr="00F92345" w:rsidRDefault="00BC105F" w:rsidP="00C1355F">
            <w:pPr>
              <w:rPr>
                <w:lang w:eastAsia="en-AU"/>
              </w:rPr>
            </w:pPr>
            <w:r w:rsidRPr="00F92345">
              <w:rPr>
                <w:lang w:eastAsia="en-AU"/>
              </w:rPr>
              <w:t>Assessor Comments</w:t>
            </w:r>
            <w:r w:rsidRPr="00F92345">
              <w:rPr>
                <w:lang w:eastAsia="en-AU"/>
              </w:rPr>
              <w:br/>
            </w:r>
            <w:r w:rsidRPr="00F92345">
              <w:rPr>
                <w:sz w:val="18"/>
                <w:lang w:eastAsia="en-AU"/>
              </w:rPr>
              <w:t>(D</w:t>
            </w:r>
            <w:r w:rsidRPr="00F92345">
              <w:rPr>
                <w:sz w:val="18"/>
                <w:szCs w:val="18"/>
                <w:lang w:eastAsia="en-AU"/>
              </w:rPr>
              <w:t>escribe the student’s ability in demonstrating the required skills and knowledge)</w:t>
            </w:r>
          </w:p>
        </w:tc>
      </w:tr>
      <w:tr w:rsidR="00BC105F" w14:paraId="4D42EE60" w14:textId="77777777" w:rsidTr="00C1355F">
        <w:tc>
          <w:tcPr>
            <w:tcW w:w="384" w:type="pct"/>
            <w:vAlign w:val="top"/>
          </w:tcPr>
          <w:p w14:paraId="371AE12A" w14:textId="77777777" w:rsidR="00BC105F" w:rsidRPr="00071122" w:rsidRDefault="00BC105F" w:rsidP="00C1355F">
            <w:pPr>
              <w:jc w:val="center"/>
              <w:rPr>
                <w:b/>
                <w:szCs w:val="24"/>
                <w:lang w:eastAsia="en-AU"/>
              </w:rPr>
            </w:pPr>
            <w:r w:rsidRPr="00071122">
              <w:rPr>
                <w:b/>
                <w:szCs w:val="24"/>
                <w:lang w:eastAsia="en-AU"/>
              </w:rPr>
              <w:t>1</w:t>
            </w:r>
          </w:p>
        </w:tc>
        <w:tc>
          <w:tcPr>
            <w:tcW w:w="943" w:type="pct"/>
            <w:vAlign w:val="top"/>
          </w:tcPr>
          <w:p w14:paraId="1D3CD390" w14:textId="77777777" w:rsidR="00BC105F" w:rsidRPr="00071122" w:rsidRDefault="00BC105F" w:rsidP="00C1355F">
            <w:r>
              <w:t xml:space="preserve">Reviews UI prototype with client </w:t>
            </w:r>
          </w:p>
        </w:tc>
        <w:tc>
          <w:tcPr>
            <w:tcW w:w="470" w:type="pct"/>
            <w:vAlign w:val="top"/>
          </w:tcPr>
          <w:p w14:paraId="418D03D8" w14:textId="77777777" w:rsidR="00BC105F" w:rsidRPr="00071122" w:rsidRDefault="00BC105F" w:rsidP="00C1355F"/>
        </w:tc>
        <w:tc>
          <w:tcPr>
            <w:tcW w:w="469" w:type="pct"/>
            <w:vAlign w:val="top"/>
          </w:tcPr>
          <w:p w14:paraId="59D948B6" w14:textId="77777777" w:rsidR="00BC105F" w:rsidRPr="00071122" w:rsidRDefault="00BC105F" w:rsidP="00C1355F"/>
        </w:tc>
        <w:tc>
          <w:tcPr>
            <w:tcW w:w="2734" w:type="pct"/>
            <w:vAlign w:val="top"/>
          </w:tcPr>
          <w:p w14:paraId="7FC766C0" w14:textId="77777777" w:rsidR="00BC105F" w:rsidRPr="005E16C7" w:rsidRDefault="00BC105F" w:rsidP="00C1355F">
            <w:pPr>
              <w:rPr>
                <w:bCs/>
                <w:i/>
                <w:color w:val="7F7F7F" w:themeColor="text1" w:themeTint="80"/>
                <w:szCs w:val="24"/>
              </w:rPr>
            </w:pPr>
            <w:r w:rsidRPr="005E16C7">
              <w:rPr>
                <w:bCs/>
                <w:i/>
                <w:color w:val="7F7F7F" w:themeColor="text1" w:themeTint="80"/>
                <w:szCs w:val="24"/>
              </w:rPr>
              <w:t xml:space="preserve">Date of Observation: </w:t>
            </w:r>
          </w:p>
          <w:p w14:paraId="1FBDBE86" w14:textId="77777777" w:rsidR="00BC105F" w:rsidRPr="00071122" w:rsidRDefault="00BC105F" w:rsidP="00C1355F">
            <w:pPr>
              <w:rPr>
                <w:bCs/>
                <w:i/>
                <w:color w:val="7F7F7F" w:themeColor="text1" w:themeTint="80"/>
                <w:szCs w:val="24"/>
              </w:rPr>
            </w:pPr>
            <w:r w:rsidRPr="005E16C7">
              <w:rPr>
                <w:bCs/>
                <w:i/>
                <w:color w:val="7F7F7F" w:themeColor="text1" w:themeTint="80"/>
                <w:szCs w:val="24"/>
              </w:rPr>
              <w:t>Assessors are to record their observations in sufficient detail to demonstrate their judgement of the student’s performance against the criteria required.</w:t>
            </w:r>
          </w:p>
        </w:tc>
      </w:tr>
      <w:tr w:rsidR="00BC105F" w14:paraId="367C6C92" w14:textId="77777777" w:rsidTr="00C1355F">
        <w:tc>
          <w:tcPr>
            <w:tcW w:w="384" w:type="pct"/>
            <w:vAlign w:val="top"/>
          </w:tcPr>
          <w:p w14:paraId="1BBFAE98" w14:textId="77777777" w:rsidR="00BC105F" w:rsidRPr="00071122" w:rsidRDefault="00BC105F" w:rsidP="00C1355F">
            <w:pPr>
              <w:jc w:val="center"/>
              <w:rPr>
                <w:b/>
                <w:szCs w:val="24"/>
                <w:lang w:eastAsia="en-AU"/>
              </w:rPr>
            </w:pPr>
            <w:r w:rsidRPr="00071122">
              <w:rPr>
                <w:b/>
                <w:szCs w:val="24"/>
                <w:lang w:eastAsia="en-AU"/>
              </w:rPr>
              <w:t>2</w:t>
            </w:r>
          </w:p>
        </w:tc>
        <w:tc>
          <w:tcPr>
            <w:tcW w:w="943" w:type="pct"/>
            <w:vAlign w:val="top"/>
          </w:tcPr>
          <w:p w14:paraId="2399CF44" w14:textId="77777777" w:rsidR="00BC105F" w:rsidRPr="00071122" w:rsidRDefault="00BC105F" w:rsidP="00C1355F">
            <w:r>
              <w:t>Participates in conversation relevant to own role</w:t>
            </w:r>
          </w:p>
        </w:tc>
        <w:tc>
          <w:tcPr>
            <w:tcW w:w="470" w:type="pct"/>
            <w:vAlign w:val="top"/>
          </w:tcPr>
          <w:p w14:paraId="5EB13992" w14:textId="77777777" w:rsidR="00BC105F" w:rsidRPr="00071122" w:rsidRDefault="00BC105F" w:rsidP="00C1355F"/>
        </w:tc>
        <w:tc>
          <w:tcPr>
            <w:tcW w:w="469" w:type="pct"/>
            <w:vAlign w:val="top"/>
          </w:tcPr>
          <w:p w14:paraId="4FFA7606" w14:textId="77777777" w:rsidR="00BC105F" w:rsidRPr="00071122" w:rsidRDefault="00BC105F" w:rsidP="00C1355F"/>
        </w:tc>
        <w:tc>
          <w:tcPr>
            <w:tcW w:w="2734" w:type="pct"/>
            <w:vAlign w:val="top"/>
          </w:tcPr>
          <w:p w14:paraId="568E91CE" w14:textId="77777777" w:rsidR="00BC105F" w:rsidRPr="005E16C7" w:rsidRDefault="00BC105F" w:rsidP="00C1355F">
            <w:pPr>
              <w:rPr>
                <w:szCs w:val="24"/>
                <w:lang w:eastAsia="en-AU"/>
              </w:rPr>
            </w:pPr>
          </w:p>
        </w:tc>
      </w:tr>
      <w:tr w:rsidR="00BC105F" w14:paraId="7AEB9459" w14:textId="77777777" w:rsidTr="00C1355F">
        <w:tc>
          <w:tcPr>
            <w:tcW w:w="384" w:type="pct"/>
            <w:vAlign w:val="top"/>
          </w:tcPr>
          <w:p w14:paraId="5E5DE39F" w14:textId="77777777" w:rsidR="00BC105F" w:rsidRPr="00071122" w:rsidRDefault="00BC105F" w:rsidP="00C1355F">
            <w:pPr>
              <w:jc w:val="center"/>
              <w:rPr>
                <w:b/>
                <w:szCs w:val="24"/>
                <w:lang w:eastAsia="en-AU"/>
              </w:rPr>
            </w:pPr>
            <w:r>
              <w:rPr>
                <w:b/>
                <w:szCs w:val="24"/>
                <w:lang w:eastAsia="en-AU"/>
              </w:rPr>
              <w:t>3</w:t>
            </w:r>
          </w:p>
        </w:tc>
        <w:tc>
          <w:tcPr>
            <w:tcW w:w="943" w:type="pct"/>
            <w:vAlign w:val="top"/>
          </w:tcPr>
          <w:p w14:paraId="52F228A5" w14:textId="77777777" w:rsidR="00BC105F" w:rsidRDefault="00BC105F" w:rsidP="00C1355F">
            <w:r>
              <w:t>Initiates and takes the lead where appropriate</w:t>
            </w:r>
          </w:p>
        </w:tc>
        <w:tc>
          <w:tcPr>
            <w:tcW w:w="470" w:type="pct"/>
            <w:vAlign w:val="top"/>
          </w:tcPr>
          <w:p w14:paraId="2F0E32A3" w14:textId="77777777" w:rsidR="00BC105F" w:rsidRPr="00071122" w:rsidRDefault="00BC105F" w:rsidP="00C1355F"/>
        </w:tc>
        <w:tc>
          <w:tcPr>
            <w:tcW w:w="469" w:type="pct"/>
            <w:vAlign w:val="top"/>
          </w:tcPr>
          <w:p w14:paraId="4EB951E2" w14:textId="77777777" w:rsidR="00BC105F" w:rsidRPr="00071122" w:rsidRDefault="00BC105F" w:rsidP="00C1355F"/>
        </w:tc>
        <w:tc>
          <w:tcPr>
            <w:tcW w:w="2734" w:type="pct"/>
            <w:vAlign w:val="top"/>
          </w:tcPr>
          <w:p w14:paraId="36872D8F" w14:textId="77777777" w:rsidR="00BC105F" w:rsidRPr="005E16C7" w:rsidRDefault="00BC105F" w:rsidP="00C1355F">
            <w:pPr>
              <w:rPr>
                <w:szCs w:val="24"/>
                <w:lang w:eastAsia="en-AU"/>
              </w:rPr>
            </w:pPr>
          </w:p>
        </w:tc>
      </w:tr>
    </w:tbl>
    <w:p w14:paraId="3AA70C86" w14:textId="77777777" w:rsidR="00BC105F" w:rsidRDefault="00BC105F" w:rsidP="00BC105F">
      <w:pPr>
        <w:tabs>
          <w:tab w:val="clear" w:pos="284"/>
        </w:tabs>
        <w:spacing w:before="0" w:after="200" w:line="276" w:lineRule="auto"/>
      </w:pPr>
    </w:p>
    <w:p w14:paraId="359843A0" w14:textId="77777777" w:rsidR="00BC105F" w:rsidRDefault="00BC105F" w:rsidP="00BC105F">
      <w:pPr>
        <w:tabs>
          <w:tab w:val="clear" w:pos="284"/>
        </w:tabs>
        <w:spacing w:before="0" w:after="200" w:line="276" w:lineRule="auto"/>
      </w:pPr>
      <w:r>
        <w:br w:type="page"/>
      </w:r>
    </w:p>
    <w:p w14:paraId="2D672DE3" w14:textId="77777777" w:rsidR="00BC105F" w:rsidRDefault="00BC105F" w:rsidP="00BC105F">
      <w:pPr>
        <w:pStyle w:val="Heading2"/>
      </w:pPr>
      <w:r>
        <w:lastRenderedPageBreak/>
        <w:t>Observation Checklist 2</w:t>
      </w:r>
    </w:p>
    <w:p w14:paraId="6A58325B" w14:textId="77777777" w:rsidR="00BC105F" w:rsidRPr="005E16C7" w:rsidRDefault="00BC105F" w:rsidP="00BC105F">
      <w:pPr>
        <w:rPr>
          <w:szCs w:val="24"/>
          <w:lang w:eastAsia="en-AU"/>
        </w:rPr>
      </w:pPr>
      <w:r w:rsidRPr="005E16C7">
        <w:rPr>
          <w:szCs w:val="24"/>
          <w:lang w:eastAsia="en-AU"/>
        </w:rPr>
        <w:t xml:space="preserve">The Observation Checklist will be used by your assessor to mark your performance in any of the previous three event types. Use this Checklist to understand what skills you need to demonstrate in </w:t>
      </w:r>
      <w:r>
        <w:rPr>
          <w:szCs w:val="24"/>
          <w:lang w:eastAsia="en-AU"/>
        </w:rPr>
        <w:t>Part 2 Task 10</w:t>
      </w:r>
      <w:r w:rsidRPr="005E16C7">
        <w:rPr>
          <w:szCs w:val="24"/>
          <w:lang w:eastAsia="en-AU"/>
        </w:rPr>
        <w:t>. The Checklist lists the assessment criteria used to determine whether you have successfully completed this assessment event. All the criteria must be met. Your demonstration will be used as part of the overall evidence requirements of the unit. The assessor may ask questions while the demonstration is taking place or if appropriate directly after the task/activity has been completed.</w:t>
      </w:r>
    </w:p>
    <w:p w14:paraId="5490C58B" w14:textId="635BD236" w:rsidR="00BC105F" w:rsidRDefault="00BC105F" w:rsidP="00BC105F">
      <w:pPr>
        <w:pStyle w:val="Caption"/>
        <w:keepNext/>
      </w:pPr>
      <w:r>
        <w:t xml:space="preserve">Table </w:t>
      </w:r>
      <w:r>
        <w:rPr>
          <w:noProof/>
        </w:rPr>
        <w:fldChar w:fldCharType="begin"/>
      </w:r>
      <w:r>
        <w:rPr>
          <w:noProof/>
        </w:rPr>
        <w:instrText xml:space="preserve"> SEQ Table \* ARABIC </w:instrText>
      </w:r>
      <w:r>
        <w:rPr>
          <w:noProof/>
        </w:rPr>
        <w:fldChar w:fldCharType="separate"/>
      </w:r>
      <w:r w:rsidR="007D3B37">
        <w:rPr>
          <w:noProof/>
        </w:rPr>
        <w:t>20</w:t>
      </w:r>
      <w:r>
        <w:rPr>
          <w:noProof/>
        </w:rPr>
        <w:fldChar w:fldCharType="end"/>
      </w:r>
      <w:r>
        <w:t xml:space="preserve"> </w:t>
      </w:r>
      <w:r w:rsidRPr="00287F79">
        <w:t>Observation Checklist</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Observation Checklist"/>
        <w:tblDescription w:val="Observation Checklist"/>
      </w:tblPr>
      <w:tblGrid>
        <w:gridCol w:w="695"/>
        <w:gridCol w:w="1709"/>
        <w:gridCol w:w="852"/>
        <w:gridCol w:w="850"/>
        <w:gridCol w:w="4954"/>
      </w:tblGrid>
      <w:tr w:rsidR="00BC105F" w14:paraId="173333E2" w14:textId="77777777" w:rsidTr="00C1355F">
        <w:trPr>
          <w:cnfStyle w:val="100000000000" w:firstRow="1" w:lastRow="0" w:firstColumn="0" w:lastColumn="0" w:oddVBand="0" w:evenVBand="0" w:oddHBand="0" w:evenHBand="0" w:firstRowFirstColumn="0" w:firstRowLastColumn="0" w:lastRowFirstColumn="0" w:lastRowLastColumn="0"/>
          <w:tblHeader/>
        </w:trPr>
        <w:tc>
          <w:tcPr>
            <w:tcW w:w="384" w:type="pct"/>
          </w:tcPr>
          <w:p w14:paraId="50F74255" w14:textId="77777777" w:rsidR="00BC105F" w:rsidRPr="006C14BF" w:rsidRDefault="00BC105F" w:rsidP="00C1355F">
            <w:pPr>
              <w:jc w:val="center"/>
              <w:rPr>
                <w:lang w:eastAsia="en-AU"/>
              </w:rPr>
            </w:pPr>
            <w:r w:rsidRPr="006C14BF">
              <w:rPr>
                <w:lang w:eastAsia="en-AU"/>
              </w:rPr>
              <w:t>Task #</w:t>
            </w:r>
          </w:p>
        </w:tc>
        <w:tc>
          <w:tcPr>
            <w:tcW w:w="943" w:type="pct"/>
          </w:tcPr>
          <w:p w14:paraId="38B892BE" w14:textId="77777777" w:rsidR="00BC105F" w:rsidRPr="006C14BF" w:rsidRDefault="00BC105F" w:rsidP="00C1355F">
            <w:pPr>
              <w:rPr>
                <w:lang w:eastAsia="en-AU"/>
              </w:rPr>
            </w:pPr>
            <w:r w:rsidRPr="006C14BF">
              <w:rPr>
                <w:lang w:eastAsia="en-AU"/>
              </w:rPr>
              <w:t>Task/Activity</w:t>
            </w:r>
            <w:r>
              <w:rPr>
                <w:lang w:eastAsia="en-AU"/>
              </w:rPr>
              <w:t xml:space="preserve"> Performed</w:t>
            </w:r>
          </w:p>
        </w:tc>
        <w:tc>
          <w:tcPr>
            <w:tcW w:w="470" w:type="pct"/>
          </w:tcPr>
          <w:p w14:paraId="1BE25107" w14:textId="77777777" w:rsidR="00BC105F" w:rsidRPr="006C14BF" w:rsidRDefault="00BC105F" w:rsidP="00C1355F">
            <w:pPr>
              <w:jc w:val="center"/>
              <w:rPr>
                <w:lang w:eastAsia="en-AU"/>
              </w:rPr>
            </w:pPr>
            <w:r w:rsidRPr="006C14BF">
              <w:rPr>
                <w:lang w:eastAsia="en-AU"/>
              </w:rPr>
              <w:t>S</w:t>
            </w:r>
          </w:p>
        </w:tc>
        <w:tc>
          <w:tcPr>
            <w:tcW w:w="469" w:type="pct"/>
          </w:tcPr>
          <w:p w14:paraId="544B3064" w14:textId="77777777" w:rsidR="00BC105F" w:rsidRPr="006C14BF" w:rsidRDefault="00BC105F" w:rsidP="00C1355F">
            <w:pPr>
              <w:jc w:val="center"/>
              <w:rPr>
                <w:lang w:eastAsia="en-AU"/>
              </w:rPr>
            </w:pPr>
            <w:r w:rsidRPr="006C14BF">
              <w:rPr>
                <w:lang w:eastAsia="en-AU"/>
              </w:rPr>
              <w:t>U/S</w:t>
            </w:r>
          </w:p>
        </w:tc>
        <w:tc>
          <w:tcPr>
            <w:tcW w:w="2734" w:type="pct"/>
          </w:tcPr>
          <w:p w14:paraId="638C44AB" w14:textId="77777777" w:rsidR="00BC105F" w:rsidRPr="00F92345" w:rsidRDefault="00BC105F" w:rsidP="00C1355F">
            <w:pPr>
              <w:rPr>
                <w:lang w:eastAsia="en-AU"/>
              </w:rPr>
            </w:pPr>
            <w:r w:rsidRPr="00F92345">
              <w:rPr>
                <w:lang w:eastAsia="en-AU"/>
              </w:rPr>
              <w:t>Assessor Comments</w:t>
            </w:r>
            <w:r w:rsidRPr="00F92345">
              <w:rPr>
                <w:lang w:eastAsia="en-AU"/>
              </w:rPr>
              <w:br/>
            </w:r>
            <w:r w:rsidRPr="00F92345">
              <w:rPr>
                <w:sz w:val="18"/>
                <w:lang w:eastAsia="en-AU"/>
              </w:rPr>
              <w:t>(D</w:t>
            </w:r>
            <w:r w:rsidRPr="00F92345">
              <w:rPr>
                <w:sz w:val="18"/>
                <w:szCs w:val="18"/>
                <w:lang w:eastAsia="en-AU"/>
              </w:rPr>
              <w:t>escribe the student’s ability in demonstrating the required skills and knowledge)</w:t>
            </w:r>
          </w:p>
        </w:tc>
      </w:tr>
      <w:tr w:rsidR="00BC105F" w14:paraId="1A7A4988" w14:textId="77777777" w:rsidTr="00C1355F">
        <w:tc>
          <w:tcPr>
            <w:tcW w:w="384" w:type="pct"/>
            <w:vAlign w:val="top"/>
          </w:tcPr>
          <w:p w14:paraId="225A1DD3" w14:textId="77777777" w:rsidR="00BC105F" w:rsidRPr="00071122" w:rsidRDefault="00BC105F" w:rsidP="00C1355F">
            <w:pPr>
              <w:jc w:val="center"/>
              <w:rPr>
                <w:b/>
                <w:szCs w:val="24"/>
                <w:lang w:eastAsia="en-AU"/>
              </w:rPr>
            </w:pPr>
            <w:r w:rsidRPr="00071122">
              <w:rPr>
                <w:b/>
                <w:szCs w:val="24"/>
                <w:lang w:eastAsia="en-AU"/>
              </w:rPr>
              <w:t>1</w:t>
            </w:r>
          </w:p>
        </w:tc>
        <w:tc>
          <w:tcPr>
            <w:tcW w:w="943" w:type="pct"/>
            <w:vAlign w:val="top"/>
          </w:tcPr>
          <w:p w14:paraId="7636EE62" w14:textId="77777777" w:rsidR="00BC105F" w:rsidRPr="00071122" w:rsidRDefault="00BC105F" w:rsidP="00C1355F">
            <w:r>
              <w:t xml:space="preserve">Obtains and documents client sign-off for completed UI </w:t>
            </w:r>
          </w:p>
        </w:tc>
        <w:tc>
          <w:tcPr>
            <w:tcW w:w="470" w:type="pct"/>
            <w:vAlign w:val="top"/>
          </w:tcPr>
          <w:p w14:paraId="3464116D" w14:textId="77777777" w:rsidR="00BC105F" w:rsidRPr="00071122" w:rsidRDefault="00BC105F" w:rsidP="00C1355F"/>
        </w:tc>
        <w:tc>
          <w:tcPr>
            <w:tcW w:w="469" w:type="pct"/>
            <w:vAlign w:val="top"/>
          </w:tcPr>
          <w:p w14:paraId="7DFD44C2" w14:textId="77777777" w:rsidR="00BC105F" w:rsidRPr="00071122" w:rsidRDefault="00BC105F" w:rsidP="00C1355F"/>
        </w:tc>
        <w:tc>
          <w:tcPr>
            <w:tcW w:w="2734" w:type="pct"/>
            <w:vAlign w:val="top"/>
          </w:tcPr>
          <w:p w14:paraId="7843AF39" w14:textId="77777777" w:rsidR="00BC105F" w:rsidRPr="005E16C7" w:rsidRDefault="00BC105F" w:rsidP="00C1355F">
            <w:pPr>
              <w:rPr>
                <w:bCs/>
                <w:i/>
                <w:color w:val="7F7F7F" w:themeColor="text1" w:themeTint="80"/>
                <w:szCs w:val="24"/>
              </w:rPr>
            </w:pPr>
            <w:r w:rsidRPr="005E16C7">
              <w:rPr>
                <w:bCs/>
                <w:i/>
                <w:color w:val="7F7F7F" w:themeColor="text1" w:themeTint="80"/>
                <w:szCs w:val="24"/>
              </w:rPr>
              <w:t xml:space="preserve">Date of Observation: </w:t>
            </w:r>
          </w:p>
          <w:p w14:paraId="57A61B83" w14:textId="77777777" w:rsidR="00BC105F" w:rsidRPr="00071122" w:rsidRDefault="00BC105F" w:rsidP="00C1355F">
            <w:pPr>
              <w:rPr>
                <w:bCs/>
                <w:i/>
                <w:color w:val="7F7F7F" w:themeColor="text1" w:themeTint="80"/>
                <w:szCs w:val="24"/>
              </w:rPr>
            </w:pPr>
            <w:r w:rsidRPr="005E16C7">
              <w:rPr>
                <w:bCs/>
                <w:i/>
                <w:color w:val="7F7F7F" w:themeColor="text1" w:themeTint="80"/>
                <w:szCs w:val="24"/>
              </w:rPr>
              <w:t>Assessors are to record their observations in sufficient detail to demonstrate their judgement of the student’s performance against the criteria required.</w:t>
            </w:r>
          </w:p>
        </w:tc>
      </w:tr>
      <w:tr w:rsidR="00BC105F" w14:paraId="2C6AAB49" w14:textId="77777777" w:rsidTr="00C1355F">
        <w:tc>
          <w:tcPr>
            <w:tcW w:w="384" w:type="pct"/>
            <w:vAlign w:val="top"/>
          </w:tcPr>
          <w:p w14:paraId="6063B12F" w14:textId="77777777" w:rsidR="00BC105F" w:rsidRPr="00071122" w:rsidRDefault="00BC105F" w:rsidP="00C1355F">
            <w:pPr>
              <w:jc w:val="center"/>
              <w:rPr>
                <w:b/>
                <w:szCs w:val="24"/>
                <w:lang w:eastAsia="en-AU"/>
              </w:rPr>
            </w:pPr>
            <w:r w:rsidRPr="00071122">
              <w:rPr>
                <w:b/>
                <w:szCs w:val="24"/>
                <w:lang w:eastAsia="en-AU"/>
              </w:rPr>
              <w:t>2</w:t>
            </w:r>
          </w:p>
        </w:tc>
        <w:tc>
          <w:tcPr>
            <w:tcW w:w="943" w:type="pct"/>
            <w:vAlign w:val="top"/>
          </w:tcPr>
          <w:p w14:paraId="6B913C8D" w14:textId="77777777" w:rsidR="00BC105F" w:rsidRPr="00071122" w:rsidRDefault="00BC105F" w:rsidP="00C1355F">
            <w:r>
              <w:t>Participates in conversation relevant to own role</w:t>
            </w:r>
          </w:p>
        </w:tc>
        <w:tc>
          <w:tcPr>
            <w:tcW w:w="470" w:type="pct"/>
            <w:vAlign w:val="top"/>
          </w:tcPr>
          <w:p w14:paraId="3DCCDD51" w14:textId="77777777" w:rsidR="00BC105F" w:rsidRPr="00071122" w:rsidRDefault="00BC105F" w:rsidP="00C1355F"/>
        </w:tc>
        <w:tc>
          <w:tcPr>
            <w:tcW w:w="469" w:type="pct"/>
            <w:vAlign w:val="top"/>
          </w:tcPr>
          <w:p w14:paraId="77533C12" w14:textId="77777777" w:rsidR="00BC105F" w:rsidRPr="00071122" w:rsidRDefault="00BC105F" w:rsidP="00C1355F"/>
        </w:tc>
        <w:tc>
          <w:tcPr>
            <w:tcW w:w="2734" w:type="pct"/>
            <w:vAlign w:val="top"/>
          </w:tcPr>
          <w:p w14:paraId="4F3481F6" w14:textId="77777777" w:rsidR="00BC105F" w:rsidRPr="005E16C7" w:rsidRDefault="00BC105F" w:rsidP="00C1355F">
            <w:pPr>
              <w:rPr>
                <w:szCs w:val="24"/>
                <w:lang w:eastAsia="en-AU"/>
              </w:rPr>
            </w:pPr>
          </w:p>
        </w:tc>
      </w:tr>
      <w:tr w:rsidR="00BC105F" w14:paraId="6B26C0FE" w14:textId="77777777" w:rsidTr="00C1355F">
        <w:tc>
          <w:tcPr>
            <w:tcW w:w="384" w:type="pct"/>
            <w:vAlign w:val="top"/>
          </w:tcPr>
          <w:p w14:paraId="1339DF19" w14:textId="77777777" w:rsidR="00BC105F" w:rsidRPr="00071122" w:rsidRDefault="00BC105F" w:rsidP="00C1355F">
            <w:pPr>
              <w:jc w:val="center"/>
              <w:rPr>
                <w:b/>
                <w:szCs w:val="24"/>
                <w:lang w:eastAsia="en-AU"/>
              </w:rPr>
            </w:pPr>
            <w:r>
              <w:rPr>
                <w:b/>
                <w:szCs w:val="24"/>
                <w:lang w:eastAsia="en-AU"/>
              </w:rPr>
              <w:t>3</w:t>
            </w:r>
          </w:p>
        </w:tc>
        <w:tc>
          <w:tcPr>
            <w:tcW w:w="943" w:type="pct"/>
            <w:vAlign w:val="top"/>
          </w:tcPr>
          <w:p w14:paraId="2E3071D0" w14:textId="77777777" w:rsidR="00BC105F" w:rsidRDefault="00BC105F" w:rsidP="00C1355F">
            <w:r>
              <w:t>Initiates and takes the lead where appropriate</w:t>
            </w:r>
          </w:p>
        </w:tc>
        <w:tc>
          <w:tcPr>
            <w:tcW w:w="470" w:type="pct"/>
            <w:vAlign w:val="top"/>
          </w:tcPr>
          <w:p w14:paraId="138B0717" w14:textId="77777777" w:rsidR="00BC105F" w:rsidRPr="00071122" w:rsidRDefault="00BC105F" w:rsidP="00C1355F"/>
        </w:tc>
        <w:tc>
          <w:tcPr>
            <w:tcW w:w="469" w:type="pct"/>
            <w:vAlign w:val="top"/>
          </w:tcPr>
          <w:p w14:paraId="579BBE9E" w14:textId="77777777" w:rsidR="00BC105F" w:rsidRPr="00071122" w:rsidRDefault="00BC105F" w:rsidP="00C1355F"/>
        </w:tc>
        <w:tc>
          <w:tcPr>
            <w:tcW w:w="2734" w:type="pct"/>
            <w:vAlign w:val="top"/>
          </w:tcPr>
          <w:p w14:paraId="0CEC9542" w14:textId="77777777" w:rsidR="00BC105F" w:rsidRPr="005E16C7" w:rsidRDefault="00BC105F" w:rsidP="00C1355F">
            <w:pPr>
              <w:rPr>
                <w:szCs w:val="24"/>
                <w:lang w:eastAsia="en-AU"/>
              </w:rPr>
            </w:pPr>
          </w:p>
        </w:tc>
      </w:tr>
      <w:tr w:rsidR="00BC105F" w14:paraId="2BFADD2F" w14:textId="77777777" w:rsidTr="00C1355F">
        <w:tc>
          <w:tcPr>
            <w:tcW w:w="384" w:type="pct"/>
            <w:vAlign w:val="top"/>
          </w:tcPr>
          <w:p w14:paraId="48C6BD12" w14:textId="77777777" w:rsidR="00BC105F" w:rsidRDefault="00BC105F" w:rsidP="00C1355F">
            <w:pPr>
              <w:jc w:val="center"/>
              <w:rPr>
                <w:b/>
                <w:szCs w:val="24"/>
                <w:lang w:eastAsia="en-AU"/>
              </w:rPr>
            </w:pPr>
            <w:r>
              <w:rPr>
                <w:b/>
                <w:szCs w:val="24"/>
                <w:lang w:eastAsia="en-AU"/>
              </w:rPr>
              <w:t>4</w:t>
            </w:r>
          </w:p>
        </w:tc>
        <w:tc>
          <w:tcPr>
            <w:tcW w:w="943" w:type="pct"/>
            <w:vAlign w:val="top"/>
          </w:tcPr>
          <w:p w14:paraId="0B502B7E" w14:textId="77777777" w:rsidR="00BC105F" w:rsidRDefault="00BC105F" w:rsidP="00C1355F">
            <w:r>
              <w:t>Follows relevant protocols</w:t>
            </w:r>
          </w:p>
        </w:tc>
        <w:tc>
          <w:tcPr>
            <w:tcW w:w="470" w:type="pct"/>
            <w:vAlign w:val="top"/>
          </w:tcPr>
          <w:p w14:paraId="1DA12CFC" w14:textId="77777777" w:rsidR="00BC105F" w:rsidRPr="00071122" w:rsidRDefault="00BC105F" w:rsidP="00C1355F"/>
        </w:tc>
        <w:tc>
          <w:tcPr>
            <w:tcW w:w="469" w:type="pct"/>
            <w:vAlign w:val="top"/>
          </w:tcPr>
          <w:p w14:paraId="4B477977" w14:textId="77777777" w:rsidR="00BC105F" w:rsidRPr="00071122" w:rsidRDefault="00BC105F" w:rsidP="00C1355F"/>
        </w:tc>
        <w:tc>
          <w:tcPr>
            <w:tcW w:w="2734" w:type="pct"/>
            <w:vAlign w:val="top"/>
          </w:tcPr>
          <w:p w14:paraId="100BB3BC" w14:textId="77777777" w:rsidR="00BC105F" w:rsidRPr="005E16C7" w:rsidRDefault="00BC105F" w:rsidP="00C1355F">
            <w:pPr>
              <w:rPr>
                <w:szCs w:val="24"/>
                <w:lang w:eastAsia="en-AU"/>
              </w:rPr>
            </w:pPr>
          </w:p>
        </w:tc>
      </w:tr>
      <w:tr w:rsidR="00BC105F" w14:paraId="78C4D62E" w14:textId="77777777" w:rsidTr="00C1355F">
        <w:tc>
          <w:tcPr>
            <w:tcW w:w="384" w:type="pct"/>
            <w:vAlign w:val="top"/>
          </w:tcPr>
          <w:p w14:paraId="52041C28" w14:textId="77777777" w:rsidR="00BC105F" w:rsidRDefault="00BC105F" w:rsidP="00C1355F">
            <w:pPr>
              <w:jc w:val="center"/>
              <w:rPr>
                <w:b/>
                <w:szCs w:val="24"/>
                <w:lang w:eastAsia="en-AU"/>
              </w:rPr>
            </w:pPr>
            <w:r>
              <w:rPr>
                <w:b/>
                <w:szCs w:val="24"/>
                <w:lang w:eastAsia="en-AU"/>
              </w:rPr>
              <w:t>5</w:t>
            </w:r>
          </w:p>
        </w:tc>
        <w:tc>
          <w:tcPr>
            <w:tcW w:w="943" w:type="pct"/>
            <w:vAlign w:val="top"/>
          </w:tcPr>
          <w:p w14:paraId="02B8FA55" w14:textId="77777777" w:rsidR="00BC105F" w:rsidRDefault="00BC105F" w:rsidP="00C1355F">
            <w:r>
              <w:t>Meets expectations with own role</w:t>
            </w:r>
          </w:p>
        </w:tc>
        <w:tc>
          <w:tcPr>
            <w:tcW w:w="470" w:type="pct"/>
            <w:vAlign w:val="top"/>
          </w:tcPr>
          <w:p w14:paraId="0D685384" w14:textId="77777777" w:rsidR="00BC105F" w:rsidRPr="00071122" w:rsidRDefault="00BC105F" w:rsidP="00C1355F"/>
        </w:tc>
        <w:tc>
          <w:tcPr>
            <w:tcW w:w="469" w:type="pct"/>
            <w:vAlign w:val="top"/>
          </w:tcPr>
          <w:p w14:paraId="7658B11D" w14:textId="77777777" w:rsidR="00BC105F" w:rsidRPr="00071122" w:rsidRDefault="00BC105F" w:rsidP="00C1355F"/>
        </w:tc>
        <w:tc>
          <w:tcPr>
            <w:tcW w:w="2734" w:type="pct"/>
            <w:vAlign w:val="top"/>
          </w:tcPr>
          <w:p w14:paraId="438FA54A" w14:textId="77777777" w:rsidR="00BC105F" w:rsidRPr="005E16C7" w:rsidRDefault="00BC105F" w:rsidP="00C1355F">
            <w:pPr>
              <w:rPr>
                <w:szCs w:val="24"/>
                <w:lang w:eastAsia="en-AU"/>
              </w:rPr>
            </w:pPr>
          </w:p>
        </w:tc>
      </w:tr>
    </w:tbl>
    <w:p w14:paraId="3539A011" w14:textId="77777777" w:rsidR="00D761BF" w:rsidRDefault="00537826">
      <w:pPr>
        <w:tabs>
          <w:tab w:val="clear" w:pos="284"/>
        </w:tabs>
        <w:spacing w:before="0" w:after="200" w:line="276" w:lineRule="auto"/>
      </w:pPr>
      <w:r>
        <w:br w:type="page"/>
      </w:r>
    </w:p>
    <w:p w14:paraId="7EBE8BA2" w14:textId="77777777" w:rsidR="00D761BF" w:rsidRDefault="00537826" w:rsidP="00D761BF">
      <w:pPr>
        <w:pStyle w:val="Heading2"/>
      </w:pPr>
      <w:bookmarkStart w:id="64" w:name="_Toc23254972"/>
      <w:bookmarkStart w:id="65" w:name="_Toc28079079"/>
      <w:r w:rsidRPr="008F6497">
        <w:lastRenderedPageBreak/>
        <w:t>Assessment Feedback</w:t>
      </w:r>
      <w:bookmarkEnd w:id="64"/>
      <w:bookmarkEnd w:id="65"/>
    </w:p>
    <w:p w14:paraId="6EFFBAED" w14:textId="77777777" w:rsidR="00D761BF" w:rsidRDefault="00537826" w:rsidP="00D761BF">
      <w:pPr>
        <w:rPr>
          <w:i/>
          <w:color w:val="808080" w:themeColor="background1" w:themeShade="80"/>
          <w:sz w:val="22"/>
          <w:szCs w:val="22"/>
          <w:lang w:eastAsia="en-AU"/>
        </w:rPr>
      </w:pPr>
      <w:r w:rsidRPr="002C058F">
        <w:rPr>
          <w:i/>
          <w:color w:val="808080" w:themeColor="background1" w:themeShade="80"/>
          <w:sz w:val="22"/>
          <w:szCs w:val="22"/>
          <w:lang w:eastAsia="en-AU"/>
        </w:rPr>
        <w:t xml:space="preserve">NOTE: This section </w:t>
      </w:r>
      <w:r w:rsidRPr="002C058F">
        <w:rPr>
          <w:b/>
          <w:i/>
          <w:color w:val="808080" w:themeColor="background1" w:themeShade="80"/>
          <w:sz w:val="22"/>
          <w:szCs w:val="22"/>
          <w:u w:val="single"/>
          <w:lang w:eastAsia="en-AU"/>
        </w:rPr>
        <w:t>must</w:t>
      </w:r>
      <w:r w:rsidRPr="002C058F">
        <w:rPr>
          <w:i/>
          <w:color w:val="808080" w:themeColor="background1" w:themeShade="80"/>
          <w:sz w:val="22"/>
          <w:szCs w:val="22"/>
          <w:lang w:eastAsia="en-AU"/>
        </w:rPr>
        <w:t xml:space="preserve"> have the assessor signature and student signature to complete the feedback.</w:t>
      </w:r>
    </w:p>
    <w:p w14:paraId="63B2FC13" w14:textId="77777777" w:rsidR="00D761BF" w:rsidRDefault="00537826" w:rsidP="00D761BF">
      <w:pPr>
        <w:pStyle w:val="Heading3"/>
      </w:pPr>
      <w:bookmarkStart w:id="66" w:name="_Toc23254973"/>
      <w:bookmarkStart w:id="67" w:name="_Toc28079080"/>
      <w:r>
        <w:t>Assessment outcome</w:t>
      </w:r>
      <w:bookmarkEnd w:id="66"/>
      <w:bookmarkEnd w:id="67"/>
    </w:p>
    <w:p w14:paraId="647D46FB" w14:textId="77777777" w:rsidR="00D761BF" w:rsidRDefault="008C6896" w:rsidP="00D761BF">
      <w:sdt>
        <w:sdtPr>
          <w:id w:val="-231164987"/>
          <w14:checkbox>
            <w14:checked w14:val="0"/>
            <w14:checkedState w14:val="2612" w14:font="MS Gothic"/>
            <w14:uncheckedState w14:val="2610" w14:font="MS Gothic"/>
          </w14:checkbox>
        </w:sdtPr>
        <w:sdtEndPr/>
        <w:sdtContent>
          <w:r w:rsidR="00537826">
            <w:rPr>
              <w:rFonts w:ascii="MS Gothic" w:eastAsia="MS Gothic" w:hAnsi="MS Gothic" w:hint="eastAsia"/>
            </w:rPr>
            <w:t>☐</w:t>
          </w:r>
        </w:sdtContent>
      </w:sdt>
      <w:r w:rsidR="00537826">
        <w:t xml:space="preserve"> Satisfactory</w:t>
      </w:r>
    </w:p>
    <w:p w14:paraId="35190278" w14:textId="77777777" w:rsidR="00D761BF" w:rsidRPr="00A7239E" w:rsidRDefault="008C6896" w:rsidP="00D761BF">
      <w:pPr>
        <w:rPr>
          <w:lang w:eastAsia="en-AU"/>
        </w:rPr>
      </w:pPr>
      <w:sdt>
        <w:sdtPr>
          <w:id w:val="356084546"/>
          <w14:checkbox>
            <w14:checked w14:val="0"/>
            <w14:checkedState w14:val="2612" w14:font="MS Gothic"/>
            <w14:uncheckedState w14:val="2610" w14:font="MS Gothic"/>
          </w14:checkbox>
        </w:sdtPr>
        <w:sdtEndPr/>
        <w:sdtContent>
          <w:r w:rsidR="00537826">
            <w:rPr>
              <w:rFonts w:ascii="MS Gothic" w:eastAsia="MS Gothic" w:hAnsi="MS Gothic" w:hint="eastAsia"/>
            </w:rPr>
            <w:t>☐</w:t>
          </w:r>
        </w:sdtContent>
      </w:sdt>
      <w:r w:rsidR="00537826">
        <w:t xml:space="preserve"> Unsatisfactory</w:t>
      </w:r>
    </w:p>
    <w:p w14:paraId="1B809607" w14:textId="10A5BE32" w:rsidR="00D761BF" w:rsidRDefault="00537826" w:rsidP="00D761BF">
      <w:pPr>
        <w:pStyle w:val="Heading3"/>
      </w:pPr>
      <w:bookmarkStart w:id="68" w:name="_Toc23254974"/>
      <w:bookmarkStart w:id="69" w:name="_Toc28079081"/>
      <w:r>
        <w:t xml:space="preserve">Assessor </w:t>
      </w:r>
      <w:r w:rsidR="00BC105F">
        <w:t>f</w:t>
      </w:r>
      <w:r>
        <w:t>eedback</w:t>
      </w:r>
      <w:bookmarkEnd w:id="68"/>
      <w:bookmarkEnd w:id="69"/>
    </w:p>
    <w:p w14:paraId="50BF87C1" w14:textId="77777777" w:rsidR="00BC105F" w:rsidRPr="00304228" w:rsidRDefault="00BC105F" w:rsidP="00BC105F">
      <w:pPr>
        <w:rPr>
          <w:rFonts w:cs="Calibri"/>
          <w:sz w:val="22"/>
        </w:rPr>
      </w:pPr>
      <w:r w:rsidRPr="00304228">
        <w:rPr>
          <w:rFonts w:ascii="Segoe UI Symbol" w:hAnsi="Segoe UI Symbol"/>
        </w:rPr>
        <w:t>☐</w:t>
      </w:r>
      <w:r w:rsidRPr="00304228">
        <w:t xml:space="preserve"> Has the Assessment Declaration been signed and dated by the student?</w:t>
      </w:r>
    </w:p>
    <w:p w14:paraId="38CDB5AA" w14:textId="5279E10E" w:rsidR="00BC105F" w:rsidRPr="00BC105F" w:rsidRDefault="00BC105F" w:rsidP="00BC105F">
      <w:pPr>
        <w:rPr>
          <w:lang w:eastAsia="en-AU"/>
        </w:rPr>
      </w:pPr>
      <w:r w:rsidRPr="00304228">
        <w:rPr>
          <w:rFonts w:ascii="Segoe UI Symbol" w:hAnsi="Segoe UI Symbol"/>
        </w:rPr>
        <w:t>☐</w:t>
      </w:r>
      <w:r w:rsidRPr="00304228">
        <w:t xml:space="preserve"> Are you assured that the evidence presented for assessment is the student’s own work?</w:t>
      </w:r>
    </w:p>
    <w:p w14:paraId="2F085B9E" w14:textId="77777777" w:rsidR="00D761BF" w:rsidRPr="00ED44EB" w:rsidRDefault="008C6896" w:rsidP="00D761BF">
      <w:sdt>
        <w:sdtPr>
          <w:id w:val="2141906576"/>
          <w14:checkbox>
            <w14:checked w14:val="0"/>
            <w14:checkedState w14:val="2612" w14:font="MS Gothic"/>
            <w14:uncheckedState w14:val="2610" w14:font="MS Gothic"/>
          </w14:checkbox>
        </w:sdtPr>
        <w:sdtEndPr/>
        <w:sdtContent>
          <w:r w:rsidR="00537826">
            <w:rPr>
              <w:rFonts w:ascii="MS Gothic" w:eastAsia="MS Gothic" w:hAnsi="MS Gothic" w:hint="eastAsia"/>
            </w:rPr>
            <w:t>☐</w:t>
          </w:r>
        </w:sdtContent>
      </w:sdt>
      <w:r w:rsidR="00537826">
        <w:t xml:space="preserve"> Was the assessment event successfully completed?</w:t>
      </w:r>
    </w:p>
    <w:p w14:paraId="6EAF8467" w14:textId="77777777" w:rsidR="00D761BF" w:rsidRPr="00ED44EB" w:rsidRDefault="008C6896" w:rsidP="00D761BF">
      <w:sdt>
        <w:sdtPr>
          <w:id w:val="-1118449215"/>
          <w14:checkbox>
            <w14:checked w14:val="0"/>
            <w14:checkedState w14:val="2612" w14:font="MS Gothic"/>
            <w14:uncheckedState w14:val="2610" w14:font="MS Gothic"/>
          </w14:checkbox>
        </w:sdtPr>
        <w:sdtEndPr/>
        <w:sdtContent>
          <w:r w:rsidR="00537826">
            <w:rPr>
              <w:rFonts w:ascii="MS Gothic" w:eastAsia="MS Gothic" w:hAnsi="MS Gothic" w:hint="eastAsia"/>
            </w:rPr>
            <w:t>☐</w:t>
          </w:r>
        </w:sdtContent>
      </w:sdt>
      <w:r w:rsidR="00537826">
        <w:t xml:space="preserve"> If no, was the resubmission/re-assessment successfully completed?</w:t>
      </w:r>
    </w:p>
    <w:p w14:paraId="5E77529C" w14:textId="77777777" w:rsidR="00D761BF" w:rsidRPr="00A7239E" w:rsidRDefault="008C6896" w:rsidP="00D761BF">
      <w:sdt>
        <w:sdtPr>
          <w:id w:val="284931228"/>
          <w14:checkbox>
            <w14:checked w14:val="0"/>
            <w14:checkedState w14:val="2612" w14:font="MS Gothic"/>
            <w14:uncheckedState w14:val="2610" w14:font="MS Gothic"/>
          </w14:checkbox>
        </w:sdtPr>
        <w:sdtEndPr/>
        <w:sdtContent>
          <w:r w:rsidR="00537826">
            <w:rPr>
              <w:rFonts w:ascii="MS Gothic" w:eastAsia="MS Gothic" w:hAnsi="MS Gothic" w:hint="eastAsia"/>
            </w:rPr>
            <w:t>☐</w:t>
          </w:r>
        </w:sdtContent>
      </w:sdt>
      <w:r w:rsidR="00537826">
        <w:t xml:space="preserve"> Was reasonable adjustment in place for this assessment event?</w:t>
      </w:r>
      <w:r w:rsidR="00537826">
        <w:br/>
      </w:r>
      <w:r w:rsidR="00537826">
        <w:rPr>
          <w:i/>
          <w:color w:val="A6A6A6" w:themeColor="background1" w:themeShade="A6"/>
        </w:rPr>
        <w:t>If yes, ensure it is detailed on the assessment document.</w:t>
      </w:r>
    </w:p>
    <w:p w14:paraId="22A919CB" w14:textId="77777777" w:rsidR="00D761BF" w:rsidRDefault="00537826" w:rsidP="00D761BF">
      <w:pPr>
        <w:pBdr>
          <w:top w:val="single" w:sz="4" w:space="1" w:color="2D739F"/>
          <w:left w:val="single" w:sz="4" w:space="4" w:color="2D739F"/>
          <w:bottom w:val="single" w:sz="4" w:space="1" w:color="2D739F"/>
          <w:right w:val="single" w:sz="4" w:space="4" w:color="2D739F"/>
        </w:pBdr>
        <w:rPr>
          <w:i/>
          <w:color w:val="808080" w:themeColor="background1" w:themeShade="80"/>
          <w:sz w:val="22"/>
          <w:szCs w:val="22"/>
          <w:lang w:eastAsia="en-AU"/>
        </w:rPr>
      </w:pPr>
      <w:r>
        <w:t>Comments:</w:t>
      </w:r>
    </w:p>
    <w:p w14:paraId="4C4F4288" w14:textId="77777777" w:rsidR="00D761BF" w:rsidRPr="00A7239E" w:rsidRDefault="00D761BF" w:rsidP="00D761BF">
      <w:pPr>
        <w:pBdr>
          <w:top w:val="single" w:sz="4" w:space="1" w:color="2D739F"/>
          <w:left w:val="single" w:sz="4" w:space="4" w:color="2D739F"/>
          <w:bottom w:val="single" w:sz="4" w:space="1" w:color="2D739F"/>
          <w:right w:val="single" w:sz="4" w:space="4" w:color="2D739F"/>
        </w:pBdr>
        <w:rPr>
          <w:sz w:val="22"/>
          <w:szCs w:val="22"/>
          <w:lang w:eastAsia="en-AU"/>
        </w:rPr>
      </w:pPr>
    </w:p>
    <w:p w14:paraId="17B847AE" w14:textId="77777777" w:rsidR="00D761BF" w:rsidRPr="00535FFF" w:rsidRDefault="00537826" w:rsidP="00D761BF">
      <w:pPr>
        <w:pStyle w:val="Heading3"/>
      </w:pPr>
      <w:bookmarkStart w:id="70" w:name="_Toc23254975"/>
      <w:bookmarkStart w:id="71" w:name="_Toc28079082"/>
      <w:r>
        <w:t>Assessor name, signature and date:</w:t>
      </w:r>
      <w:bookmarkEnd w:id="70"/>
      <w:bookmarkEnd w:id="71"/>
    </w:p>
    <w:p w14:paraId="13A2A3BF" w14:textId="77777777" w:rsidR="00D761BF" w:rsidRDefault="00D761BF" w:rsidP="00D761BF">
      <w:pPr>
        <w:pBdr>
          <w:top w:val="single" w:sz="4" w:space="1" w:color="2D739F"/>
          <w:left w:val="single" w:sz="4" w:space="4" w:color="2D739F"/>
          <w:bottom w:val="single" w:sz="4" w:space="1" w:color="2D739F"/>
          <w:right w:val="single" w:sz="4" w:space="4" w:color="2D739F"/>
        </w:pBdr>
        <w:rPr>
          <w:sz w:val="22"/>
          <w:szCs w:val="22"/>
          <w:lang w:eastAsia="en-AU"/>
        </w:rPr>
      </w:pPr>
    </w:p>
    <w:p w14:paraId="61709F71" w14:textId="77777777" w:rsidR="00D761BF" w:rsidRPr="00A7239E" w:rsidRDefault="00D761BF" w:rsidP="00D761BF">
      <w:pPr>
        <w:pBdr>
          <w:top w:val="single" w:sz="4" w:space="1" w:color="2D739F"/>
          <w:left w:val="single" w:sz="4" w:space="4" w:color="2D739F"/>
          <w:bottom w:val="single" w:sz="4" w:space="1" w:color="2D739F"/>
          <w:right w:val="single" w:sz="4" w:space="4" w:color="2D739F"/>
        </w:pBdr>
        <w:rPr>
          <w:sz w:val="22"/>
          <w:szCs w:val="22"/>
          <w:lang w:eastAsia="en-AU"/>
        </w:rPr>
      </w:pPr>
    </w:p>
    <w:p w14:paraId="38A18FB6" w14:textId="77777777" w:rsidR="00D761BF" w:rsidRPr="00535FFF" w:rsidRDefault="00537826" w:rsidP="00D761BF">
      <w:pPr>
        <w:pStyle w:val="Heading3"/>
      </w:pPr>
      <w:bookmarkStart w:id="72" w:name="_Toc23254976"/>
      <w:bookmarkStart w:id="73" w:name="_Toc28079083"/>
      <w:r w:rsidRPr="00492E16">
        <w:t>Student acknowledgement of assessment outcome</w:t>
      </w:r>
      <w:bookmarkEnd w:id="72"/>
      <w:bookmarkEnd w:id="73"/>
    </w:p>
    <w:p w14:paraId="291314E8" w14:textId="77777777" w:rsidR="00D761BF" w:rsidRPr="00ED44EB" w:rsidRDefault="00537826" w:rsidP="00D761BF">
      <w:pPr>
        <w:pBdr>
          <w:top w:val="single" w:sz="4" w:space="1" w:color="2D739F"/>
          <w:left w:val="single" w:sz="4" w:space="4" w:color="2D739F"/>
          <w:bottom w:val="single" w:sz="4" w:space="1" w:color="2D739F"/>
          <w:right w:val="single" w:sz="4" w:space="4" w:color="2D739F"/>
        </w:pBdr>
      </w:pPr>
      <w:r>
        <w:t>Would you like to make any comments about this assessment?</w:t>
      </w:r>
    </w:p>
    <w:p w14:paraId="5C15CF50" w14:textId="77777777" w:rsidR="00D761BF" w:rsidRPr="00A7239E" w:rsidRDefault="00D761BF" w:rsidP="00D761BF">
      <w:pPr>
        <w:pBdr>
          <w:top w:val="single" w:sz="4" w:space="1" w:color="2D739F"/>
          <w:left w:val="single" w:sz="4" w:space="4" w:color="2D739F"/>
          <w:bottom w:val="single" w:sz="4" w:space="1" w:color="2D739F"/>
          <w:right w:val="single" w:sz="4" w:space="4" w:color="2D739F"/>
        </w:pBdr>
        <w:rPr>
          <w:sz w:val="22"/>
          <w:szCs w:val="22"/>
          <w:lang w:eastAsia="en-AU"/>
        </w:rPr>
      </w:pPr>
    </w:p>
    <w:p w14:paraId="4BBF1165" w14:textId="77777777" w:rsidR="00D761BF" w:rsidRPr="00535FFF" w:rsidRDefault="00537826" w:rsidP="00D761BF">
      <w:pPr>
        <w:pStyle w:val="Heading3"/>
      </w:pPr>
      <w:bookmarkStart w:id="74" w:name="_Toc23254977"/>
      <w:bookmarkStart w:id="75" w:name="_Toc28079084"/>
      <w:r w:rsidRPr="00492E16">
        <w:t>Student name, signature and date</w:t>
      </w:r>
      <w:bookmarkEnd w:id="74"/>
      <w:bookmarkEnd w:id="75"/>
    </w:p>
    <w:p w14:paraId="7C0B27A7" w14:textId="77777777" w:rsidR="00D761BF" w:rsidRDefault="00D761BF" w:rsidP="00D761BF">
      <w:pPr>
        <w:pBdr>
          <w:top w:val="single" w:sz="4" w:space="1" w:color="2D739F"/>
          <w:left w:val="single" w:sz="4" w:space="4" w:color="2D739F"/>
          <w:bottom w:val="single" w:sz="4" w:space="1" w:color="2D739F"/>
          <w:right w:val="single" w:sz="4" w:space="4" w:color="2D739F"/>
        </w:pBdr>
        <w:rPr>
          <w:sz w:val="22"/>
          <w:szCs w:val="22"/>
          <w:lang w:eastAsia="en-AU"/>
        </w:rPr>
      </w:pPr>
    </w:p>
    <w:p w14:paraId="52FD3B4F" w14:textId="77777777" w:rsidR="00D761BF" w:rsidRPr="00A7239E" w:rsidRDefault="00D761BF" w:rsidP="00D761BF">
      <w:pPr>
        <w:pBdr>
          <w:top w:val="single" w:sz="4" w:space="1" w:color="2D739F"/>
          <w:left w:val="single" w:sz="4" w:space="4" w:color="2D739F"/>
          <w:bottom w:val="single" w:sz="4" w:space="1" w:color="2D739F"/>
          <w:right w:val="single" w:sz="4" w:space="4" w:color="2D739F"/>
        </w:pBdr>
        <w:rPr>
          <w:sz w:val="22"/>
          <w:szCs w:val="22"/>
          <w:lang w:eastAsia="en-AU"/>
        </w:rPr>
      </w:pPr>
    </w:p>
    <w:p w14:paraId="57D93976" w14:textId="77777777" w:rsidR="00D761BF" w:rsidRPr="000D179A" w:rsidRDefault="00537826" w:rsidP="00D761BF">
      <w:pPr>
        <w:jc w:val="center"/>
        <w:rPr>
          <w:b/>
          <w:i/>
          <w:lang w:eastAsia="en-AU"/>
        </w:rPr>
      </w:pPr>
      <w:r w:rsidRPr="000D179A">
        <w:rPr>
          <w:b/>
          <w:i/>
          <w:lang w:eastAsia="en-AU"/>
        </w:rPr>
        <w:t>NOTE:</w:t>
      </w:r>
      <w:r>
        <w:rPr>
          <w:b/>
          <w:i/>
          <w:lang w:eastAsia="en-AU"/>
        </w:rPr>
        <w:t xml:space="preserve"> </w:t>
      </w:r>
      <w:r w:rsidRPr="000D179A">
        <w:rPr>
          <w:b/>
          <w:i/>
          <w:lang w:eastAsia="en-AU"/>
        </w:rPr>
        <w:t>Make sure you have written your name at the bottom of each page of your submission before attaching the cover sheet and submitting to your assessor for marking.</w:t>
      </w:r>
    </w:p>
    <w:p w14:paraId="437E560F" w14:textId="77777777" w:rsidR="00D761BF" w:rsidRPr="000D179A" w:rsidRDefault="00D761BF" w:rsidP="00D761BF">
      <w:pPr>
        <w:rPr>
          <w:b/>
          <w:i/>
          <w:lang w:eastAsia="en-AU"/>
        </w:rPr>
      </w:pPr>
    </w:p>
    <w:sectPr w:rsidR="00D761BF" w:rsidRPr="000D179A" w:rsidSect="00D761BF">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ABA66" w14:textId="77777777" w:rsidR="008C6896" w:rsidRDefault="008C6896">
      <w:pPr>
        <w:spacing w:before="0" w:after="0" w:line="240" w:lineRule="auto"/>
      </w:pPr>
      <w:r>
        <w:separator/>
      </w:r>
    </w:p>
  </w:endnote>
  <w:endnote w:type="continuationSeparator" w:id="0">
    <w:p w14:paraId="5B1F9B7F" w14:textId="77777777" w:rsidR="008C6896" w:rsidRDefault="008C689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39526" w14:textId="77777777" w:rsidR="004F14F0" w:rsidRPr="004820C4" w:rsidRDefault="004F14F0" w:rsidP="00D761BF">
    <w:pPr>
      <w:pStyle w:val="Footer-DocumentTitleLeft"/>
    </w:pPr>
  </w:p>
  <w:p w14:paraId="5CEDA9A5" w14:textId="5256C726" w:rsidR="004F14F0" w:rsidRDefault="004F14F0" w:rsidP="00D761BF">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24920CCA" w14:textId="77777777" w:rsidR="004F14F0" w:rsidRPr="0006452B" w:rsidRDefault="004F14F0" w:rsidP="00D761BF"/>
  <w:p w14:paraId="12015FCD" w14:textId="77777777" w:rsidR="004F14F0" w:rsidRDefault="004F14F0" w:rsidP="00D761B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2FDA4" w14:textId="41E69875" w:rsidR="004F14F0" w:rsidRDefault="004F14F0" w:rsidP="00BC105F">
    <w:pPr>
      <w:pStyle w:val="Bodyfooter"/>
      <w:tabs>
        <w:tab w:val="clear" w:pos="9554"/>
        <w:tab w:val="right" w:pos="9781"/>
      </w:tabs>
      <w:rPr>
        <w:noProof/>
      </w:rPr>
    </w:pPr>
    <w:r w:rsidRPr="008D467A">
      <w:t>Document title</w:t>
    </w:r>
    <w:r>
      <w:t xml:space="preserve">: </w:t>
    </w:r>
    <w:sdt>
      <w:sdtPr>
        <w:alias w:val="Title"/>
        <w:id w:val="-1877768966"/>
        <w:dataBinding w:prefixMappings="xmlns:ns0='http://purl.org/dc/elements/1.1/' xmlns:ns1='http://schemas.openxmlformats.org/package/2006/metadata/core-properties' " w:xpath="/ns1:coreProperties[1]/ns0:title[1]" w:storeItemID="{6C3C8BC8-F283-45AE-878A-BAB7291924A1}"/>
        <w:text/>
      </w:sdtPr>
      <w:sdtEndPr/>
      <w:sdtContent>
        <w:r>
          <w:t>Cl_Programming_2_AE_Pro_1of3</w:t>
        </w:r>
      </w:sdtContent>
    </w:sdt>
    <w:r w:rsidRPr="008D467A">
      <w:tab/>
    </w:r>
    <w:r>
      <w:tab/>
    </w:r>
    <w:r w:rsidRPr="008D467A">
      <w:t xml:space="preserve">Page </w:t>
    </w:r>
    <w:r w:rsidRPr="008D467A">
      <w:fldChar w:fldCharType="begin"/>
    </w:r>
    <w:r w:rsidRPr="008D467A">
      <w:instrText xml:space="preserve"> PAGE  \* Arabic  \* MERGEFORMAT </w:instrText>
    </w:r>
    <w:r w:rsidRPr="008D467A">
      <w:fldChar w:fldCharType="separate"/>
    </w:r>
    <w:r w:rsidR="00610A2A">
      <w:rPr>
        <w:noProof/>
      </w:rPr>
      <w:t>25</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610A2A">
      <w:rPr>
        <w:noProof/>
      </w:rPr>
      <w:t>35</w:t>
    </w:r>
    <w:r>
      <w:rPr>
        <w:noProof/>
      </w:rPr>
      <w:fldChar w:fldCharType="end"/>
    </w:r>
  </w:p>
  <w:p w14:paraId="5D598180" w14:textId="2585F553" w:rsidR="004F14F0" w:rsidRDefault="004F14F0" w:rsidP="00BC105F">
    <w:pPr>
      <w:pStyle w:val="Bodyfooter"/>
      <w:tabs>
        <w:tab w:val="clear" w:pos="9554"/>
        <w:tab w:val="right" w:pos="9781"/>
      </w:tabs>
    </w:pPr>
    <w:r>
      <w:rPr>
        <w:noProof/>
      </w:rPr>
      <w:t>Resource ID:  TBS_19_017_Cl_Programming_2_AE_Pro_1of3</w:t>
    </w:r>
    <w:r>
      <w:rPr>
        <w:noProof/>
      </w:rPr>
      <w:tab/>
    </w:r>
    <w:r w:rsidRPr="00192323">
      <w:t>STUDENT NAME:</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38000" w14:textId="68B86E65" w:rsidR="004F14F0" w:rsidRPr="008D467A" w:rsidRDefault="004F14F0" w:rsidP="00D761BF">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27</w:t>
    </w:r>
    <w:r>
      <w:rPr>
        <w:noProof/>
      </w:rPr>
      <w:fldChar w:fldCharType="end"/>
    </w:r>
  </w:p>
  <w:p w14:paraId="0DC28753" w14:textId="28826116" w:rsidR="004F14F0" w:rsidRPr="008948B1" w:rsidRDefault="004F14F0" w:rsidP="00D761BF">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7ACE306C" w14:textId="77777777" w:rsidR="004F14F0" w:rsidRPr="00AA3155" w:rsidRDefault="004F14F0" w:rsidP="00D761BF">
    <w:pPr>
      <w:pStyle w:val="Footer"/>
    </w:pPr>
  </w:p>
  <w:p w14:paraId="5324A50E" w14:textId="77777777" w:rsidR="004F14F0" w:rsidRDefault="004F14F0" w:rsidP="00D761B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1186A" w14:textId="77777777" w:rsidR="004F14F0" w:rsidRPr="004820C4" w:rsidRDefault="004F14F0" w:rsidP="00D761BF">
    <w:pPr>
      <w:pStyle w:val="Footer-DocumentTitleLeft"/>
    </w:pPr>
  </w:p>
  <w:p w14:paraId="41026B95" w14:textId="44A5D580" w:rsidR="004F14F0" w:rsidRDefault="004F14F0" w:rsidP="00D761BF">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14E5FB23" w14:textId="77777777" w:rsidR="004F14F0" w:rsidRPr="0006452B" w:rsidRDefault="004F14F0" w:rsidP="00D761BF"/>
  <w:p w14:paraId="55E0368B" w14:textId="77777777" w:rsidR="004F14F0" w:rsidRDefault="004F14F0" w:rsidP="00D761B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127B5" w14:textId="12D4BDF5" w:rsidR="004F14F0" w:rsidRPr="008D467A" w:rsidRDefault="004F14F0" w:rsidP="00D761BF">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27</w:t>
    </w:r>
    <w:r>
      <w:rPr>
        <w:noProof/>
      </w:rPr>
      <w:fldChar w:fldCharType="end"/>
    </w:r>
  </w:p>
  <w:p w14:paraId="7A3D020C" w14:textId="74A75431" w:rsidR="004F14F0" w:rsidRPr="008948B1" w:rsidRDefault="004F14F0" w:rsidP="00D761BF">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11848883" w14:textId="77777777" w:rsidR="004F14F0" w:rsidRPr="00AA3155" w:rsidRDefault="004F14F0" w:rsidP="00D761BF">
    <w:pPr>
      <w:pStyle w:val="Footer"/>
    </w:pPr>
  </w:p>
  <w:p w14:paraId="2475D0B3" w14:textId="77777777" w:rsidR="004F14F0" w:rsidRDefault="004F14F0" w:rsidP="00D761B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CDF1F" w14:textId="77777777" w:rsidR="008C6896" w:rsidRDefault="008C6896">
      <w:pPr>
        <w:spacing w:before="0" w:after="0" w:line="240" w:lineRule="auto"/>
      </w:pPr>
      <w:r>
        <w:separator/>
      </w:r>
    </w:p>
  </w:footnote>
  <w:footnote w:type="continuationSeparator" w:id="0">
    <w:p w14:paraId="09AFCBF3" w14:textId="77777777" w:rsidR="008C6896" w:rsidRDefault="008C689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4ACDC" w14:textId="77777777" w:rsidR="004F14F0" w:rsidRDefault="008C6896" w:rsidP="00D761BF">
    <w:r>
      <w:rPr>
        <w:noProof/>
      </w:rPr>
      <w:pict w14:anchorId="094C4A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3" type="#_x0000_t136" style="position:absolute;margin-left:0;margin-top:0;width:449.55pt;height:269.7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24284C30" w14:textId="77777777" w:rsidR="004F14F0" w:rsidRDefault="004F14F0" w:rsidP="00D761B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8E247" w14:textId="77777777" w:rsidR="004F14F0" w:rsidRDefault="004F14F0" w:rsidP="00D761BF">
    <w:pPr>
      <w:pStyle w:val="Header-SectionTitle"/>
    </w:pPr>
    <w:r>
      <w:rPr>
        <w:noProof/>
        <w:lang w:eastAsia="en-AU"/>
      </w:rPr>
      <w:tab/>
    </w:r>
    <w:r>
      <w:rPr>
        <w:noProof/>
        <w:lang w:eastAsia="en-AU"/>
      </w:rPr>
      <w:drawing>
        <wp:inline distT="0" distB="0" distL="0" distR="0" wp14:anchorId="4EC1EB41" wp14:editId="006AF33C">
          <wp:extent cx="1591359" cy="397840"/>
          <wp:effectExtent l="0" t="0" r="0" b="2540"/>
          <wp:docPr id="6" name="Picture 6"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8FCC2" w14:textId="77777777" w:rsidR="004F14F0" w:rsidRDefault="008C6896" w:rsidP="00D761BF">
    <w:pPr>
      <w:pStyle w:val="Header"/>
    </w:pPr>
    <w:r>
      <w:rPr>
        <w:noProof/>
      </w:rPr>
      <w:pict w14:anchorId="2201F7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4" type="#_x0000_t136" style="position:absolute;margin-left:0;margin-top:0;width:449.55pt;height:269.7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77957C0F" w14:textId="77777777" w:rsidR="004F14F0" w:rsidRDefault="004F14F0" w:rsidP="00D761B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2315B" w14:textId="77777777" w:rsidR="004F14F0" w:rsidRDefault="004F14F0" w:rsidP="00D761BF"/>
  <w:p w14:paraId="0FAC2BC8" w14:textId="77777777" w:rsidR="004F14F0" w:rsidRDefault="004F14F0" w:rsidP="00D761B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2AC30" w14:textId="77777777" w:rsidR="004F14F0" w:rsidRDefault="004F14F0" w:rsidP="00D761BF">
    <w:pPr>
      <w:pStyle w:val="Header"/>
    </w:pPr>
  </w:p>
  <w:p w14:paraId="70D47358" w14:textId="77777777" w:rsidR="004F14F0" w:rsidRDefault="004F14F0" w:rsidP="00D761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1938"/>
    <w:multiLevelType w:val="hybridMultilevel"/>
    <w:tmpl w:val="5FE2BDE4"/>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1" w15:restartNumberingAfterBreak="0">
    <w:nsid w:val="01BA69AD"/>
    <w:multiLevelType w:val="hybridMultilevel"/>
    <w:tmpl w:val="996C5A3E"/>
    <w:lvl w:ilvl="0" w:tplc="6E70472A">
      <w:start w:val="1"/>
      <w:numFmt w:val="bullet"/>
      <w:lvlText w:val=""/>
      <w:lvlJc w:val="left"/>
      <w:pPr>
        <w:ind w:left="502" w:hanging="360"/>
      </w:pPr>
      <w:rPr>
        <w:rFonts w:ascii="Wingdings" w:hAnsi="Wingdings" w:hint="default"/>
        <w:sz w:val="18"/>
        <w:szCs w:val="18"/>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2" w15:restartNumberingAfterBreak="0">
    <w:nsid w:val="04F556DA"/>
    <w:multiLevelType w:val="multilevel"/>
    <w:tmpl w:val="4B9E3B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AD40EC5"/>
    <w:multiLevelType w:val="hybridMultilevel"/>
    <w:tmpl w:val="C076E2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A27439"/>
    <w:multiLevelType w:val="hybridMultilevel"/>
    <w:tmpl w:val="FDE85B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FEB509D"/>
    <w:multiLevelType w:val="hybridMultilevel"/>
    <w:tmpl w:val="8806DAFE"/>
    <w:lvl w:ilvl="0" w:tplc="F66C4628">
      <w:start w:val="1"/>
      <w:numFmt w:val="bullet"/>
      <w:pStyle w:val="Bulletlist"/>
      <w:lvlText w:val=""/>
      <w:lvlJc w:val="left"/>
      <w:pPr>
        <w:ind w:left="720" w:hanging="360"/>
      </w:pPr>
      <w:rPr>
        <w:rFonts w:ascii="Symbol" w:hAnsi="Symbol" w:hint="default"/>
      </w:rPr>
    </w:lvl>
    <w:lvl w:ilvl="1" w:tplc="89F27F94">
      <w:start w:val="1"/>
      <w:numFmt w:val="bullet"/>
      <w:lvlText w:val="o"/>
      <w:lvlJc w:val="left"/>
      <w:pPr>
        <w:ind w:left="1440" w:hanging="360"/>
      </w:pPr>
      <w:rPr>
        <w:rFonts w:ascii="Courier New" w:hAnsi="Courier New" w:cs="Courier New" w:hint="default"/>
      </w:rPr>
    </w:lvl>
    <w:lvl w:ilvl="2" w:tplc="AEF45008">
      <w:start w:val="1"/>
      <w:numFmt w:val="bullet"/>
      <w:lvlText w:val=""/>
      <w:lvlJc w:val="left"/>
      <w:pPr>
        <w:ind w:left="2160" w:hanging="360"/>
      </w:pPr>
      <w:rPr>
        <w:rFonts w:ascii="Wingdings" w:hAnsi="Wingdings" w:hint="default"/>
      </w:rPr>
    </w:lvl>
    <w:lvl w:ilvl="3" w:tplc="DB5E4010" w:tentative="1">
      <w:start w:val="1"/>
      <w:numFmt w:val="bullet"/>
      <w:lvlText w:val=""/>
      <w:lvlJc w:val="left"/>
      <w:pPr>
        <w:ind w:left="2880" w:hanging="360"/>
      </w:pPr>
      <w:rPr>
        <w:rFonts w:ascii="Symbol" w:hAnsi="Symbol" w:hint="default"/>
      </w:rPr>
    </w:lvl>
    <w:lvl w:ilvl="4" w:tplc="FD96EEE6" w:tentative="1">
      <w:start w:val="1"/>
      <w:numFmt w:val="bullet"/>
      <w:lvlText w:val="o"/>
      <w:lvlJc w:val="left"/>
      <w:pPr>
        <w:ind w:left="3600" w:hanging="360"/>
      </w:pPr>
      <w:rPr>
        <w:rFonts w:ascii="Courier New" w:hAnsi="Courier New" w:cs="Courier New" w:hint="default"/>
      </w:rPr>
    </w:lvl>
    <w:lvl w:ilvl="5" w:tplc="A28A1D74" w:tentative="1">
      <w:start w:val="1"/>
      <w:numFmt w:val="bullet"/>
      <w:lvlText w:val=""/>
      <w:lvlJc w:val="left"/>
      <w:pPr>
        <w:ind w:left="4320" w:hanging="360"/>
      </w:pPr>
      <w:rPr>
        <w:rFonts w:ascii="Wingdings" w:hAnsi="Wingdings" w:hint="default"/>
      </w:rPr>
    </w:lvl>
    <w:lvl w:ilvl="6" w:tplc="742EA3C8" w:tentative="1">
      <w:start w:val="1"/>
      <w:numFmt w:val="bullet"/>
      <w:lvlText w:val=""/>
      <w:lvlJc w:val="left"/>
      <w:pPr>
        <w:ind w:left="5040" w:hanging="360"/>
      </w:pPr>
      <w:rPr>
        <w:rFonts w:ascii="Symbol" w:hAnsi="Symbol" w:hint="default"/>
      </w:rPr>
    </w:lvl>
    <w:lvl w:ilvl="7" w:tplc="A3242FA8" w:tentative="1">
      <w:start w:val="1"/>
      <w:numFmt w:val="bullet"/>
      <w:lvlText w:val="o"/>
      <w:lvlJc w:val="left"/>
      <w:pPr>
        <w:ind w:left="5760" w:hanging="360"/>
      </w:pPr>
      <w:rPr>
        <w:rFonts w:ascii="Courier New" w:hAnsi="Courier New" w:cs="Courier New" w:hint="default"/>
      </w:rPr>
    </w:lvl>
    <w:lvl w:ilvl="8" w:tplc="AEE2AE1A" w:tentative="1">
      <w:start w:val="1"/>
      <w:numFmt w:val="bullet"/>
      <w:lvlText w:val=""/>
      <w:lvlJc w:val="left"/>
      <w:pPr>
        <w:ind w:left="6480" w:hanging="360"/>
      </w:pPr>
      <w:rPr>
        <w:rFonts w:ascii="Wingdings" w:hAnsi="Wingdings" w:hint="default"/>
      </w:rPr>
    </w:lvl>
  </w:abstractNum>
  <w:abstractNum w:abstractNumId="6" w15:restartNumberingAfterBreak="0">
    <w:nsid w:val="11034ADA"/>
    <w:multiLevelType w:val="hybridMultilevel"/>
    <w:tmpl w:val="C4741CE0"/>
    <w:lvl w:ilvl="0" w:tplc="482E6AAE">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8176621"/>
    <w:multiLevelType w:val="hybridMultilevel"/>
    <w:tmpl w:val="74B816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9EE72AD"/>
    <w:multiLevelType w:val="hybridMultilevel"/>
    <w:tmpl w:val="A70E3E0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C6D2E06"/>
    <w:multiLevelType w:val="hybridMultilevel"/>
    <w:tmpl w:val="956600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D3828FD"/>
    <w:multiLevelType w:val="hybridMultilevel"/>
    <w:tmpl w:val="314458CE"/>
    <w:lvl w:ilvl="0" w:tplc="0C090001">
      <w:start w:val="1"/>
      <w:numFmt w:val="bullet"/>
      <w:lvlText w:val=""/>
      <w:lvlJc w:val="left"/>
      <w:pPr>
        <w:ind w:left="720" w:hanging="360"/>
      </w:pPr>
      <w:rPr>
        <w:rFonts w:ascii="Symbol" w:hAnsi="Symbol" w:hint="default"/>
      </w:rPr>
    </w:lvl>
    <w:lvl w:ilvl="1" w:tplc="0C090015">
      <w:start w:val="1"/>
      <w:numFmt w:val="upperLetter"/>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1586925"/>
    <w:multiLevelType w:val="hybridMultilevel"/>
    <w:tmpl w:val="0B6A38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2E72DA9"/>
    <w:multiLevelType w:val="hybridMultilevel"/>
    <w:tmpl w:val="74E60EEA"/>
    <w:lvl w:ilvl="0" w:tplc="1F36E0D6">
      <w:start w:val="1"/>
      <w:numFmt w:val="decimal"/>
      <w:lvlText w:val="%1."/>
      <w:lvlJc w:val="left"/>
      <w:pPr>
        <w:ind w:left="360" w:hanging="360"/>
      </w:pPr>
      <w:rPr>
        <w:rFonts w:hint="default"/>
        <w:color w:val="auto"/>
      </w:rPr>
    </w:lvl>
    <w:lvl w:ilvl="1" w:tplc="0C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BB615FA"/>
    <w:multiLevelType w:val="hybridMultilevel"/>
    <w:tmpl w:val="F2DA347E"/>
    <w:lvl w:ilvl="0" w:tplc="8096742E">
      <w:start w:val="1"/>
      <w:numFmt w:val="decimal"/>
      <w:pStyle w:val="ListNumber"/>
      <w:lvlText w:val="%1."/>
      <w:lvlJc w:val="left"/>
      <w:pPr>
        <w:ind w:left="720" w:hanging="360"/>
      </w:pPr>
      <w:rPr>
        <w:rFonts w:hint="default"/>
      </w:rPr>
    </w:lvl>
    <w:lvl w:ilvl="1" w:tplc="ADB227C6">
      <w:start w:val="1"/>
      <w:numFmt w:val="bullet"/>
      <w:lvlText w:val="o"/>
      <w:lvlJc w:val="left"/>
      <w:pPr>
        <w:ind w:left="1440" w:hanging="360"/>
      </w:pPr>
      <w:rPr>
        <w:rFonts w:ascii="Courier New" w:hAnsi="Courier New" w:cs="Courier New" w:hint="default"/>
      </w:rPr>
    </w:lvl>
    <w:lvl w:ilvl="2" w:tplc="63D8AA3A" w:tentative="1">
      <w:start w:val="1"/>
      <w:numFmt w:val="bullet"/>
      <w:lvlText w:val=""/>
      <w:lvlJc w:val="left"/>
      <w:pPr>
        <w:ind w:left="2160" w:hanging="360"/>
      </w:pPr>
      <w:rPr>
        <w:rFonts w:ascii="Wingdings" w:hAnsi="Wingdings" w:hint="default"/>
      </w:rPr>
    </w:lvl>
    <w:lvl w:ilvl="3" w:tplc="15968A9E" w:tentative="1">
      <w:start w:val="1"/>
      <w:numFmt w:val="bullet"/>
      <w:lvlText w:val=""/>
      <w:lvlJc w:val="left"/>
      <w:pPr>
        <w:ind w:left="2880" w:hanging="360"/>
      </w:pPr>
      <w:rPr>
        <w:rFonts w:ascii="Symbol" w:hAnsi="Symbol" w:hint="default"/>
      </w:rPr>
    </w:lvl>
    <w:lvl w:ilvl="4" w:tplc="61068A50" w:tentative="1">
      <w:start w:val="1"/>
      <w:numFmt w:val="bullet"/>
      <w:lvlText w:val="o"/>
      <w:lvlJc w:val="left"/>
      <w:pPr>
        <w:ind w:left="3600" w:hanging="360"/>
      </w:pPr>
      <w:rPr>
        <w:rFonts w:ascii="Courier New" w:hAnsi="Courier New" w:cs="Courier New" w:hint="default"/>
      </w:rPr>
    </w:lvl>
    <w:lvl w:ilvl="5" w:tplc="8CC268E6" w:tentative="1">
      <w:start w:val="1"/>
      <w:numFmt w:val="bullet"/>
      <w:lvlText w:val=""/>
      <w:lvlJc w:val="left"/>
      <w:pPr>
        <w:ind w:left="4320" w:hanging="360"/>
      </w:pPr>
      <w:rPr>
        <w:rFonts w:ascii="Wingdings" w:hAnsi="Wingdings" w:hint="default"/>
      </w:rPr>
    </w:lvl>
    <w:lvl w:ilvl="6" w:tplc="BA2EEF58" w:tentative="1">
      <w:start w:val="1"/>
      <w:numFmt w:val="bullet"/>
      <w:lvlText w:val=""/>
      <w:lvlJc w:val="left"/>
      <w:pPr>
        <w:ind w:left="5040" w:hanging="360"/>
      </w:pPr>
      <w:rPr>
        <w:rFonts w:ascii="Symbol" w:hAnsi="Symbol" w:hint="default"/>
      </w:rPr>
    </w:lvl>
    <w:lvl w:ilvl="7" w:tplc="92265DE8" w:tentative="1">
      <w:start w:val="1"/>
      <w:numFmt w:val="bullet"/>
      <w:lvlText w:val="o"/>
      <w:lvlJc w:val="left"/>
      <w:pPr>
        <w:ind w:left="5760" w:hanging="360"/>
      </w:pPr>
      <w:rPr>
        <w:rFonts w:ascii="Courier New" w:hAnsi="Courier New" w:cs="Courier New" w:hint="default"/>
      </w:rPr>
    </w:lvl>
    <w:lvl w:ilvl="8" w:tplc="07468598" w:tentative="1">
      <w:start w:val="1"/>
      <w:numFmt w:val="bullet"/>
      <w:lvlText w:val=""/>
      <w:lvlJc w:val="left"/>
      <w:pPr>
        <w:ind w:left="6480" w:hanging="360"/>
      </w:pPr>
      <w:rPr>
        <w:rFonts w:ascii="Wingdings" w:hAnsi="Wingdings" w:hint="default"/>
      </w:rPr>
    </w:lvl>
  </w:abstractNum>
  <w:abstractNum w:abstractNumId="14" w15:restartNumberingAfterBreak="0">
    <w:nsid w:val="2C1674AF"/>
    <w:multiLevelType w:val="hybridMultilevel"/>
    <w:tmpl w:val="4F54B1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C7C5150"/>
    <w:multiLevelType w:val="hybridMultilevel"/>
    <w:tmpl w:val="A3CC6B2E"/>
    <w:lvl w:ilvl="0" w:tplc="48845CAE">
      <w:start w:val="1"/>
      <w:numFmt w:val="decimal"/>
      <w:lvlText w:val="%1."/>
      <w:lvlJc w:val="left"/>
      <w:pPr>
        <w:ind w:left="823" w:hanging="361"/>
      </w:pPr>
      <w:rPr>
        <w:rFonts w:ascii="Calibri" w:eastAsia="Calibri" w:hAnsi="Calibri" w:cs="Calibri" w:hint="default"/>
        <w:i w:val="0"/>
        <w:color w:val="000000" w:themeColor="text1"/>
        <w:w w:val="99"/>
        <w:sz w:val="22"/>
        <w:szCs w:val="22"/>
      </w:rPr>
    </w:lvl>
    <w:lvl w:ilvl="1" w:tplc="8E22328A">
      <w:start w:val="1"/>
      <w:numFmt w:val="bullet"/>
      <w:lvlText w:val="•"/>
      <w:lvlJc w:val="left"/>
      <w:pPr>
        <w:ind w:left="1444" w:hanging="361"/>
      </w:pPr>
      <w:rPr>
        <w:rFonts w:hint="default"/>
      </w:rPr>
    </w:lvl>
    <w:lvl w:ilvl="2" w:tplc="42DA0032">
      <w:start w:val="1"/>
      <w:numFmt w:val="bullet"/>
      <w:lvlText w:val="•"/>
      <w:lvlJc w:val="left"/>
      <w:pPr>
        <w:ind w:left="2069" w:hanging="361"/>
      </w:pPr>
      <w:rPr>
        <w:rFonts w:hint="default"/>
      </w:rPr>
    </w:lvl>
    <w:lvl w:ilvl="3" w:tplc="EA4ACD4C">
      <w:start w:val="1"/>
      <w:numFmt w:val="bullet"/>
      <w:lvlText w:val="•"/>
      <w:lvlJc w:val="left"/>
      <w:pPr>
        <w:ind w:left="2694" w:hanging="361"/>
      </w:pPr>
      <w:rPr>
        <w:rFonts w:hint="default"/>
      </w:rPr>
    </w:lvl>
    <w:lvl w:ilvl="4" w:tplc="9A04F004">
      <w:start w:val="1"/>
      <w:numFmt w:val="bullet"/>
      <w:lvlText w:val="•"/>
      <w:lvlJc w:val="left"/>
      <w:pPr>
        <w:ind w:left="3319" w:hanging="361"/>
      </w:pPr>
      <w:rPr>
        <w:rFonts w:hint="default"/>
      </w:rPr>
    </w:lvl>
    <w:lvl w:ilvl="5" w:tplc="5078888A">
      <w:start w:val="1"/>
      <w:numFmt w:val="bullet"/>
      <w:lvlText w:val="•"/>
      <w:lvlJc w:val="left"/>
      <w:pPr>
        <w:ind w:left="3944" w:hanging="361"/>
      </w:pPr>
      <w:rPr>
        <w:rFonts w:hint="default"/>
      </w:rPr>
    </w:lvl>
    <w:lvl w:ilvl="6" w:tplc="7D04A704">
      <w:start w:val="1"/>
      <w:numFmt w:val="bullet"/>
      <w:lvlText w:val="•"/>
      <w:lvlJc w:val="left"/>
      <w:pPr>
        <w:ind w:left="4569" w:hanging="361"/>
      </w:pPr>
      <w:rPr>
        <w:rFonts w:hint="default"/>
      </w:rPr>
    </w:lvl>
    <w:lvl w:ilvl="7" w:tplc="BEB0FA92">
      <w:start w:val="1"/>
      <w:numFmt w:val="bullet"/>
      <w:lvlText w:val="•"/>
      <w:lvlJc w:val="left"/>
      <w:pPr>
        <w:ind w:left="5194" w:hanging="361"/>
      </w:pPr>
      <w:rPr>
        <w:rFonts w:hint="default"/>
      </w:rPr>
    </w:lvl>
    <w:lvl w:ilvl="8" w:tplc="6C069B6C">
      <w:start w:val="1"/>
      <w:numFmt w:val="bullet"/>
      <w:lvlText w:val="•"/>
      <w:lvlJc w:val="left"/>
      <w:pPr>
        <w:ind w:left="5819" w:hanging="361"/>
      </w:pPr>
      <w:rPr>
        <w:rFonts w:hint="default"/>
      </w:rPr>
    </w:lvl>
  </w:abstractNum>
  <w:abstractNum w:abstractNumId="16" w15:restartNumberingAfterBreak="0">
    <w:nsid w:val="2EBD5183"/>
    <w:multiLevelType w:val="hybridMultilevel"/>
    <w:tmpl w:val="52ECADEA"/>
    <w:lvl w:ilvl="0" w:tplc="9DFAF58A">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8" w15:restartNumberingAfterBreak="0">
    <w:nsid w:val="312A65BF"/>
    <w:multiLevelType w:val="hybridMultilevel"/>
    <w:tmpl w:val="327C194E"/>
    <w:lvl w:ilvl="0" w:tplc="1264DE30">
      <w:start w:val="1"/>
      <w:numFmt w:val="upperLetter"/>
      <w:lvlText w:val="%1."/>
      <w:lvlJc w:val="left"/>
      <w:pPr>
        <w:ind w:left="360" w:hanging="360"/>
      </w:pPr>
      <w:rPr>
        <w:rFonts w:hint="default"/>
        <w:b/>
        <w:i w:val="0"/>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320C2956"/>
    <w:multiLevelType w:val="hybridMultilevel"/>
    <w:tmpl w:val="178224F6"/>
    <w:lvl w:ilvl="0" w:tplc="9DFAF58A">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330653B"/>
    <w:multiLevelType w:val="hybridMultilevel"/>
    <w:tmpl w:val="A5EE15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3AD3DEC"/>
    <w:multiLevelType w:val="hybridMultilevel"/>
    <w:tmpl w:val="37A0660C"/>
    <w:lvl w:ilvl="0" w:tplc="AFA257E0">
      <w:start w:val="1"/>
      <w:numFmt w:val="bullet"/>
      <w:pStyle w:val="Bulletslist"/>
      <w:lvlText w:val=""/>
      <w:lvlJc w:val="left"/>
      <w:pPr>
        <w:ind w:left="717" w:hanging="360"/>
      </w:pPr>
      <w:rPr>
        <w:rFonts w:ascii="Wingdings" w:hAnsi="Wingdings" w:hint="default"/>
      </w:rPr>
    </w:lvl>
    <w:lvl w:ilvl="1" w:tplc="8CAAC760">
      <w:start w:val="1"/>
      <w:numFmt w:val="bullet"/>
      <w:lvlText w:val="o"/>
      <w:lvlJc w:val="left"/>
      <w:pPr>
        <w:ind w:left="1440" w:hanging="360"/>
      </w:pPr>
      <w:rPr>
        <w:rFonts w:ascii="Courier New" w:hAnsi="Courier New" w:cs="Courier New" w:hint="default"/>
      </w:rPr>
    </w:lvl>
    <w:lvl w:ilvl="2" w:tplc="628025AC" w:tentative="1">
      <w:start w:val="1"/>
      <w:numFmt w:val="bullet"/>
      <w:lvlText w:val=""/>
      <w:lvlJc w:val="left"/>
      <w:pPr>
        <w:ind w:left="2160" w:hanging="360"/>
      </w:pPr>
      <w:rPr>
        <w:rFonts w:ascii="Wingdings" w:hAnsi="Wingdings" w:hint="default"/>
      </w:rPr>
    </w:lvl>
    <w:lvl w:ilvl="3" w:tplc="A656A18A" w:tentative="1">
      <w:start w:val="1"/>
      <w:numFmt w:val="bullet"/>
      <w:lvlText w:val=""/>
      <w:lvlJc w:val="left"/>
      <w:pPr>
        <w:ind w:left="2880" w:hanging="360"/>
      </w:pPr>
      <w:rPr>
        <w:rFonts w:ascii="Symbol" w:hAnsi="Symbol" w:hint="default"/>
      </w:rPr>
    </w:lvl>
    <w:lvl w:ilvl="4" w:tplc="A8182010" w:tentative="1">
      <w:start w:val="1"/>
      <w:numFmt w:val="bullet"/>
      <w:lvlText w:val="o"/>
      <w:lvlJc w:val="left"/>
      <w:pPr>
        <w:ind w:left="3600" w:hanging="360"/>
      </w:pPr>
      <w:rPr>
        <w:rFonts w:ascii="Courier New" w:hAnsi="Courier New" w:cs="Courier New" w:hint="default"/>
      </w:rPr>
    </w:lvl>
    <w:lvl w:ilvl="5" w:tplc="4A504B76" w:tentative="1">
      <w:start w:val="1"/>
      <w:numFmt w:val="bullet"/>
      <w:lvlText w:val=""/>
      <w:lvlJc w:val="left"/>
      <w:pPr>
        <w:ind w:left="4320" w:hanging="360"/>
      </w:pPr>
      <w:rPr>
        <w:rFonts w:ascii="Wingdings" w:hAnsi="Wingdings" w:hint="default"/>
      </w:rPr>
    </w:lvl>
    <w:lvl w:ilvl="6" w:tplc="7ACECFCC" w:tentative="1">
      <w:start w:val="1"/>
      <w:numFmt w:val="bullet"/>
      <w:lvlText w:val=""/>
      <w:lvlJc w:val="left"/>
      <w:pPr>
        <w:ind w:left="5040" w:hanging="360"/>
      </w:pPr>
      <w:rPr>
        <w:rFonts w:ascii="Symbol" w:hAnsi="Symbol" w:hint="default"/>
      </w:rPr>
    </w:lvl>
    <w:lvl w:ilvl="7" w:tplc="602ABA2A" w:tentative="1">
      <w:start w:val="1"/>
      <w:numFmt w:val="bullet"/>
      <w:lvlText w:val="o"/>
      <w:lvlJc w:val="left"/>
      <w:pPr>
        <w:ind w:left="5760" w:hanging="360"/>
      </w:pPr>
      <w:rPr>
        <w:rFonts w:ascii="Courier New" w:hAnsi="Courier New" w:cs="Courier New" w:hint="default"/>
      </w:rPr>
    </w:lvl>
    <w:lvl w:ilvl="8" w:tplc="8A8A7304" w:tentative="1">
      <w:start w:val="1"/>
      <w:numFmt w:val="bullet"/>
      <w:lvlText w:val=""/>
      <w:lvlJc w:val="left"/>
      <w:pPr>
        <w:ind w:left="6480" w:hanging="360"/>
      </w:pPr>
      <w:rPr>
        <w:rFonts w:ascii="Wingdings" w:hAnsi="Wingdings" w:hint="default"/>
      </w:rPr>
    </w:lvl>
  </w:abstractNum>
  <w:abstractNum w:abstractNumId="22" w15:restartNumberingAfterBreak="0">
    <w:nsid w:val="3BB958AB"/>
    <w:multiLevelType w:val="hybridMultilevel"/>
    <w:tmpl w:val="D996EC64"/>
    <w:lvl w:ilvl="0" w:tplc="0C090001">
      <w:start w:val="1"/>
      <w:numFmt w:val="bullet"/>
      <w:lvlText w:val=""/>
      <w:lvlJc w:val="left"/>
      <w:pPr>
        <w:ind w:left="774" w:hanging="360"/>
      </w:pPr>
      <w:rPr>
        <w:rFonts w:ascii="Symbol" w:hAnsi="Symbol" w:hint="default"/>
      </w:rPr>
    </w:lvl>
    <w:lvl w:ilvl="1" w:tplc="0C090003" w:tentative="1">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abstractNum w:abstractNumId="23" w15:restartNumberingAfterBreak="0">
    <w:nsid w:val="3E3B202A"/>
    <w:multiLevelType w:val="hybridMultilevel"/>
    <w:tmpl w:val="41B05076"/>
    <w:lvl w:ilvl="0" w:tplc="5024CE2C">
      <w:start w:val="1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E3F3853"/>
    <w:multiLevelType w:val="hybridMultilevel"/>
    <w:tmpl w:val="F2146DF4"/>
    <w:lvl w:ilvl="0" w:tplc="0C090015">
      <w:start w:val="1"/>
      <w:numFmt w:val="upperLetter"/>
      <w:lvlText w:val="%1."/>
      <w:lvlJc w:val="left"/>
      <w:pPr>
        <w:ind w:left="720" w:hanging="360"/>
      </w:pPr>
      <w:rPr>
        <w:color w:val="0D0D0D" w:themeColor="text1" w:themeTint="F2"/>
      </w:rPr>
    </w:lvl>
    <w:lvl w:ilvl="1" w:tplc="0C090001">
      <w:start w:val="1"/>
      <w:numFmt w:val="bullet"/>
      <w:lvlText w:val=""/>
      <w:lvlJc w:val="left"/>
      <w:pPr>
        <w:ind w:left="927" w:hanging="360"/>
      </w:pPr>
      <w:rPr>
        <w:rFonts w:ascii="Symbol" w:hAnsi="Symbol" w:hint="default"/>
      </w:rPr>
    </w:lvl>
    <w:lvl w:ilvl="2" w:tplc="EE42F338">
      <w:start w:val="1"/>
      <w:numFmt w:val="decimal"/>
      <w:lvlText w:val="%3."/>
      <w:lvlJc w:val="left"/>
      <w:pPr>
        <w:ind w:left="502" w:hanging="360"/>
      </w:pPr>
      <w:rPr>
        <w:rFonts w:hint="default"/>
        <w:i w:val="0"/>
        <w:color w:val="auto"/>
      </w:rPr>
    </w:lvl>
    <w:lvl w:ilvl="3" w:tplc="0C090001">
      <w:start w:val="1"/>
      <w:numFmt w:val="bullet"/>
      <w:lvlText w:val=""/>
      <w:lvlJc w:val="left"/>
      <w:pPr>
        <w:ind w:left="644" w:hanging="360"/>
      </w:pPr>
      <w:rPr>
        <w:rFonts w:ascii="Symbol" w:hAnsi="Symbol"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67006D9"/>
    <w:multiLevelType w:val="hybridMultilevel"/>
    <w:tmpl w:val="C764EC86"/>
    <w:lvl w:ilvl="0" w:tplc="0C09000F">
      <w:start w:val="1"/>
      <w:numFmt w:val="decimal"/>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6" w15:restartNumberingAfterBreak="0">
    <w:nsid w:val="48E12607"/>
    <w:multiLevelType w:val="hybridMultilevel"/>
    <w:tmpl w:val="71765AFC"/>
    <w:lvl w:ilvl="0" w:tplc="0C090015">
      <w:start w:val="1"/>
      <w:numFmt w:val="upperLetter"/>
      <w:lvlText w:val="%1."/>
      <w:lvlJc w:val="left"/>
      <w:pPr>
        <w:ind w:left="720" w:hanging="360"/>
      </w:pPr>
      <w:rPr>
        <w:color w:val="0D0D0D" w:themeColor="text1" w:themeTint="F2"/>
      </w:rPr>
    </w:lvl>
    <w:lvl w:ilvl="1" w:tplc="0C090001">
      <w:start w:val="1"/>
      <w:numFmt w:val="bullet"/>
      <w:lvlText w:val=""/>
      <w:lvlJc w:val="left"/>
      <w:pPr>
        <w:ind w:left="927" w:hanging="360"/>
      </w:pPr>
      <w:rPr>
        <w:rFonts w:ascii="Symbol" w:hAnsi="Symbol" w:hint="default"/>
      </w:rPr>
    </w:lvl>
    <w:lvl w:ilvl="2" w:tplc="C72465EE">
      <w:start w:val="1"/>
      <w:numFmt w:val="decimal"/>
      <w:lvlText w:val="%3."/>
      <w:lvlJc w:val="left"/>
      <w:pPr>
        <w:ind w:left="502" w:hanging="360"/>
      </w:pPr>
      <w:rPr>
        <w:rFonts w:hint="default"/>
        <w:i w:val="0"/>
        <w:color w:val="58585B"/>
      </w:rPr>
    </w:lvl>
    <w:lvl w:ilvl="3" w:tplc="0C090001">
      <w:start w:val="1"/>
      <w:numFmt w:val="bullet"/>
      <w:lvlText w:val=""/>
      <w:lvlJc w:val="left"/>
      <w:pPr>
        <w:ind w:left="644" w:hanging="360"/>
      </w:pPr>
      <w:rPr>
        <w:rFonts w:ascii="Symbol" w:hAnsi="Symbol" w:hint="default"/>
      </w:rPr>
    </w:lvl>
    <w:lvl w:ilvl="4" w:tplc="0C090019">
      <w:start w:val="1"/>
      <w:numFmt w:val="lowerLetter"/>
      <w:lvlText w:val="%5."/>
      <w:lvlJc w:val="left"/>
      <w:pPr>
        <w:ind w:left="1211" w:hanging="360"/>
      </w:pPr>
    </w:lvl>
    <w:lvl w:ilvl="5" w:tplc="0C09001B">
      <w:start w:val="1"/>
      <w:numFmt w:val="lowerRoman"/>
      <w:lvlText w:val="%6."/>
      <w:lvlJc w:val="right"/>
      <w:pPr>
        <w:ind w:left="3015"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1641FBB"/>
    <w:multiLevelType w:val="hybridMultilevel"/>
    <w:tmpl w:val="197628CC"/>
    <w:lvl w:ilvl="0" w:tplc="0C090015">
      <w:start w:val="1"/>
      <w:numFmt w:val="upperLetter"/>
      <w:lvlText w:val="%1."/>
      <w:lvlJc w:val="left"/>
      <w:pPr>
        <w:ind w:left="720" w:hanging="360"/>
      </w:pPr>
      <w:rPr>
        <w:color w:val="0D0D0D" w:themeColor="text1" w:themeTint="F2"/>
      </w:rPr>
    </w:lvl>
    <w:lvl w:ilvl="1" w:tplc="0C090001">
      <w:start w:val="1"/>
      <w:numFmt w:val="bullet"/>
      <w:lvlText w:val=""/>
      <w:lvlJc w:val="left"/>
      <w:pPr>
        <w:ind w:left="927" w:hanging="360"/>
      </w:pPr>
      <w:rPr>
        <w:rFonts w:ascii="Symbol" w:hAnsi="Symbol" w:hint="default"/>
      </w:rPr>
    </w:lvl>
    <w:lvl w:ilvl="2" w:tplc="EE42F338">
      <w:start w:val="1"/>
      <w:numFmt w:val="decimal"/>
      <w:lvlText w:val="%3."/>
      <w:lvlJc w:val="left"/>
      <w:pPr>
        <w:ind w:left="502" w:hanging="360"/>
      </w:pPr>
      <w:rPr>
        <w:rFonts w:hint="default"/>
        <w:i w:val="0"/>
        <w:color w:val="auto"/>
      </w:rPr>
    </w:lvl>
    <w:lvl w:ilvl="3" w:tplc="0C090001">
      <w:start w:val="1"/>
      <w:numFmt w:val="bullet"/>
      <w:lvlText w:val=""/>
      <w:lvlJc w:val="left"/>
      <w:pPr>
        <w:ind w:left="644" w:hanging="360"/>
      </w:pPr>
      <w:rPr>
        <w:rFonts w:ascii="Symbol" w:hAnsi="Symbol"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00DFB"/>
    <w:multiLevelType w:val="hybridMultilevel"/>
    <w:tmpl w:val="71D442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7B87E77"/>
    <w:multiLevelType w:val="hybridMultilevel"/>
    <w:tmpl w:val="C1BE37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A2D28A6"/>
    <w:multiLevelType w:val="hybridMultilevel"/>
    <w:tmpl w:val="51EC20E6"/>
    <w:lvl w:ilvl="0" w:tplc="0C090015">
      <w:start w:val="1"/>
      <w:numFmt w:val="upperLetter"/>
      <w:lvlText w:val="%1."/>
      <w:lvlJc w:val="left"/>
      <w:pPr>
        <w:ind w:left="720" w:hanging="360"/>
      </w:pPr>
      <w:rPr>
        <w:color w:val="0D0D0D" w:themeColor="text1" w:themeTint="F2"/>
      </w:rPr>
    </w:lvl>
    <w:lvl w:ilvl="1" w:tplc="0C090001">
      <w:start w:val="1"/>
      <w:numFmt w:val="bullet"/>
      <w:lvlText w:val=""/>
      <w:lvlJc w:val="left"/>
      <w:pPr>
        <w:ind w:left="927" w:hanging="360"/>
      </w:pPr>
      <w:rPr>
        <w:rFonts w:ascii="Symbol" w:hAnsi="Symbol" w:hint="default"/>
      </w:rPr>
    </w:lvl>
    <w:lvl w:ilvl="2" w:tplc="EE42F338">
      <w:start w:val="1"/>
      <w:numFmt w:val="decimal"/>
      <w:lvlText w:val="%3."/>
      <w:lvlJc w:val="left"/>
      <w:pPr>
        <w:ind w:left="502" w:hanging="360"/>
      </w:pPr>
      <w:rPr>
        <w:rFonts w:hint="default"/>
        <w:i w:val="0"/>
        <w:color w:val="auto"/>
      </w:rPr>
    </w:lvl>
    <w:lvl w:ilvl="3" w:tplc="0C090001">
      <w:start w:val="1"/>
      <w:numFmt w:val="bullet"/>
      <w:lvlText w:val=""/>
      <w:lvlJc w:val="left"/>
      <w:pPr>
        <w:ind w:left="644" w:hanging="360"/>
      </w:pPr>
      <w:rPr>
        <w:rFonts w:ascii="Symbol" w:hAnsi="Symbol"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BDF3965"/>
    <w:multiLevelType w:val="hybridMultilevel"/>
    <w:tmpl w:val="FCE80390"/>
    <w:lvl w:ilvl="0" w:tplc="5024CE2C">
      <w:start w:val="1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C091D72"/>
    <w:multiLevelType w:val="hybridMultilevel"/>
    <w:tmpl w:val="C04C9CA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F866ABC"/>
    <w:multiLevelType w:val="hybridMultilevel"/>
    <w:tmpl w:val="03DC8F9C"/>
    <w:lvl w:ilvl="0" w:tplc="9DFAF58A">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3976A33"/>
    <w:multiLevelType w:val="hybridMultilevel"/>
    <w:tmpl w:val="F168A8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80A0C33"/>
    <w:multiLevelType w:val="hybridMultilevel"/>
    <w:tmpl w:val="7B88ABE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6BD476E5"/>
    <w:multiLevelType w:val="hybridMultilevel"/>
    <w:tmpl w:val="FB9C1B8E"/>
    <w:lvl w:ilvl="0" w:tplc="482E6AAE">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DCF5D54"/>
    <w:multiLevelType w:val="hybridMultilevel"/>
    <w:tmpl w:val="36BE8D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E575F92"/>
    <w:multiLevelType w:val="hybridMultilevel"/>
    <w:tmpl w:val="436ABF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5B14C77"/>
    <w:multiLevelType w:val="hybridMultilevel"/>
    <w:tmpl w:val="814234A2"/>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E0134F4"/>
    <w:multiLevelType w:val="hybridMultilevel"/>
    <w:tmpl w:val="4554F8EE"/>
    <w:lvl w:ilvl="0" w:tplc="9DFAF58A">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13"/>
  </w:num>
  <w:num w:numId="4">
    <w:abstractNumId w:val="21"/>
  </w:num>
  <w:num w:numId="5">
    <w:abstractNumId w:val="15"/>
  </w:num>
  <w:num w:numId="6">
    <w:abstractNumId w:val="35"/>
  </w:num>
  <w:num w:numId="7">
    <w:abstractNumId w:val="26"/>
  </w:num>
  <w:num w:numId="8">
    <w:abstractNumId w:val="18"/>
  </w:num>
  <w:num w:numId="9">
    <w:abstractNumId w:val="30"/>
  </w:num>
  <w:num w:numId="10">
    <w:abstractNumId w:val="27"/>
  </w:num>
  <w:num w:numId="11">
    <w:abstractNumId w:val="24"/>
  </w:num>
  <w:num w:numId="12">
    <w:abstractNumId w:val="4"/>
  </w:num>
  <w:num w:numId="13">
    <w:abstractNumId w:val="0"/>
  </w:num>
  <w:num w:numId="14">
    <w:abstractNumId w:val="3"/>
  </w:num>
  <w:num w:numId="15">
    <w:abstractNumId w:val="10"/>
  </w:num>
  <w:num w:numId="16">
    <w:abstractNumId w:val="25"/>
  </w:num>
  <w:num w:numId="17">
    <w:abstractNumId w:val="22"/>
  </w:num>
  <w:num w:numId="18">
    <w:abstractNumId w:val="14"/>
  </w:num>
  <w:num w:numId="19">
    <w:abstractNumId w:val="9"/>
  </w:num>
  <w:num w:numId="20">
    <w:abstractNumId w:val="20"/>
  </w:num>
  <w:num w:numId="21">
    <w:abstractNumId w:val="34"/>
  </w:num>
  <w:num w:numId="22">
    <w:abstractNumId w:val="32"/>
  </w:num>
  <w:num w:numId="23">
    <w:abstractNumId w:val="31"/>
  </w:num>
  <w:num w:numId="24">
    <w:abstractNumId w:val="1"/>
  </w:num>
  <w:num w:numId="25">
    <w:abstractNumId w:val="6"/>
  </w:num>
  <w:num w:numId="26">
    <w:abstractNumId w:val="36"/>
  </w:num>
  <w:num w:numId="27">
    <w:abstractNumId w:val="8"/>
  </w:num>
  <w:num w:numId="28">
    <w:abstractNumId w:val="29"/>
  </w:num>
  <w:num w:numId="29">
    <w:abstractNumId w:val="11"/>
  </w:num>
  <w:num w:numId="30">
    <w:abstractNumId w:val="23"/>
  </w:num>
  <w:num w:numId="31">
    <w:abstractNumId w:val="16"/>
  </w:num>
  <w:num w:numId="32">
    <w:abstractNumId w:val="33"/>
  </w:num>
  <w:num w:numId="33">
    <w:abstractNumId w:val="40"/>
  </w:num>
  <w:num w:numId="34">
    <w:abstractNumId w:val="19"/>
  </w:num>
  <w:num w:numId="35">
    <w:abstractNumId w:val="28"/>
  </w:num>
  <w:num w:numId="36">
    <w:abstractNumId w:val="5"/>
  </w:num>
  <w:num w:numId="37">
    <w:abstractNumId w:val="37"/>
  </w:num>
  <w:num w:numId="38">
    <w:abstractNumId w:val="7"/>
  </w:num>
  <w:num w:numId="39">
    <w:abstractNumId w:val="5"/>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num>
  <w:num w:numId="42">
    <w:abstractNumId w:val="38"/>
  </w:num>
  <w:num w:numId="43">
    <w:abstractNumId w:val="39"/>
  </w:num>
  <w:num w:numId="44">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activeWritingStyle w:appName="MSWord" w:lang="en-AU" w:vendorID="64" w:dllVersion="6" w:nlCheck="1" w:checkStyle="1"/>
  <w:activeWritingStyle w:appName="MSWord" w:lang="en-US" w:vendorID="64" w:dllVersion="6" w:nlCheck="1" w:checkStyle="1"/>
  <w:activeWritingStyle w:appName="MSWord" w:lang="en-AU" w:vendorID="64" w:dllVersion="0" w:nlCheck="1" w:checkStyle="0"/>
  <w:activeWritingStyle w:appName="MSWord" w:lang="en-US" w:vendorID="64" w:dllVersion="0" w:nlCheck="1" w:checkStyle="0"/>
  <w:activeWritingStyle w:appName="MSWord" w:lang="en-AU" w:vendorID="64" w:dllVersion="4096" w:nlCheck="1" w:checkStyle="0"/>
  <w:activeWritingStyle w:appName="MSWord" w:lang="en-US" w:vendorID="64" w:dllVersion="4096" w:nlCheck="1" w:checkStyle="0"/>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revisionView w:inkAnnotations="0"/>
  <w:defaultTabStop w:val="720"/>
  <w:characterSpacingControl w:val="doNotCompress"/>
  <w:hdrShapeDefaults>
    <o:shapedefaults v:ext="edit" spidmax="3075"/>
    <o:shapelayout v:ext="edit">
      <o:idmap v:ext="edit" data="1,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I0MjIzMbCwMDExszRT0lEKTi0uzszPAykwqgUASRSudSwAAAA="/>
  </w:docVars>
  <w:rsids>
    <w:rsidRoot w:val="006769DB"/>
    <w:rsid w:val="000010B2"/>
    <w:rsid w:val="00001E04"/>
    <w:rsid w:val="000061A8"/>
    <w:rsid w:val="000066AA"/>
    <w:rsid w:val="00013920"/>
    <w:rsid w:val="000215DE"/>
    <w:rsid w:val="00031ECD"/>
    <w:rsid w:val="00037047"/>
    <w:rsid w:val="00043995"/>
    <w:rsid w:val="000452B3"/>
    <w:rsid w:val="00046F42"/>
    <w:rsid w:val="00050385"/>
    <w:rsid w:val="00050705"/>
    <w:rsid w:val="0006066A"/>
    <w:rsid w:val="00064B36"/>
    <w:rsid w:val="00080B90"/>
    <w:rsid w:val="00082506"/>
    <w:rsid w:val="00084EFF"/>
    <w:rsid w:val="000873F2"/>
    <w:rsid w:val="00097348"/>
    <w:rsid w:val="000A0543"/>
    <w:rsid w:val="000A21EF"/>
    <w:rsid w:val="000B1B1F"/>
    <w:rsid w:val="000B7103"/>
    <w:rsid w:val="000C049C"/>
    <w:rsid w:val="000C249E"/>
    <w:rsid w:val="000D485E"/>
    <w:rsid w:val="000D5369"/>
    <w:rsid w:val="000E12E7"/>
    <w:rsid w:val="000F0B82"/>
    <w:rsid w:val="000F438A"/>
    <w:rsid w:val="00104298"/>
    <w:rsid w:val="001136FD"/>
    <w:rsid w:val="00117456"/>
    <w:rsid w:val="00117A21"/>
    <w:rsid w:val="00122087"/>
    <w:rsid w:val="00122BA1"/>
    <w:rsid w:val="00131240"/>
    <w:rsid w:val="00132863"/>
    <w:rsid w:val="00160214"/>
    <w:rsid w:val="001777AF"/>
    <w:rsid w:val="00177CFF"/>
    <w:rsid w:val="00182FD5"/>
    <w:rsid w:val="00183D70"/>
    <w:rsid w:val="00185EC6"/>
    <w:rsid w:val="00192FAF"/>
    <w:rsid w:val="001971D9"/>
    <w:rsid w:val="001A160F"/>
    <w:rsid w:val="001A4506"/>
    <w:rsid w:val="001A7087"/>
    <w:rsid w:val="001B0491"/>
    <w:rsid w:val="001B4334"/>
    <w:rsid w:val="001B52F4"/>
    <w:rsid w:val="001C3390"/>
    <w:rsid w:val="001C4096"/>
    <w:rsid w:val="001D099A"/>
    <w:rsid w:val="001E1D89"/>
    <w:rsid w:val="001E2755"/>
    <w:rsid w:val="001E31F4"/>
    <w:rsid w:val="001E4473"/>
    <w:rsid w:val="001E7112"/>
    <w:rsid w:val="001F4979"/>
    <w:rsid w:val="001F4FB2"/>
    <w:rsid w:val="00204D1A"/>
    <w:rsid w:val="00205417"/>
    <w:rsid w:val="00210A78"/>
    <w:rsid w:val="00211CF8"/>
    <w:rsid w:val="002144AE"/>
    <w:rsid w:val="00220CE2"/>
    <w:rsid w:val="002245AA"/>
    <w:rsid w:val="00227816"/>
    <w:rsid w:val="00250A8A"/>
    <w:rsid w:val="00263E18"/>
    <w:rsid w:val="00282D6B"/>
    <w:rsid w:val="00291CDF"/>
    <w:rsid w:val="00291D83"/>
    <w:rsid w:val="0029302D"/>
    <w:rsid w:val="00294C3A"/>
    <w:rsid w:val="002B1D25"/>
    <w:rsid w:val="002B5561"/>
    <w:rsid w:val="002C2C9D"/>
    <w:rsid w:val="002D35CD"/>
    <w:rsid w:val="002D38D4"/>
    <w:rsid w:val="002D4B3A"/>
    <w:rsid w:val="002E0241"/>
    <w:rsid w:val="002E03B8"/>
    <w:rsid w:val="002E7275"/>
    <w:rsid w:val="00300796"/>
    <w:rsid w:val="00302C2A"/>
    <w:rsid w:val="00304800"/>
    <w:rsid w:val="00306AB0"/>
    <w:rsid w:val="00306B6E"/>
    <w:rsid w:val="00311040"/>
    <w:rsid w:val="00323741"/>
    <w:rsid w:val="00336BB8"/>
    <w:rsid w:val="00342917"/>
    <w:rsid w:val="00343CD4"/>
    <w:rsid w:val="00355F17"/>
    <w:rsid w:val="003610A8"/>
    <w:rsid w:val="00361291"/>
    <w:rsid w:val="00366037"/>
    <w:rsid w:val="00370A9E"/>
    <w:rsid w:val="0038188C"/>
    <w:rsid w:val="00382325"/>
    <w:rsid w:val="00384032"/>
    <w:rsid w:val="0038450B"/>
    <w:rsid w:val="003B497E"/>
    <w:rsid w:val="003B5593"/>
    <w:rsid w:val="003B6BE9"/>
    <w:rsid w:val="003C6E38"/>
    <w:rsid w:val="003D3369"/>
    <w:rsid w:val="003D347B"/>
    <w:rsid w:val="003D6914"/>
    <w:rsid w:val="003E5FFE"/>
    <w:rsid w:val="003E6E5D"/>
    <w:rsid w:val="004078C9"/>
    <w:rsid w:val="0041035B"/>
    <w:rsid w:val="004221F4"/>
    <w:rsid w:val="0042281B"/>
    <w:rsid w:val="00423A76"/>
    <w:rsid w:val="004255ED"/>
    <w:rsid w:val="00427105"/>
    <w:rsid w:val="00431484"/>
    <w:rsid w:val="00432D3D"/>
    <w:rsid w:val="00441977"/>
    <w:rsid w:val="0044581C"/>
    <w:rsid w:val="00447028"/>
    <w:rsid w:val="004704F9"/>
    <w:rsid w:val="00471CBC"/>
    <w:rsid w:val="00482111"/>
    <w:rsid w:val="00483356"/>
    <w:rsid w:val="0048715A"/>
    <w:rsid w:val="004940FA"/>
    <w:rsid w:val="00494E5F"/>
    <w:rsid w:val="004974F0"/>
    <w:rsid w:val="004A121A"/>
    <w:rsid w:val="004A5053"/>
    <w:rsid w:val="004A7215"/>
    <w:rsid w:val="004B1BA6"/>
    <w:rsid w:val="004C7447"/>
    <w:rsid w:val="004D2EDB"/>
    <w:rsid w:val="004D48BD"/>
    <w:rsid w:val="004D64B7"/>
    <w:rsid w:val="004E240D"/>
    <w:rsid w:val="004F14F0"/>
    <w:rsid w:val="004F52D0"/>
    <w:rsid w:val="005076A4"/>
    <w:rsid w:val="005176E4"/>
    <w:rsid w:val="00525B9F"/>
    <w:rsid w:val="00532DF1"/>
    <w:rsid w:val="00534D92"/>
    <w:rsid w:val="00535FFF"/>
    <w:rsid w:val="00537826"/>
    <w:rsid w:val="00540AC6"/>
    <w:rsid w:val="00551E1D"/>
    <w:rsid w:val="00557A2B"/>
    <w:rsid w:val="00561688"/>
    <w:rsid w:val="00562F01"/>
    <w:rsid w:val="00563DC4"/>
    <w:rsid w:val="00565371"/>
    <w:rsid w:val="00577FCD"/>
    <w:rsid w:val="005856F5"/>
    <w:rsid w:val="00593B00"/>
    <w:rsid w:val="005A2B49"/>
    <w:rsid w:val="005A35B7"/>
    <w:rsid w:val="005A4C0F"/>
    <w:rsid w:val="005A60F2"/>
    <w:rsid w:val="005A6398"/>
    <w:rsid w:val="005A7B03"/>
    <w:rsid w:val="005B7ECC"/>
    <w:rsid w:val="005C000E"/>
    <w:rsid w:val="005C4F54"/>
    <w:rsid w:val="005C639A"/>
    <w:rsid w:val="005C694F"/>
    <w:rsid w:val="005D0323"/>
    <w:rsid w:val="005E4ABC"/>
    <w:rsid w:val="005E5272"/>
    <w:rsid w:val="005E6E86"/>
    <w:rsid w:val="005F5DD9"/>
    <w:rsid w:val="00610A2A"/>
    <w:rsid w:val="0061441D"/>
    <w:rsid w:val="006327C1"/>
    <w:rsid w:val="00632910"/>
    <w:rsid w:val="006335B2"/>
    <w:rsid w:val="00637AB5"/>
    <w:rsid w:val="00646AAE"/>
    <w:rsid w:val="00651083"/>
    <w:rsid w:val="00652F9E"/>
    <w:rsid w:val="00654A88"/>
    <w:rsid w:val="00673D13"/>
    <w:rsid w:val="006769DB"/>
    <w:rsid w:val="006770A0"/>
    <w:rsid w:val="0068721F"/>
    <w:rsid w:val="00696BC3"/>
    <w:rsid w:val="006A03F9"/>
    <w:rsid w:val="006A5A6D"/>
    <w:rsid w:val="006A6B6E"/>
    <w:rsid w:val="006C2533"/>
    <w:rsid w:val="006C4488"/>
    <w:rsid w:val="006C603D"/>
    <w:rsid w:val="006D62F4"/>
    <w:rsid w:val="006E2F85"/>
    <w:rsid w:val="006E4D30"/>
    <w:rsid w:val="006E60E1"/>
    <w:rsid w:val="006F004E"/>
    <w:rsid w:val="006F3834"/>
    <w:rsid w:val="00702462"/>
    <w:rsid w:val="007034CE"/>
    <w:rsid w:val="00713645"/>
    <w:rsid w:val="007324F6"/>
    <w:rsid w:val="00733556"/>
    <w:rsid w:val="007618AD"/>
    <w:rsid w:val="00777556"/>
    <w:rsid w:val="00781B3D"/>
    <w:rsid w:val="00787260"/>
    <w:rsid w:val="007908C4"/>
    <w:rsid w:val="0079121B"/>
    <w:rsid w:val="00794C14"/>
    <w:rsid w:val="00797256"/>
    <w:rsid w:val="007A220A"/>
    <w:rsid w:val="007B001F"/>
    <w:rsid w:val="007B640A"/>
    <w:rsid w:val="007C071D"/>
    <w:rsid w:val="007D2879"/>
    <w:rsid w:val="007D3B37"/>
    <w:rsid w:val="007D6314"/>
    <w:rsid w:val="007D6780"/>
    <w:rsid w:val="007D6C94"/>
    <w:rsid w:val="007D7A7C"/>
    <w:rsid w:val="007E0D44"/>
    <w:rsid w:val="007F3C1C"/>
    <w:rsid w:val="00804074"/>
    <w:rsid w:val="008114E1"/>
    <w:rsid w:val="008202A1"/>
    <w:rsid w:val="008351F7"/>
    <w:rsid w:val="0083528F"/>
    <w:rsid w:val="00836191"/>
    <w:rsid w:val="00850A2F"/>
    <w:rsid w:val="00856321"/>
    <w:rsid w:val="00857B5F"/>
    <w:rsid w:val="00866BAB"/>
    <w:rsid w:val="00884716"/>
    <w:rsid w:val="00885931"/>
    <w:rsid w:val="00885A0B"/>
    <w:rsid w:val="008927BA"/>
    <w:rsid w:val="00897F8C"/>
    <w:rsid w:val="008A5054"/>
    <w:rsid w:val="008B2C27"/>
    <w:rsid w:val="008B4968"/>
    <w:rsid w:val="008B4D51"/>
    <w:rsid w:val="008B75ED"/>
    <w:rsid w:val="008B7A58"/>
    <w:rsid w:val="008C0F25"/>
    <w:rsid w:val="008C6896"/>
    <w:rsid w:val="008D2915"/>
    <w:rsid w:val="008E45D2"/>
    <w:rsid w:val="008E5D6B"/>
    <w:rsid w:val="008E631A"/>
    <w:rsid w:val="008F7EA6"/>
    <w:rsid w:val="0091178C"/>
    <w:rsid w:val="009230BB"/>
    <w:rsid w:val="009252F3"/>
    <w:rsid w:val="009409EE"/>
    <w:rsid w:val="00954B1E"/>
    <w:rsid w:val="0095607F"/>
    <w:rsid w:val="00956836"/>
    <w:rsid w:val="00973293"/>
    <w:rsid w:val="009826E3"/>
    <w:rsid w:val="00984094"/>
    <w:rsid w:val="00990201"/>
    <w:rsid w:val="00990C2C"/>
    <w:rsid w:val="00991186"/>
    <w:rsid w:val="009916C4"/>
    <w:rsid w:val="00993947"/>
    <w:rsid w:val="00994122"/>
    <w:rsid w:val="009958B1"/>
    <w:rsid w:val="009A11B7"/>
    <w:rsid w:val="009B56EC"/>
    <w:rsid w:val="009C31AA"/>
    <w:rsid w:val="009C5958"/>
    <w:rsid w:val="009E29B8"/>
    <w:rsid w:val="009E4829"/>
    <w:rsid w:val="009F5016"/>
    <w:rsid w:val="00A00C8D"/>
    <w:rsid w:val="00A06589"/>
    <w:rsid w:val="00A07C30"/>
    <w:rsid w:val="00A10FCF"/>
    <w:rsid w:val="00A151F2"/>
    <w:rsid w:val="00A1590A"/>
    <w:rsid w:val="00A20042"/>
    <w:rsid w:val="00A23A2C"/>
    <w:rsid w:val="00A35A83"/>
    <w:rsid w:val="00A36115"/>
    <w:rsid w:val="00A3768F"/>
    <w:rsid w:val="00A41118"/>
    <w:rsid w:val="00A5062F"/>
    <w:rsid w:val="00A56681"/>
    <w:rsid w:val="00A57D13"/>
    <w:rsid w:val="00A65ABB"/>
    <w:rsid w:val="00A75BA6"/>
    <w:rsid w:val="00A76932"/>
    <w:rsid w:val="00A80E72"/>
    <w:rsid w:val="00A80EAB"/>
    <w:rsid w:val="00A853B5"/>
    <w:rsid w:val="00A952C3"/>
    <w:rsid w:val="00A965DC"/>
    <w:rsid w:val="00A97AEB"/>
    <w:rsid w:val="00AA7BD0"/>
    <w:rsid w:val="00AB0047"/>
    <w:rsid w:val="00AB0656"/>
    <w:rsid w:val="00AD7611"/>
    <w:rsid w:val="00B0358E"/>
    <w:rsid w:val="00B04B62"/>
    <w:rsid w:val="00B060E2"/>
    <w:rsid w:val="00B078B7"/>
    <w:rsid w:val="00B11B0D"/>
    <w:rsid w:val="00B22C02"/>
    <w:rsid w:val="00B37FDF"/>
    <w:rsid w:val="00B504AB"/>
    <w:rsid w:val="00B50ACC"/>
    <w:rsid w:val="00B50ADB"/>
    <w:rsid w:val="00B54DFE"/>
    <w:rsid w:val="00B56014"/>
    <w:rsid w:val="00B60FB1"/>
    <w:rsid w:val="00B616B9"/>
    <w:rsid w:val="00B66720"/>
    <w:rsid w:val="00B6684C"/>
    <w:rsid w:val="00B71549"/>
    <w:rsid w:val="00B71556"/>
    <w:rsid w:val="00B77A49"/>
    <w:rsid w:val="00B818FF"/>
    <w:rsid w:val="00B832B7"/>
    <w:rsid w:val="00B83306"/>
    <w:rsid w:val="00B84F93"/>
    <w:rsid w:val="00B97F36"/>
    <w:rsid w:val="00BA1FFC"/>
    <w:rsid w:val="00BB0611"/>
    <w:rsid w:val="00BB1CD1"/>
    <w:rsid w:val="00BC105F"/>
    <w:rsid w:val="00BC10AD"/>
    <w:rsid w:val="00BC6333"/>
    <w:rsid w:val="00BD65AB"/>
    <w:rsid w:val="00BE2967"/>
    <w:rsid w:val="00BE67F8"/>
    <w:rsid w:val="00BF13C2"/>
    <w:rsid w:val="00BF20F4"/>
    <w:rsid w:val="00C04461"/>
    <w:rsid w:val="00C12F2B"/>
    <w:rsid w:val="00C1355F"/>
    <w:rsid w:val="00C1639F"/>
    <w:rsid w:val="00C16DAB"/>
    <w:rsid w:val="00C43FBC"/>
    <w:rsid w:val="00C4552B"/>
    <w:rsid w:val="00C46725"/>
    <w:rsid w:val="00C5105D"/>
    <w:rsid w:val="00C516E2"/>
    <w:rsid w:val="00C564AD"/>
    <w:rsid w:val="00C57C7E"/>
    <w:rsid w:val="00C671CD"/>
    <w:rsid w:val="00C712FF"/>
    <w:rsid w:val="00C9059F"/>
    <w:rsid w:val="00C97A32"/>
    <w:rsid w:val="00C97CA1"/>
    <w:rsid w:val="00CB1356"/>
    <w:rsid w:val="00CB158F"/>
    <w:rsid w:val="00CB4AED"/>
    <w:rsid w:val="00CB7F26"/>
    <w:rsid w:val="00CC0352"/>
    <w:rsid w:val="00CC4452"/>
    <w:rsid w:val="00CD0F84"/>
    <w:rsid w:val="00CD1C7B"/>
    <w:rsid w:val="00CD2BB8"/>
    <w:rsid w:val="00CD2DD8"/>
    <w:rsid w:val="00D01322"/>
    <w:rsid w:val="00D06DEC"/>
    <w:rsid w:val="00D0722E"/>
    <w:rsid w:val="00D12501"/>
    <w:rsid w:val="00D165CE"/>
    <w:rsid w:val="00D208E5"/>
    <w:rsid w:val="00D26039"/>
    <w:rsid w:val="00D33456"/>
    <w:rsid w:val="00D47EEA"/>
    <w:rsid w:val="00D50E96"/>
    <w:rsid w:val="00D54241"/>
    <w:rsid w:val="00D613C9"/>
    <w:rsid w:val="00D73623"/>
    <w:rsid w:val="00D761BF"/>
    <w:rsid w:val="00D77F75"/>
    <w:rsid w:val="00D855DD"/>
    <w:rsid w:val="00D85760"/>
    <w:rsid w:val="00D87F6D"/>
    <w:rsid w:val="00D9638D"/>
    <w:rsid w:val="00D97503"/>
    <w:rsid w:val="00DA05BD"/>
    <w:rsid w:val="00DA2DE3"/>
    <w:rsid w:val="00DA7AC9"/>
    <w:rsid w:val="00DC4ED3"/>
    <w:rsid w:val="00DC6615"/>
    <w:rsid w:val="00DD1030"/>
    <w:rsid w:val="00DD6101"/>
    <w:rsid w:val="00DD6CA1"/>
    <w:rsid w:val="00DD7090"/>
    <w:rsid w:val="00DE50E5"/>
    <w:rsid w:val="00E05704"/>
    <w:rsid w:val="00E0611B"/>
    <w:rsid w:val="00E06F14"/>
    <w:rsid w:val="00E115AE"/>
    <w:rsid w:val="00E2415F"/>
    <w:rsid w:val="00E3224C"/>
    <w:rsid w:val="00E37956"/>
    <w:rsid w:val="00E45492"/>
    <w:rsid w:val="00E475E2"/>
    <w:rsid w:val="00E501B7"/>
    <w:rsid w:val="00E5150E"/>
    <w:rsid w:val="00E5666E"/>
    <w:rsid w:val="00E56F15"/>
    <w:rsid w:val="00E619C3"/>
    <w:rsid w:val="00E65ECE"/>
    <w:rsid w:val="00E8178D"/>
    <w:rsid w:val="00E82DCB"/>
    <w:rsid w:val="00E83B73"/>
    <w:rsid w:val="00E85517"/>
    <w:rsid w:val="00EA1990"/>
    <w:rsid w:val="00EA6507"/>
    <w:rsid w:val="00EB444A"/>
    <w:rsid w:val="00EB4BE7"/>
    <w:rsid w:val="00EB7CC8"/>
    <w:rsid w:val="00EC3AC7"/>
    <w:rsid w:val="00EC6B66"/>
    <w:rsid w:val="00ED42AB"/>
    <w:rsid w:val="00ED44EB"/>
    <w:rsid w:val="00EE778D"/>
    <w:rsid w:val="00EF3502"/>
    <w:rsid w:val="00F0096E"/>
    <w:rsid w:val="00F07B0D"/>
    <w:rsid w:val="00F11052"/>
    <w:rsid w:val="00F148F3"/>
    <w:rsid w:val="00F155F3"/>
    <w:rsid w:val="00F212E7"/>
    <w:rsid w:val="00F349B1"/>
    <w:rsid w:val="00F37E73"/>
    <w:rsid w:val="00F44129"/>
    <w:rsid w:val="00F45E34"/>
    <w:rsid w:val="00F464DA"/>
    <w:rsid w:val="00F4710F"/>
    <w:rsid w:val="00F47358"/>
    <w:rsid w:val="00F501AE"/>
    <w:rsid w:val="00F50F7E"/>
    <w:rsid w:val="00F52233"/>
    <w:rsid w:val="00F52387"/>
    <w:rsid w:val="00F534B5"/>
    <w:rsid w:val="00F54688"/>
    <w:rsid w:val="00F576DE"/>
    <w:rsid w:val="00F65987"/>
    <w:rsid w:val="00F720CB"/>
    <w:rsid w:val="00FB350E"/>
    <w:rsid w:val="00FB3BDD"/>
    <w:rsid w:val="00FC3A8F"/>
    <w:rsid w:val="00FC5199"/>
    <w:rsid w:val="00FD7B40"/>
    <w:rsid w:val="00FF3F5A"/>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2"/>
    </o:shapelayout>
  </w:shapeDefaults>
  <w:decimalSymbol w:val="."/>
  <w:listSeparator w:val=","/>
  <w14:docId w14:val="5DB05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1C4096"/>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54FC7"/>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9A0ED8"/>
    <w:pPr>
      <w:tabs>
        <w:tab w:val="center" w:pos="4536"/>
        <w:tab w:val="right" w:pos="9554"/>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54FC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unhideWhenUsed/>
    <w:rsid w:val="006862CE"/>
    <w:pPr>
      <w:spacing w:line="240" w:lineRule="auto"/>
    </w:pPr>
    <w:rPr>
      <w:sz w:val="20"/>
    </w:rPr>
  </w:style>
  <w:style w:type="character" w:customStyle="1" w:styleId="CommentTextChar">
    <w:name w:val="Comment Text Char"/>
    <w:basedOn w:val="DefaultParagraphFont"/>
    <w:link w:val="CommentText"/>
    <w:uiPriority w:val="99"/>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19232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192323"/>
    <w:rPr>
      <w:rFonts w:ascii="Calibri" w:eastAsiaTheme="minorEastAsia" w:hAnsi="Calibri"/>
      <w:sz w:val="20"/>
      <w:szCs w:val="24"/>
      <w:lang w:val="en-US" w:bidi="en-US"/>
    </w:rPr>
  </w:style>
  <w:style w:type="paragraph" w:customStyle="1" w:styleId="TableParagraph">
    <w:name w:val="Table Paragraph"/>
    <w:basedOn w:val="Normal"/>
    <w:uiPriority w:val="1"/>
    <w:qFormat/>
    <w:rsid w:val="0083335B"/>
    <w:pPr>
      <w:widowControl w:val="0"/>
      <w:tabs>
        <w:tab w:val="clear" w:pos="284"/>
      </w:tabs>
      <w:spacing w:after="0" w:line="240" w:lineRule="auto"/>
      <w:ind w:left="103"/>
    </w:pPr>
    <w:rPr>
      <w:rFonts w:ascii="Calibri" w:eastAsia="Calibri" w:hAnsi="Calibri" w:cs="Calibri"/>
      <w:sz w:val="22"/>
      <w:szCs w:val="22"/>
      <w:lang w:val="en-US"/>
    </w:rPr>
  </w:style>
  <w:style w:type="character" w:styleId="Strong">
    <w:name w:val="Strong"/>
    <w:basedOn w:val="DefaultParagraphFont"/>
    <w:uiPriority w:val="22"/>
    <w:qFormat/>
    <w:rsid w:val="00990C2C"/>
    <w:rPr>
      <w:b/>
      <w:bCs/>
    </w:rPr>
  </w:style>
  <w:style w:type="character" w:customStyle="1" w:styleId="normaltextrun">
    <w:name w:val="normaltextrun"/>
    <w:basedOn w:val="DefaultParagraphFont"/>
    <w:rsid w:val="00990C2C"/>
  </w:style>
  <w:style w:type="character" w:customStyle="1" w:styleId="eop">
    <w:name w:val="eop"/>
    <w:basedOn w:val="DefaultParagraphFont"/>
    <w:rsid w:val="00990C2C"/>
  </w:style>
  <w:style w:type="paragraph" w:styleId="NormalWeb">
    <w:name w:val="Normal (Web)"/>
    <w:basedOn w:val="Normal"/>
    <w:uiPriority w:val="99"/>
    <w:unhideWhenUsed/>
    <w:rsid w:val="007D3B37"/>
    <w:pPr>
      <w:tabs>
        <w:tab w:val="clear" w:pos="284"/>
      </w:tabs>
      <w:spacing w:before="0" w:after="0" w:line="240" w:lineRule="auto"/>
    </w:pPr>
    <w:rPr>
      <w:rFonts w:ascii="Times New Roman" w:hAnsi="Times New Roman" w:cs="Times New Roman"/>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456163">
      <w:bodyDiv w:val="1"/>
      <w:marLeft w:val="0"/>
      <w:marRight w:val="0"/>
      <w:marTop w:val="0"/>
      <w:marBottom w:val="0"/>
      <w:divBdr>
        <w:top w:val="none" w:sz="0" w:space="0" w:color="auto"/>
        <w:left w:val="none" w:sz="0" w:space="0" w:color="auto"/>
        <w:bottom w:val="none" w:sz="0" w:space="0" w:color="auto"/>
        <w:right w:val="none" w:sz="0" w:space="0" w:color="auto"/>
      </w:divBdr>
    </w:div>
    <w:div w:id="132050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access/searching.do?doc=%3Cxml%2F%3E&amp;in=P7ac4831b-430a-4b8d-8b56-f7b32ed5b9cf&amp;q=&amp;type=standard&amp;sort=rank&amp;dr=AFTER" TargetMode="External"/><Relationship Id="rId25" Type="http://schemas.openxmlformats.org/officeDocument/2006/relationships/image" Target="media/image3.png"/><Relationship Id="rId33"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docs.microsoft.com/en-us/dotnet/csharp/programming-guide/xmldoc/recommended-tags-for-documentation-comments" TargetMode="External"/><Relationship Id="rId32"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dofactory.com/reference/csharp-coding-standards" TargetMode="External"/><Relationship Id="rId28" Type="http://schemas.openxmlformats.org/officeDocument/2006/relationships/image" Target="media/image6.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2.png"/><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ntTable" Target="fontTable.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21CE4F7B357EB469B32CF6CE7167475" ma:contentTypeVersion="11" ma:contentTypeDescription="Create a new document." ma:contentTypeScope="" ma:versionID="d8868b806bdc30bb258135c7e492bc7e">
  <xsd:schema xmlns:xsd="http://www.w3.org/2001/XMLSchema" xmlns:xs="http://www.w3.org/2001/XMLSchema" xmlns:p="http://schemas.microsoft.com/office/2006/metadata/properties" xmlns:ns2="b798198a-4fbf-42be-8530-1d0c80d0fe61" xmlns:ns3="389f41fd-c1fd-42a7-9d73-f4e35625c411" targetNamespace="http://schemas.microsoft.com/office/2006/metadata/properties" ma:root="true" ma:fieldsID="d8f6c9a8cfc0f1307db5158e690c8d81" ns2:_="" ns3:_="">
    <xsd:import namespace="b798198a-4fbf-42be-8530-1d0c80d0fe61"/>
    <xsd:import namespace="389f41fd-c1fd-42a7-9d73-f4e35625c4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EventHashCode" minOccurs="0"/>
                <xsd:element ref="ns2:MediaServiceGenerationTime" minOccurs="0"/>
                <xsd:element ref="ns2:MediaServiceDateTaken" minOccurs="0"/>
                <xsd:element ref="ns2:MediaServiceOCR"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8198a-4fbf-42be-8530-1d0c80d0fe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9f41fd-c1fd-42a7-9d73-f4e35625c41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D71687-CDFF-475D-81C6-9D6A01E4B2D4}">
  <ds:schemaRefs>
    <ds:schemaRef ds:uri="http://schemas.openxmlformats.org/officeDocument/2006/bibliography"/>
  </ds:schemaRefs>
</ds:datastoreItem>
</file>

<file path=customXml/itemProps2.xml><?xml version="1.0" encoding="utf-8"?>
<ds:datastoreItem xmlns:ds="http://schemas.openxmlformats.org/officeDocument/2006/customXml" ds:itemID="{D4502251-21A0-4FB9-BFC9-1AD05CFC59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98198a-4fbf-42be-8530-1d0c80d0fe61"/>
    <ds:schemaRef ds:uri="389f41fd-c1fd-42a7-9d73-f4e35625c4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4.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Practical Activity V1</Template>
  <TotalTime>0</TotalTime>
  <Pages>34</Pages>
  <Words>4952</Words>
  <Characters>28229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Cl_Programming_2_AE_Pro_1of3</vt:lpstr>
    </vt:vector>
  </TitlesOfParts>
  <Company/>
  <LinksUpToDate>false</LinksUpToDate>
  <CharactersWithSpaces>33115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Cl_Programming_2_AE_Pro_1of3</dc:title>
  <dc:creator/>
  <dc:description>The content in this document is copyright © TAFE NSW 2019.
Generated by the Document Automation for Training and Assessment system (developed by Marc Fearby).</dc:description>
  <cp:lastModifiedBy/>
  <cp:revision>1</cp:revision>
  <dcterms:created xsi:type="dcterms:W3CDTF">2020-06-01T07:50:00Z</dcterms:created>
  <dcterms:modified xsi:type="dcterms:W3CDTF">2021-11-23T08:53:00Z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0x010100221CE4F7B357EB469B32CF6CE7167475</vt:lpwstr>
  </property>
  <property fmtid="{D5CDD505-2E9C-101B-9397-08002B2CF9AE}" pid="3" name="MSIP_Label_1124e982-4ed1-4819-8c70-4a27f3d38393_Enabled">
    <vt:lpwstr>true</vt:lpwstr>
  </property>
  <property fmtid="{D5CDD505-2E9C-101B-9397-08002B2CF9AE}" pid="4" name="MSIP_Label_1124e982-4ed1-4819-8c70-4a27f3d38393_SetDate">
    <vt:lpwstr>2019-11-27T00:29:07Z</vt:lpwstr>
  </property>
  <property fmtid="{D5CDD505-2E9C-101B-9397-08002B2CF9AE}" pid="5" name="MSIP_Label_1124e982-4ed1-4819-8c70-4a27f3d38393_Method">
    <vt:lpwstr>Standard</vt:lpwstr>
  </property>
  <property fmtid="{D5CDD505-2E9C-101B-9397-08002B2CF9AE}" pid="6" name="MSIP_Label_1124e982-4ed1-4819-8c70-4a27f3d38393_Name">
    <vt:lpwstr>No DLM Required</vt:lpwstr>
  </property>
  <property fmtid="{D5CDD505-2E9C-101B-9397-08002B2CF9AE}" pid="7" name="MSIP_Label_1124e982-4ed1-4819-8c70-4a27f3d38393_SiteId">
    <vt:lpwstr>19537222-55d7-4581-84fb-c2da6e835c74</vt:lpwstr>
  </property>
  <property fmtid="{D5CDD505-2E9C-101B-9397-08002B2CF9AE}" pid="8" name="MSIP_Label_1124e982-4ed1-4819-8c70-4a27f3d38393_ActionId">
    <vt:lpwstr>4357cd3f-de5a-4047-95e5-0000bbee894b</vt:lpwstr>
  </property>
  <property fmtid="{D5CDD505-2E9C-101B-9397-08002B2CF9AE}" pid="9" name="MSIP_Label_1124e982-4ed1-4819-8c70-4a27f3d38393_ContentBits">
    <vt:lpwstr>0</vt:lpwstr>
  </property>
  <property fmtid="{D5CDD505-2E9C-101B-9397-08002B2CF9AE}" pid="10" name="Order">
    <vt:r8>4593700</vt:r8>
  </property>
  <property fmtid="{D5CDD505-2E9C-101B-9397-08002B2CF9AE}" pid="11" name="xd_ProgID">
    <vt:lpwstr/>
  </property>
  <property fmtid="{D5CDD505-2E9C-101B-9397-08002B2CF9AE}" pid="12" name="_SourceUrl">
    <vt:lpwstr/>
  </property>
  <property fmtid="{D5CDD505-2E9C-101B-9397-08002B2CF9AE}" pid="13" name="_SharedFileIndex">
    <vt:lpwstr/>
  </property>
  <property fmtid="{D5CDD505-2E9C-101B-9397-08002B2CF9AE}" pid="14" name="TemplateUrl">
    <vt:lpwstr/>
  </property>
  <property fmtid="{D5CDD505-2E9C-101B-9397-08002B2CF9AE}" pid="15" name="_CopySource">
    <vt:lpwstr>https://tafensw.sharepoint.com/teams/et-sp-tbs/pd/Shared Documents/TBS_19_017/03_Transfer/Cl_Programming_2_AE_Pro_1of3.docx</vt:lpwstr>
  </property>
</Properties>
</file>